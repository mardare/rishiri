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61A1" w:rsidRDefault="003A61A1" w:rsidP="00DB64F2">
      <w:pPr>
        <w:jc w:val="center"/>
      </w:pPr>
      <w:r>
        <w:rPr>
          <w:noProof/>
        </w:rPr>
        <w:drawing>
          <wp:inline distT="0" distB="0" distL="0" distR="0" wp14:anchorId="4D541857" wp14:editId="2E36A244">
            <wp:extent cx="1295400" cy="1257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0C07" w:rsidRDefault="00410C07" w:rsidP="00DB64F2">
      <w:pPr>
        <w:jc w:val="center"/>
      </w:pPr>
    </w:p>
    <w:p w:rsidR="00DB64F2" w:rsidRPr="00781ED6" w:rsidRDefault="00DB64F2" w:rsidP="00DB64F2">
      <w:pPr>
        <w:jc w:val="center"/>
        <w:rPr>
          <w:color w:val="BFBFBF" w:themeColor="background1" w:themeShade="BF"/>
        </w:rPr>
      </w:pPr>
      <w:r w:rsidRPr="00781ED6">
        <w:rPr>
          <w:color w:val="BFBFBF" w:themeColor="background1" w:themeShade="BF"/>
        </w:rPr>
        <w:t>team city diff screen</w:t>
      </w:r>
    </w:p>
    <w:tbl>
      <w:tblPr>
        <w:tblStyle w:val="TableGrid"/>
        <w:tblW w:w="0" w:type="auto"/>
        <w:jc w:val="center"/>
        <w:tblInd w:w="2898" w:type="dxa"/>
        <w:tblBorders>
          <w:top w:val="dashSmallGap" w:sz="4" w:space="0" w:color="D9D9D9" w:themeColor="background1" w:themeShade="D9"/>
          <w:left w:val="dashSmallGap" w:sz="4" w:space="0" w:color="D9D9D9" w:themeColor="background1" w:themeShade="D9"/>
          <w:bottom w:val="dashSmallGap" w:sz="4" w:space="0" w:color="D9D9D9" w:themeColor="background1" w:themeShade="D9"/>
          <w:right w:val="dashSmallGap" w:sz="4" w:space="0" w:color="D9D9D9" w:themeColor="background1" w:themeShade="D9"/>
          <w:insideH w:val="dashSmallGap" w:sz="4" w:space="0" w:color="D9D9D9" w:themeColor="background1" w:themeShade="D9"/>
          <w:insideV w:val="dashSmallGap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1913"/>
        <w:gridCol w:w="2047"/>
      </w:tblGrid>
      <w:tr w:rsidR="00781ED6" w:rsidRPr="00781ED6" w:rsidTr="00781ED6">
        <w:trPr>
          <w:trHeight w:val="823"/>
          <w:jc w:val="center"/>
        </w:trPr>
        <w:tc>
          <w:tcPr>
            <w:tcW w:w="1913" w:type="dxa"/>
            <w:vAlign w:val="center"/>
          </w:tcPr>
          <w:p w:rsidR="00DB64F2" w:rsidRPr="00781ED6" w:rsidRDefault="00DB64F2" w:rsidP="00115641">
            <w:pPr>
              <w:jc w:val="center"/>
              <w:rPr>
                <w:color w:val="BFBFBF" w:themeColor="background1" w:themeShade="BF"/>
              </w:rPr>
            </w:pPr>
            <w:r w:rsidRPr="00781ED6">
              <w:rPr>
                <w:color w:val="BFBFBF" w:themeColor="background1" w:themeShade="BF"/>
              </w:rPr>
              <w:t>old version</w:t>
            </w:r>
          </w:p>
        </w:tc>
        <w:tc>
          <w:tcPr>
            <w:tcW w:w="2047" w:type="dxa"/>
            <w:vAlign w:val="center"/>
          </w:tcPr>
          <w:p w:rsidR="00DB64F2" w:rsidRPr="00781ED6" w:rsidRDefault="00DB64F2" w:rsidP="00115641">
            <w:pPr>
              <w:jc w:val="center"/>
              <w:rPr>
                <w:color w:val="BFBFBF" w:themeColor="background1" w:themeShade="BF"/>
              </w:rPr>
            </w:pPr>
            <w:r w:rsidRPr="00781ED6">
              <w:rPr>
                <w:color w:val="BFBFBF" w:themeColor="background1" w:themeShade="BF"/>
              </w:rPr>
              <w:t>new version</w:t>
            </w:r>
          </w:p>
        </w:tc>
      </w:tr>
    </w:tbl>
    <w:p w:rsidR="000A31A9" w:rsidRDefault="000A31A9" w:rsidP="000A31A9">
      <w:pPr>
        <w:spacing w:after="0"/>
        <w:rPr>
          <w:color w:val="BFBFBF" w:themeColor="background1" w:themeShade="BF"/>
        </w:rPr>
      </w:pPr>
    </w:p>
    <w:p w:rsidR="000A31A9" w:rsidRDefault="000A31A9" w:rsidP="000A31A9">
      <w:pPr>
        <w:spacing w:after="0"/>
        <w:rPr>
          <w:color w:val="BFBFBF" w:themeColor="background1" w:themeShade="BF"/>
        </w:rPr>
      </w:pPr>
    </w:p>
    <w:tbl>
      <w:tblPr>
        <w:tblStyle w:val="TableGrid"/>
        <w:tblW w:w="0" w:type="auto"/>
        <w:jc w:val="center"/>
        <w:tblInd w:w="-16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0"/>
      </w:tblGrid>
      <w:tr w:rsidR="000A31A9" w:rsidTr="00DE2589">
        <w:trPr>
          <w:trHeight w:val="522"/>
          <w:jc w:val="center"/>
        </w:trPr>
        <w:tc>
          <w:tcPr>
            <w:tcW w:w="9880" w:type="dxa"/>
          </w:tcPr>
          <w:p w:rsidR="000A31A9" w:rsidRDefault="000A31A9" w:rsidP="000A31A9">
            <w:pPr>
              <w:rPr>
                <w:color w:val="BFBFBF" w:themeColor="background1" w:themeShade="BF"/>
              </w:rPr>
            </w:pPr>
            <w:r w:rsidRPr="000A31A9">
              <w:rPr>
                <w:b/>
                <w:color w:val="BFBFBF" w:themeColor="background1" w:themeShade="BF"/>
              </w:rPr>
              <w:t>master</w:t>
            </w:r>
            <w:r w:rsidRPr="000A31A9">
              <w:rPr>
                <w:color w:val="BFBFBF" w:themeColor="background1" w:themeShade="BF"/>
              </w:rPr>
              <w:tab/>
            </w:r>
            <w:r w:rsidRPr="000A31A9"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Pr="000A31A9">
              <w:rPr>
                <w:color w:val="BFBFBF" w:themeColor="background1" w:themeShade="BF"/>
              </w:rPr>
              <w:t>default name of main branch when creating a  new repository</w:t>
            </w:r>
          </w:p>
          <w:p w:rsidR="000A31A9" w:rsidRPr="000A31A9" w:rsidRDefault="000A31A9" w:rsidP="000A31A9">
            <w:pPr>
              <w:rPr>
                <w:color w:val="BFBFBF" w:themeColor="background1" w:themeShade="BF"/>
              </w:rPr>
            </w:pPr>
          </w:p>
          <w:p w:rsidR="000A31A9" w:rsidRDefault="000A31A9" w:rsidP="000A31A9">
            <w:pPr>
              <w:rPr>
                <w:color w:val="BFBFBF" w:themeColor="background1" w:themeShade="BF"/>
              </w:rPr>
            </w:pPr>
            <w:r w:rsidRPr="000A31A9">
              <w:rPr>
                <w:b/>
                <w:color w:val="BFBFBF" w:themeColor="background1" w:themeShade="BF"/>
              </w:rPr>
              <w:t>origin</w:t>
            </w:r>
            <w:r w:rsidRPr="000A31A9">
              <w:rPr>
                <w:color w:val="BFBFBF" w:themeColor="background1" w:themeShade="BF"/>
              </w:rPr>
              <w:tab/>
            </w:r>
            <w:r w:rsidRPr="000A31A9"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Pr="000A31A9">
              <w:rPr>
                <w:color w:val="BFBFBF" w:themeColor="background1" w:themeShade="BF"/>
              </w:rPr>
              <w:t>default name of remote repository</w:t>
            </w:r>
          </w:p>
          <w:p w:rsidR="000A31A9" w:rsidRPr="000A31A9" w:rsidRDefault="000A31A9" w:rsidP="000A31A9">
            <w:pPr>
              <w:rPr>
                <w:color w:val="BFBFBF" w:themeColor="background1" w:themeShade="BF"/>
              </w:rPr>
            </w:pPr>
          </w:p>
          <w:p w:rsidR="000A31A9" w:rsidRDefault="000A31A9" w:rsidP="000A31A9">
            <w:pPr>
              <w:rPr>
                <w:color w:val="BFBFBF" w:themeColor="background1" w:themeShade="BF"/>
              </w:rPr>
            </w:pPr>
            <w:r w:rsidRPr="000A31A9">
              <w:rPr>
                <w:b/>
                <w:color w:val="BFBFBF" w:themeColor="background1" w:themeShade="BF"/>
              </w:rPr>
              <w:t>HEAD</w:t>
            </w:r>
            <w:r w:rsidRPr="000A31A9">
              <w:rPr>
                <w:color w:val="BFBFBF" w:themeColor="background1" w:themeShade="BF"/>
              </w:rPr>
              <w:tab/>
            </w:r>
            <w:r w:rsidRPr="000A31A9"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="00E70C9D">
              <w:rPr>
                <w:color w:val="BFBFBF" w:themeColor="background1" w:themeShade="BF"/>
              </w:rPr>
              <w:t xml:space="preserve">special pointer </w:t>
            </w:r>
            <w:r w:rsidR="00E70C9D" w:rsidRPr="00E70C9D">
              <w:rPr>
                <w:color w:val="BFBFBF" w:themeColor="background1" w:themeShade="BF"/>
              </w:rPr>
              <w:t>to local branch currently selected</w:t>
            </w:r>
          </w:p>
          <w:p w:rsidR="000A31A9" w:rsidRPr="000A31A9" w:rsidRDefault="000A31A9" w:rsidP="000A31A9">
            <w:pPr>
              <w:rPr>
                <w:color w:val="BFBFBF" w:themeColor="background1" w:themeShade="BF"/>
              </w:rPr>
            </w:pPr>
          </w:p>
          <w:p w:rsidR="000A31A9" w:rsidRDefault="000A31A9" w:rsidP="000A31A9">
            <w:pPr>
              <w:rPr>
                <w:color w:val="BFBFBF" w:themeColor="background1" w:themeShade="BF"/>
              </w:rPr>
            </w:pPr>
            <w:r w:rsidRPr="000A31A9">
              <w:rPr>
                <w:color w:val="BFBFBF" w:themeColor="background1" w:themeShade="BF"/>
              </w:rPr>
              <w:t>FETCH_HEAD</w:t>
            </w:r>
            <w:r w:rsidRPr="000A31A9"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Pr="000A31A9">
              <w:rPr>
                <w:color w:val="BFBFBF" w:themeColor="background1" w:themeShade="BF"/>
              </w:rPr>
              <w:t>short-lived ref</w:t>
            </w:r>
          </w:p>
          <w:p w:rsidR="000A31A9" w:rsidRDefault="000A31A9" w:rsidP="000A31A9">
            <w:pPr>
              <w:rPr>
                <w:color w:val="BFBFBF" w:themeColor="background1" w:themeShade="BF"/>
              </w:rPr>
            </w:pPr>
          </w:p>
          <w:p w:rsidR="000A31A9" w:rsidRPr="000A31A9" w:rsidRDefault="000A31A9" w:rsidP="000A31A9">
            <w:pPr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a branch</w:t>
            </w: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  <w:t xml:space="preserve">is </w:t>
            </w:r>
            <w:r w:rsidRPr="000A31A9">
              <w:rPr>
                <w:color w:val="BFBFBF" w:themeColor="background1" w:themeShade="BF"/>
              </w:rPr>
              <w:t xml:space="preserve">movable pointer  to  one commit for </w:t>
            </w:r>
            <w:r w:rsidRPr="000A31A9">
              <w:rPr>
                <w:color w:val="BFBFBF" w:themeColor="background1" w:themeShade="BF"/>
              </w:rPr>
              <w:tab/>
              <w:t>local branches;</w:t>
            </w:r>
          </w:p>
          <w:p w:rsidR="000A31A9" w:rsidRDefault="000A31A9" w:rsidP="000A31A9">
            <w:pPr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  <w:t xml:space="preserve">is an </w:t>
            </w:r>
            <w:r w:rsidRPr="000A31A9">
              <w:rPr>
                <w:color w:val="BFBFBF" w:themeColor="background1" w:themeShade="BF"/>
              </w:rPr>
              <w:t>un-movable pointer for remote branches (origin/master) on local (see fetch)</w:t>
            </w:r>
          </w:p>
          <w:p w:rsidR="001655BD" w:rsidRDefault="001655BD" w:rsidP="000A31A9">
            <w:pPr>
              <w:rPr>
                <w:color w:val="BFBFBF" w:themeColor="background1" w:themeShade="BF"/>
              </w:rPr>
            </w:pPr>
          </w:p>
          <w:p w:rsidR="001655BD" w:rsidRDefault="001655BD" w:rsidP="000A31A9">
            <w:pPr>
              <w:rPr>
                <w:color w:val="BFBFBF" w:themeColor="background1" w:themeShade="BF"/>
              </w:rPr>
            </w:pPr>
            <w:r w:rsidRPr="001655BD">
              <w:rPr>
                <w:color w:val="BFBFBF" w:themeColor="background1" w:themeShade="BF"/>
              </w:rPr>
              <w:t>tracking branch</w:t>
            </w: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Pr="001655BD">
              <w:rPr>
                <w:color w:val="BFBFBF" w:themeColor="background1" w:themeShade="BF"/>
              </w:rPr>
              <w:t>local branche with a remote counterpart</w:t>
            </w:r>
            <w:r w:rsidR="00B512E5">
              <w:rPr>
                <w:color w:val="BFBFBF" w:themeColor="background1" w:themeShade="BF"/>
              </w:rPr>
              <w:t xml:space="preserve"> </w:t>
            </w:r>
            <w:r w:rsidR="0089424E">
              <w:rPr>
                <w:color w:val="BFBFBF" w:themeColor="background1" w:themeShade="BF"/>
              </w:rPr>
              <w:t xml:space="preserve">, </w:t>
            </w:r>
            <w:r w:rsidR="0089424E" w:rsidRPr="0089424E">
              <w:rPr>
                <w:color w:val="BFBFBF" w:themeColor="background1" w:themeShade="BF"/>
              </w:rPr>
              <w:t>git pull and git push</w:t>
            </w:r>
            <w:r w:rsidR="0089424E">
              <w:rPr>
                <w:color w:val="BFBFBF" w:themeColor="background1" w:themeShade="BF"/>
              </w:rPr>
              <w:t xml:space="preserve"> are using this info </w:t>
            </w:r>
            <w:r w:rsidR="0089424E">
              <w:rPr>
                <w:color w:val="BFBFBF" w:themeColor="background1" w:themeShade="BF"/>
              </w:rPr>
              <w:tab/>
            </w:r>
            <w:r w:rsidR="0089424E">
              <w:rPr>
                <w:color w:val="BFBFBF" w:themeColor="background1" w:themeShade="BF"/>
              </w:rPr>
              <w:tab/>
            </w:r>
            <w:r w:rsidR="0089424E">
              <w:rPr>
                <w:color w:val="BFBFBF" w:themeColor="background1" w:themeShade="BF"/>
              </w:rPr>
              <w:tab/>
              <w:t>when called without argument to determine remote counterpart</w:t>
            </w:r>
            <w:r w:rsidR="00EC4C21">
              <w:rPr>
                <w:color w:val="BFBFBF" w:themeColor="background1" w:themeShade="BF"/>
              </w:rPr>
              <w:t xml:space="preserve"> to act upon</w:t>
            </w:r>
          </w:p>
          <w:p w:rsidR="0089424E" w:rsidRDefault="0089424E" w:rsidP="000A31A9">
            <w:pPr>
              <w:rPr>
                <w:color w:val="BFBFBF" w:themeColor="background1" w:themeShade="BF"/>
              </w:rPr>
            </w:pPr>
          </w:p>
          <w:p w:rsidR="00B512E5" w:rsidRPr="00B512E5" w:rsidRDefault="00B512E5" w:rsidP="000A31A9">
            <w:pP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</w:pP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Pr="00B512E5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git branch --track</w:t>
            </w:r>
          </w:p>
          <w:p w:rsidR="000A31A9" w:rsidRDefault="000A31A9" w:rsidP="000A31A9">
            <w:pPr>
              <w:rPr>
                <w:color w:val="BFBFBF" w:themeColor="background1" w:themeShade="BF"/>
              </w:rPr>
            </w:pPr>
          </w:p>
          <w:p w:rsidR="000A31A9" w:rsidRDefault="000A31A9" w:rsidP="000A31A9">
            <w:pPr>
              <w:rPr>
                <w:color w:val="BFBFBF" w:themeColor="background1" w:themeShade="BF"/>
              </w:rPr>
            </w:pPr>
            <w:r w:rsidRPr="000A31A9">
              <w:rPr>
                <w:color w:val="BFBFBF" w:themeColor="background1" w:themeShade="BF"/>
              </w:rPr>
              <w:t>refs</w:t>
            </w:r>
            <w:r w:rsidRPr="000A31A9">
              <w:rPr>
                <w:color w:val="BFBFBF" w:themeColor="background1" w:themeShade="BF"/>
              </w:rPr>
              <w:tab/>
            </w:r>
            <w:r w:rsidRPr="000A31A9"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Pr="000A31A9">
              <w:rPr>
                <w:color w:val="BFBFBF" w:themeColor="background1" w:themeShade="BF"/>
              </w:rPr>
              <w:t>references, either heads, tags or repositories</w:t>
            </w:r>
          </w:p>
          <w:p w:rsidR="00E70C9D" w:rsidRDefault="00E70C9D" w:rsidP="000A31A9">
            <w:pPr>
              <w:rPr>
                <w:color w:val="BFBFBF" w:themeColor="background1" w:themeShade="BF"/>
              </w:rPr>
            </w:pPr>
          </w:p>
          <w:p w:rsidR="00E70C9D" w:rsidRDefault="00E70C9D" w:rsidP="00E70C9D">
            <w:pPr>
              <w:rPr>
                <w:color w:val="BFBFBF" w:themeColor="background1" w:themeShade="BF"/>
              </w:rPr>
            </w:pPr>
            <w:r w:rsidRPr="00E70C9D">
              <w:rPr>
                <w:color w:val="BFBFBF" w:themeColor="background1" w:themeShade="BF"/>
              </w:rPr>
              <w:t>fast forward</w:t>
            </w: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Pr="00E70C9D">
              <w:rPr>
                <w:color w:val="BFBFBF" w:themeColor="background1" w:themeShade="BF"/>
              </w:rPr>
              <w:t xml:space="preserve">merge a commit that is directly upstream (direct common ancestry), so there is no </w:t>
            </w: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Pr="00E70C9D">
              <w:rPr>
                <w:color w:val="BFBFBF" w:themeColor="background1" w:themeShade="BF"/>
              </w:rPr>
              <w:t xml:space="preserve">divergent work:  </w:t>
            </w:r>
          </w:p>
          <w:p w:rsidR="00E70C9D" w:rsidRDefault="00E70C9D" w:rsidP="00E70C9D">
            <w:pPr>
              <w:rPr>
                <w:color w:val="BFBFBF" w:themeColor="background1" w:themeShade="BF"/>
              </w:rPr>
            </w:pPr>
          </w:p>
          <w:p w:rsidR="00E70C9D" w:rsidRPr="00C60441" w:rsidRDefault="00E70C9D" w:rsidP="00E70C9D">
            <w:pP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 w:rsidRPr="00C60441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git checkout –b hotfix</w:t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-</w:t>
            </w:r>
            <w:r w:rsidRPr="00C60441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80</w:t>
            </w:r>
          </w:p>
          <w:p w:rsidR="00E70C9D" w:rsidRDefault="00E70C9D" w:rsidP="00E70C9D">
            <w:pP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</w:p>
          <w:p w:rsidR="00E70C9D" w:rsidRPr="00C60441" w:rsidRDefault="00E70C9D" w:rsidP="00E70C9D">
            <w:pP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 w:rsidRPr="00C60441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…work…</w:t>
            </w:r>
          </w:p>
          <w:p w:rsidR="00E70C9D" w:rsidRDefault="00E70C9D" w:rsidP="00E70C9D">
            <w:pPr>
              <w:ind w:left="3600" w:firstLine="720"/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</w:pPr>
          </w:p>
          <w:p w:rsidR="00E70C9D" w:rsidRPr="00C60441" w:rsidRDefault="00E70C9D" w:rsidP="00E70C9D">
            <w:pP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 w:rsidRPr="00C60441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 xml:space="preserve">git commit -a -m “fixed …” </w:t>
            </w:r>
          </w:p>
          <w:p w:rsidR="00E70C9D" w:rsidRPr="00C60441" w:rsidRDefault="00E70C9D" w:rsidP="00E70C9D">
            <w:pP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 w:rsidRPr="00C60441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git checkout master</w:t>
            </w:r>
          </w:p>
          <w:p w:rsidR="00E70C9D" w:rsidRDefault="00E70C9D" w:rsidP="00E70C9D">
            <w:pP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</w:pP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ab/>
            </w:r>
            <w:r w:rsidRPr="00C60441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git merge hotfix</w:t>
            </w:r>
            <w:r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-</w:t>
            </w:r>
            <w:r w:rsidRPr="00C60441">
              <w:rPr>
                <w:rFonts w:ascii="Lucida Console" w:hAnsi="Lucida Console" w:cs="Vrinda"/>
                <w:color w:val="A6A6A6" w:themeColor="background1" w:themeShade="A6"/>
                <w:sz w:val="20"/>
                <w:szCs w:val="20"/>
              </w:rPr>
              <w:t>80</w:t>
            </w:r>
          </w:p>
          <w:p w:rsidR="00E70C9D" w:rsidRPr="00E70C9D" w:rsidRDefault="00E70C9D" w:rsidP="00E70C9D">
            <w:pPr>
              <w:rPr>
                <w:color w:val="BFBFBF" w:themeColor="background1" w:themeShade="BF"/>
              </w:rPr>
            </w:pPr>
          </w:p>
          <w:p w:rsidR="00E70C9D" w:rsidRDefault="00E70C9D" w:rsidP="000A31A9">
            <w:pPr>
              <w:rPr>
                <w:color w:val="BFBFBF" w:themeColor="background1" w:themeShade="BF"/>
              </w:rPr>
            </w:pPr>
          </w:p>
          <w:p w:rsidR="00E70C9D" w:rsidRPr="000A31A9" w:rsidRDefault="003E3C33" w:rsidP="000A31A9">
            <w:pPr>
              <w:rPr>
                <w:color w:val="BFBFBF" w:themeColor="background1" w:themeShade="BF"/>
              </w:rPr>
            </w:pPr>
            <w:r>
              <w:rPr>
                <w:color w:val="BFBFBF" w:themeColor="background1" w:themeShade="BF"/>
              </w:rPr>
              <w:t>r</w:t>
            </w:r>
            <w:r w:rsidRPr="003E3C33">
              <w:rPr>
                <w:color w:val="BFBFBF" w:themeColor="background1" w:themeShade="BF"/>
              </w:rPr>
              <w:t>ebasing</w:t>
            </w:r>
            <w:r>
              <w:rPr>
                <w:color w:val="BFBFBF" w:themeColor="background1" w:themeShade="BF"/>
              </w:rPr>
              <w:tab/>
            </w:r>
            <w:r>
              <w:rPr>
                <w:color w:val="BFBFBF" w:themeColor="background1" w:themeShade="BF"/>
              </w:rPr>
              <w:tab/>
            </w:r>
            <w:r w:rsidRPr="003E3C33">
              <w:rPr>
                <w:color w:val="BFBFBF" w:themeColor="background1" w:themeShade="BF"/>
              </w:rPr>
              <w:t>timeline gets polluted with unnecessary micro-merges</w:t>
            </w:r>
            <w:r w:rsidR="005D2A04">
              <w:rPr>
                <w:color w:val="BFBFBF" w:themeColor="background1" w:themeShade="BF"/>
              </w:rPr>
              <w:t>, r</w:t>
            </w:r>
            <w:r w:rsidR="005D2A04" w:rsidRPr="005D2A04">
              <w:rPr>
                <w:color w:val="BFBFBF" w:themeColor="background1" w:themeShade="BF"/>
              </w:rPr>
              <w:t xml:space="preserve">ebasing ensures that the </w:t>
            </w:r>
            <w:r w:rsidR="005D2A04">
              <w:rPr>
                <w:color w:val="BFBFBF" w:themeColor="background1" w:themeShade="BF"/>
              </w:rPr>
              <w:tab/>
            </w:r>
            <w:r w:rsidR="005D2A04">
              <w:rPr>
                <w:color w:val="BFBFBF" w:themeColor="background1" w:themeShade="BF"/>
              </w:rPr>
              <w:tab/>
            </w:r>
            <w:r w:rsidR="005D2A04">
              <w:rPr>
                <w:color w:val="BFBFBF" w:themeColor="background1" w:themeShade="BF"/>
              </w:rPr>
              <w:tab/>
            </w:r>
            <w:r w:rsidR="005D2A04" w:rsidRPr="005D2A04">
              <w:rPr>
                <w:color w:val="BFBFBF" w:themeColor="background1" w:themeShade="BF"/>
              </w:rPr>
              <w:t>commits are always re-applied s</w:t>
            </w:r>
            <w:r w:rsidR="00A22A15">
              <w:rPr>
                <w:color w:val="BFBFBF" w:themeColor="background1" w:themeShade="BF"/>
              </w:rPr>
              <w:t>o that the history stays linear;</w:t>
            </w:r>
          </w:p>
          <w:p w:rsidR="000A31A9" w:rsidRPr="000A31A9" w:rsidRDefault="000A31A9" w:rsidP="000A31A9">
            <w:pPr>
              <w:rPr>
                <w:color w:val="BFBFBF" w:themeColor="background1" w:themeShade="BF"/>
              </w:rPr>
            </w:pPr>
          </w:p>
          <w:p w:rsidR="000A31A9" w:rsidRDefault="000A31A9" w:rsidP="000A31A9">
            <w:pPr>
              <w:rPr>
                <w:color w:val="BFBFBF" w:themeColor="background1" w:themeShade="BF"/>
              </w:rPr>
            </w:pPr>
          </w:p>
        </w:tc>
      </w:tr>
      <w:tr w:rsidR="00B512E5" w:rsidTr="00DE2589">
        <w:trPr>
          <w:trHeight w:val="522"/>
          <w:jc w:val="center"/>
        </w:trPr>
        <w:tc>
          <w:tcPr>
            <w:tcW w:w="9880" w:type="dxa"/>
          </w:tcPr>
          <w:p w:rsidR="00B512E5" w:rsidRPr="000A31A9" w:rsidRDefault="00B512E5" w:rsidP="000A31A9">
            <w:pPr>
              <w:rPr>
                <w:b/>
                <w:color w:val="BFBFBF" w:themeColor="background1" w:themeShade="BF"/>
              </w:rPr>
            </w:pPr>
          </w:p>
        </w:tc>
      </w:tr>
    </w:tbl>
    <w:p w:rsidR="000A31A9" w:rsidRPr="00781ED6" w:rsidRDefault="000A31A9" w:rsidP="00DB64F2">
      <w:pPr>
        <w:rPr>
          <w:color w:val="BFBFBF" w:themeColor="background1" w:themeShade="BF"/>
        </w:rPr>
      </w:pPr>
    </w:p>
    <w:p w:rsidR="00A812F9" w:rsidRDefault="00410C07" w:rsidP="00410C07">
      <w:pPr>
        <w:jc w:val="center"/>
        <w:rPr>
          <w:highlight w:val="blue"/>
        </w:rPr>
      </w:pPr>
      <w:r>
        <w:rPr>
          <w:noProof/>
        </w:rPr>
        <w:drawing>
          <wp:inline distT="0" distB="0" distL="0" distR="0" wp14:anchorId="763EA696" wp14:editId="5C89CD7D">
            <wp:extent cx="3111500" cy="2947509"/>
            <wp:effectExtent l="0" t="0" r="0" b="5715"/>
            <wp:docPr id="3" name="Picture 3" descr="D:\so20\80 - rishiri\notes-git\notes-git-fl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o20\80 - rishiri\notes-git\notes-git-fl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5423" cy="295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2589" w:rsidRDefault="00DE2589" w:rsidP="00410C07">
      <w:pPr>
        <w:jc w:val="center"/>
        <w:rPr>
          <w:highlight w:val="blue"/>
        </w:rPr>
      </w:pPr>
    </w:p>
    <w:p w:rsidR="00DE2589" w:rsidRDefault="00DE2589" w:rsidP="00410C07">
      <w:pPr>
        <w:jc w:val="center"/>
        <w:rPr>
          <w:highlight w:val="blue"/>
        </w:rPr>
      </w:pPr>
    </w:p>
    <w:p w:rsidR="009D43D3" w:rsidRDefault="00A812F9" w:rsidP="009D43D3">
      <w:pPr>
        <w:pStyle w:val="Heading1"/>
        <w:spacing w:before="0"/>
        <w:jc w:val="center"/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</w:pPr>
      <w:r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  <w:t>________________useful</w:t>
      </w:r>
      <w:r w:rsidRPr="00B512E5"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  <w:t xml:space="preserve"> usage_______________</w:t>
      </w:r>
    </w:p>
    <w:p w:rsidR="009D43D3" w:rsidRPr="009D43D3" w:rsidRDefault="009D43D3" w:rsidP="009D43D3">
      <w:pPr>
        <w:pStyle w:val="Heading1"/>
        <w:spacing w:before="0"/>
        <w:jc w:val="center"/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</w:pPr>
      <w:r w:rsidRPr="009D43D3"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  <w:t>_______</w:t>
      </w:r>
      <w:r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  <w:t>_</w:t>
      </w:r>
      <w:r w:rsidRPr="009D43D3"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  <w:t>_______</w:t>
      </w:r>
      <w:r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  <w:t>g</w:t>
      </w:r>
      <w:r w:rsidRPr="009D43D3">
        <w:rPr>
          <w:rFonts w:asciiTheme="minorHAnsi" w:eastAsiaTheme="minorHAnsi" w:hAnsiTheme="minorHAnsi" w:cstheme="minorBidi"/>
          <w:bCs w:val="0"/>
          <w:color w:val="FFFFFF" w:themeColor="background1"/>
          <w:sz w:val="20"/>
          <w:szCs w:val="20"/>
          <w:highlight w:val="blue"/>
        </w:rPr>
        <w:t>it help commit_____________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1"/>
        <w:gridCol w:w="4811"/>
      </w:tblGrid>
      <w:tr w:rsidR="00BD24AE" w:rsidTr="00BD24AE">
        <w:trPr>
          <w:trHeight w:val="3127"/>
        </w:trPr>
        <w:tc>
          <w:tcPr>
            <w:tcW w:w="4811" w:type="dxa"/>
          </w:tcPr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</w:pPr>
          </w:p>
          <w:p w:rsidR="00BD24AE" w:rsidRPr="00B512E5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</w:pPr>
            <w:r w:rsidRPr="00B512E5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>$</w:t>
            </w:r>
            <w:r w:rsidRPr="00B512E5">
              <w:rPr>
                <w:rFonts w:ascii="Courier New" w:hAnsi="Courier New" w:cs="Courier New"/>
                <w:b w:val="0"/>
                <w:bCs w:val="0"/>
                <w:color w:val="C0504D" w:themeColor="accent2"/>
                <w:sz w:val="16"/>
                <w:szCs w:val="16"/>
              </w:rPr>
              <w:t xml:space="preserve"> </w:t>
            </w:r>
            <w:r w:rsidRPr="00B512E5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>git branch</w:t>
            </w:r>
          </w:p>
          <w:p w:rsidR="00BD24AE" w:rsidRDefault="00BD24AE" w:rsidP="00BD24AE">
            <w:pPr>
              <w:jc w:val="center"/>
              <w:rPr>
                <w:highlight w:val="blue"/>
              </w:rPr>
            </w:pPr>
            <w:r w:rsidRPr="00811FCC">
              <w:rPr>
                <w:sz w:val="16"/>
                <w:szCs w:val="16"/>
              </w:rPr>
              <w:t>list branches and active branch (HEAD</w:t>
            </w:r>
            <w:r>
              <w:rPr>
                <w:sz w:val="16"/>
                <w:szCs w:val="16"/>
              </w:rPr>
              <w:t>)</w:t>
            </w:r>
            <w:r w:rsidRPr="00811FCC">
              <w:rPr>
                <w:highlight w:val="blue"/>
              </w:rPr>
              <w:t xml:space="preserve"> </w:t>
            </w:r>
          </w:p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highlight w:val="blue"/>
              </w:rPr>
            </w:pPr>
            <w:r w:rsidRPr="00B512E5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>$</w:t>
            </w:r>
            <w:r w:rsidRPr="00B512E5">
              <w:rPr>
                <w:rFonts w:ascii="Courier New" w:hAnsi="Courier New" w:cs="Courier New"/>
                <w:b w:val="0"/>
                <w:bCs w:val="0"/>
                <w:color w:val="C0504D" w:themeColor="accent2"/>
                <w:sz w:val="16"/>
                <w:szCs w:val="16"/>
              </w:rPr>
              <w:t xml:space="preserve"> </w:t>
            </w:r>
            <w:r w:rsidRPr="00B512E5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>git branch -v</w:t>
            </w:r>
            <w:r w:rsidRPr="00811FCC">
              <w:rPr>
                <w:highlight w:val="blue"/>
              </w:rPr>
              <w:t xml:space="preserve"> </w:t>
            </w:r>
          </w:p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16"/>
                <w:szCs w:val="16"/>
              </w:rPr>
              <w:t xml:space="preserve">list </w:t>
            </w:r>
            <w:r w:rsidRPr="00811FCC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16"/>
                <w:szCs w:val="16"/>
              </w:rPr>
              <w:t xml:space="preserve">last commit on each branch </w:t>
            </w:r>
          </w:p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</w:pPr>
          </w:p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 xml:space="preserve">$ </w:t>
            </w:r>
            <w:r w:rsidRPr="00CD528A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>git diff --word-diff</w:t>
            </w:r>
          </w:p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16"/>
                <w:szCs w:val="16"/>
              </w:rPr>
              <w:t>highlight word changes, not entire lines</w:t>
            </w:r>
            <w:r w:rsidRPr="00811FCC"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16"/>
                <w:szCs w:val="16"/>
              </w:rPr>
              <w:t xml:space="preserve"> </w:t>
            </w:r>
          </w:p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</w:pPr>
          </w:p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highlight w:val="blue"/>
              </w:rPr>
            </w:pPr>
            <w:r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 xml:space="preserve">$ </w:t>
            </w:r>
            <w:r w:rsidRPr="0089424E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>git status -sb</w:t>
            </w:r>
            <w:r w:rsidRPr="0089424E">
              <w:rPr>
                <w:highlight w:val="blue"/>
              </w:rPr>
              <w:t xml:space="preserve"> </w:t>
            </w:r>
          </w:p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16"/>
                <w:szCs w:val="16"/>
              </w:rPr>
            </w:pPr>
            <w:r>
              <w:rPr>
                <w:rFonts w:asciiTheme="minorHAnsi" w:eastAsiaTheme="minorHAnsi" w:hAnsiTheme="minorHAnsi" w:cstheme="minorBidi"/>
                <w:b w:val="0"/>
                <w:bCs w:val="0"/>
                <w:color w:val="auto"/>
                <w:sz w:val="16"/>
                <w:szCs w:val="16"/>
              </w:rPr>
              <w:t>short status</w:t>
            </w:r>
          </w:p>
          <w:p w:rsidR="00BD24AE" w:rsidRDefault="00BD24AE" w:rsidP="00A812F9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4811" w:type="dxa"/>
          </w:tcPr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</w:pPr>
          </w:p>
          <w:p w:rsidR="00BD24AE" w:rsidRDefault="00BD24AE" w:rsidP="00BD24AE">
            <w:pPr>
              <w:pStyle w:val="Heading1"/>
              <w:spacing w:before="0"/>
              <w:jc w:val="center"/>
              <w:outlineLvl w:val="0"/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</w:pPr>
            <w:r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 xml:space="preserve">$ </w:t>
            </w:r>
            <w:r w:rsidRPr="00BD24AE">
              <w:rPr>
                <w:rFonts w:ascii="Courier New" w:hAnsi="Courier New" w:cs="Courier New"/>
                <w:color w:val="C0504D" w:themeColor="accent2"/>
                <w:sz w:val="16"/>
                <w:szCs w:val="16"/>
              </w:rPr>
              <w:t>git checkout -t origin/feature</w:t>
            </w:r>
          </w:p>
          <w:p w:rsidR="00BD24AE" w:rsidRPr="00BD24AE" w:rsidRDefault="00BD24AE" w:rsidP="00BD24AE">
            <w:pPr>
              <w:jc w:val="center"/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</w:pPr>
            <w:r w:rsidRPr="00BD24AE"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  <w:t>$ git push</w:t>
            </w:r>
          </w:p>
          <w:p w:rsidR="00BD24AE" w:rsidRDefault="00BD24AE" w:rsidP="00BD24AE">
            <w:pPr>
              <w:jc w:val="center"/>
              <w:rPr>
                <w:sz w:val="16"/>
                <w:szCs w:val="16"/>
              </w:rPr>
            </w:pPr>
            <w:r w:rsidRPr="00BD24AE">
              <w:rPr>
                <w:sz w:val="16"/>
                <w:szCs w:val="16"/>
              </w:rPr>
              <w:t>track a remote branch from someone else</w:t>
            </w:r>
          </w:p>
          <w:p w:rsidR="002734DD" w:rsidRDefault="002734DD" w:rsidP="00BD24AE">
            <w:pPr>
              <w:jc w:val="center"/>
              <w:rPr>
                <w:sz w:val="16"/>
                <w:szCs w:val="16"/>
              </w:rPr>
            </w:pPr>
          </w:p>
          <w:p w:rsidR="002734DD" w:rsidRDefault="002734DD" w:rsidP="00BD24AE">
            <w:pPr>
              <w:jc w:val="center"/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</w:pPr>
            <w:r w:rsidRPr="002734DD"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  <w:t>$ git name-rev 0c6a39d43</w:t>
            </w:r>
          </w:p>
          <w:p w:rsidR="002734DD" w:rsidRPr="002734DD" w:rsidRDefault="002734DD" w:rsidP="00BD24AE">
            <w:pPr>
              <w:jc w:val="center"/>
              <w:rPr>
                <w:sz w:val="16"/>
                <w:szCs w:val="16"/>
              </w:rPr>
            </w:pPr>
            <w:r w:rsidRPr="002734DD">
              <w:rPr>
                <w:sz w:val="16"/>
                <w:szCs w:val="16"/>
              </w:rPr>
              <w:t>find label for commit</w:t>
            </w:r>
          </w:p>
          <w:p w:rsidR="002734DD" w:rsidRDefault="002734DD" w:rsidP="00BD24AE">
            <w:pPr>
              <w:jc w:val="center"/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</w:pPr>
          </w:p>
          <w:p w:rsidR="002734DD" w:rsidRDefault="002734DD" w:rsidP="002734DD">
            <w:pPr>
              <w:jc w:val="center"/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</w:pPr>
            <w:r w:rsidRPr="002734DD"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  <w:t>$ git branch --contains 0c6a39d43</w:t>
            </w:r>
          </w:p>
          <w:p w:rsidR="002734DD" w:rsidRDefault="002734DD" w:rsidP="002734DD">
            <w:pPr>
              <w:jc w:val="center"/>
              <w:rPr>
                <w:sz w:val="16"/>
                <w:szCs w:val="16"/>
              </w:rPr>
            </w:pPr>
            <w:r w:rsidRPr="002734DD">
              <w:rPr>
                <w:sz w:val="16"/>
                <w:szCs w:val="16"/>
              </w:rPr>
              <w:t xml:space="preserve">find </w:t>
            </w:r>
            <w:r>
              <w:rPr>
                <w:sz w:val="16"/>
                <w:szCs w:val="16"/>
              </w:rPr>
              <w:t>branch for commit</w:t>
            </w:r>
          </w:p>
          <w:p w:rsidR="00992F7D" w:rsidRDefault="00992F7D" w:rsidP="002734DD">
            <w:pPr>
              <w:jc w:val="center"/>
              <w:rPr>
                <w:sz w:val="16"/>
                <w:szCs w:val="16"/>
              </w:rPr>
            </w:pPr>
          </w:p>
          <w:p w:rsidR="00992F7D" w:rsidRPr="00992F7D" w:rsidRDefault="00992F7D" w:rsidP="002734DD">
            <w:pPr>
              <w:jc w:val="center"/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</w:pPr>
            <w:r w:rsidRPr="002734DD"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  <w:t xml:space="preserve">$ </w:t>
            </w:r>
            <w:r w:rsidRPr="00992F7D">
              <w:rPr>
                <w:rFonts w:ascii="Courier New" w:eastAsiaTheme="majorEastAsia" w:hAnsi="Courier New" w:cs="Courier New"/>
                <w:b/>
                <w:bCs/>
                <w:color w:val="C0504D" w:themeColor="accent2"/>
                <w:sz w:val="16"/>
                <w:szCs w:val="16"/>
              </w:rPr>
              <w:t>git show :/^.*comm --name-only</w:t>
            </w:r>
          </w:p>
          <w:p w:rsidR="00992F7D" w:rsidRPr="002734DD" w:rsidRDefault="00992F7D" w:rsidP="002734DD"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find commit by regexp</w:t>
            </w:r>
          </w:p>
          <w:p w:rsidR="002734DD" w:rsidRDefault="002734DD" w:rsidP="002734DD">
            <w:pPr>
              <w:jc w:val="center"/>
              <w:rPr>
                <w:sz w:val="16"/>
                <w:szCs w:val="16"/>
              </w:rPr>
            </w:pPr>
          </w:p>
        </w:tc>
      </w:tr>
    </w:tbl>
    <w:p w:rsidR="00A812F9" w:rsidRPr="00B512E5" w:rsidRDefault="00A812F9" w:rsidP="00A812F9">
      <w:pPr>
        <w:spacing w:after="0"/>
        <w:jc w:val="center"/>
        <w:rPr>
          <w:sz w:val="16"/>
          <w:szCs w:val="16"/>
        </w:rPr>
      </w:pPr>
    </w:p>
    <w:p w:rsidR="00DE2589" w:rsidRDefault="00DE2589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  <w:highlight w:val="blue"/>
        </w:rPr>
      </w:pPr>
      <w:r>
        <w:rPr>
          <w:highlight w:val="blue"/>
        </w:rPr>
        <w:br w:type="page"/>
      </w:r>
    </w:p>
    <w:p w:rsidR="00C05008" w:rsidRPr="00B512E5" w:rsidRDefault="00F24170" w:rsidP="00C05008">
      <w:pPr>
        <w:pStyle w:val="Heading1"/>
        <w:rPr>
          <w:color w:val="FFFFFF" w:themeColor="background1"/>
          <w:sz w:val="22"/>
          <w:szCs w:val="22"/>
        </w:rPr>
      </w:pPr>
      <w:r w:rsidRPr="00B512E5">
        <w:rPr>
          <w:color w:val="FFFFFF" w:themeColor="background1"/>
          <w:sz w:val="22"/>
          <w:szCs w:val="22"/>
          <w:highlight w:val="blue"/>
        </w:rPr>
        <w:lastRenderedPageBreak/>
        <w:t>____</w:t>
      </w:r>
      <w:r w:rsidR="00A812F9" w:rsidRPr="00B512E5">
        <w:rPr>
          <w:color w:val="FFFFFF" w:themeColor="background1"/>
          <w:sz w:val="22"/>
          <w:szCs w:val="22"/>
          <w:highlight w:val="blue"/>
        </w:rPr>
        <w:t>___________i</w:t>
      </w:r>
      <w:r w:rsidR="00C05008" w:rsidRPr="00B512E5">
        <w:rPr>
          <w:color w:val="FFFFFF" w:themeColor="background1"/>
          <w:sz w:val="22"/>
          <w:szCs w:val="22"/>
          <w:highlight w:val="blue"/>
        </w:rPr>
        <w:t>nit</w:t>
      </w:r>
      <w:r w:rsidRPr="00B512E5">
        <w:rPr>
          <w:color w:val="FFFFFF" w:themeColor="background1"/>
          <w:sz w:val="22"/>
          <w:szCs w:val="22"/>
          <w:highlight w:val="blue"/>
        </w:rPr>
        <w:t>_</w:t>
      </w:r>
      <w:r w:rsidR="00A812F9" w:rsidRPr="00B512E5">
        <w:rPr>
          <w:color w:val="FFFFFF" w:themeColor="background1"/>
          <w:sz w:val="22"/>
          <w:szCs w:val="22"/>
          <w:highlight w:val="blue"/>
        </w:rPr>
        <w:t>_________</w:t>
      </w:r>
      <w:r w:rsidRPr="00B512E5">
        <w:rPr>
          <w:color w:val="FFFFFF" w:themeColor="background1"/>
          <w:sz w:val="22"/>
          <w:szCs w:val="22"/>
          <w:highlight w:val="blue"/>
        </w:rPr>
        <w:t>___repository_</w:t>
      </w:r>
      <w:r w:rsidR="00A812F9" w:rsidRPr="00B512E5">
        <w:rPr>
          <w:color w:val="FFFFFF" w:themeColor="background1"/>
          <w:sz w:val="22"/>
          <w:szCs w:val="22"/>
          <w:highlight w:val="blue"/>
        </w:rPr>
        <w:t>___________</w:t>
      </w:r>
      <w:r w:rsidRPr="00B512E5">
        <w:rPr>
          <w:color w:val="FFFFFF" w:themeColor="background1"/>
          <w:sz w:val="22"/>
          <w:szCs w:val="22"/>
          <w:highlight w:val="blue"/>
        </w:rPr>
        <w:t>___</w:t>
      </w:r>
    </w:p>
    <w:p w:rsidR="00D15FD4" w:rsidRPr="00B512E5" w:rsidRDefault="00D15FD4" w:rsidP="00D15FD4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</w:pPr>
    </w:p>
    <w:p w:rsidR="00176733" w:rsidRPr="00781ED6" w:rsidRDefault="00176733" w:rsidP="00D15FD4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</w:pPr>
      <w:r w:rsidRPr="00781ED6"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>via git bash</w:t>
      </w:r>
      <w:r w:rsidR="00F24170" w:rsidRPr="00781ED6"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>:</w:t>
      </w:r>
    </w:p>
    <w:p w:rsidR="00D15FD4" w:rsidRPr="00781ED6" w:rsidRDefault="00D15FD4" w:rsidP="00D15FD4">
      <w:pPr>
        <w:spacing w:after="0"/>
        <w:rPr>
          <w:sz w:val="16"/>
          <w:szCs w:val="16"/>
        </w:rPr>
      </w:pPr>
    </w:p>
    <w:p w:rsidR="00C05008" w:rsidRPr="00781ED6" w:rsidRDefault="00D36472" w:rsidP="00D15FD4">
      <w:pPr>
        <w:pStyle w:val="Heading1"/>
        <w:spacing w:before="0"/>
        <w:rPr>
          <w:rFonts w:ascii="Courier New" w:hAnsi="Courier New" w:cs="Courier New"/>
          <w:color w:val="C0504D" w:themeColor="accent2"/>
          <w:sz w:val="16"/>
          <w:szCs w:val="16"/>
        </w:rPr>
      </w:pPr>
      <w:r w:rsidRPr="00781ED6">
        <w:rPr>
          <w:rFonts w:ascii="Courier New" w:hAnsi="Courier New" w:cs="Courier New"/>
          <w:color w:val="C0504D" w:themeColor="accent2"/>
          <w:sz w:val="16"/>
          <w:szCs w:val="16"/>
        </w:rPr>
        <w:t>$</w:t>
      </w:r>
      <w:r w:rsidRPr="00781ED6">
        <w:rPr>
          <w:rFonts w:ascii="Courier New" w:hAnsi="Courier New" w:cs="Courier New"/>
          <w:b w:val="0"/>
          <w:bCs w:val="0"/>
          <w:color w:val="C0504D" w:themeColor="accent2"/>
          <w:sz w:val="16"/>
          <w:szCs w:val="16"/>
        </w:rPr>
        <w:t xml:space="preserve"> </w:t>
      </w:r>
      <w:r w:rsidR="00C05008" w:rsidRPr="00781ED6">
        <w:rPr>
          <w:rFonts w:ascii="Courier New" w:hAnsi="Courier New" w:cs="Courier New"/>
          <w:color w:val="C0504D" w:themeColor="accent2"/>
          <w:sz w:val="16"/>
          <w:szCs w:val="16"/>
        </w:rPr>
        <w:t xml:space="preserve">git </w:t>
      </w:r>
      <w:r w:rsidR="00F24170" w:rsidRPr="00781ED6">
        <w:rPr>
          <w:rFonts w:ascii="Courier New" w:hAnsi="Courier New" w:cs="Courier New"/>
          <w:color w:val="C0504D" w:themeColor="accent2"/>
          <w:sz w:val="16"/>
          <w:szCs w:val="16"/>
        </w:rPr>
        <w:t>init</w:t>
      </w:r>
      <w:r w:rsidRPr="00781ED6">
        <w:rPr>
          <w:rFonts w:ascii="Courier New" w:hAnsi="Courier New" w:cs="Courier New"/>
          <w:color w:val="C0504D" w:themeColor="accent2"/>
          <w:sz w:val="16"/>
          <w:szCs w:val="16"/>
        </w:rPr>
        <w:t xml:space="preserve"> </w:t>
      </w:r>
    </w:p>
    <w:p w:rsidR="00D36472" w:rsidRDefault="00D36472" w:rsidP="00D15FD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D3647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$ git config --global user.name "al42"</w:t>
      </w:r>
    </w:p>
    <w:p w:rsidR="00D15FD4" w:rsidRDefault="00D15FD4" w:rsidP="00D15FD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D3647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</w:t>
      </w:r>
      <w:r w:rsidRPr="00D15FD4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config --global core.editor sublime_text</w:t>
      </w:r>
    </w:p>
    <w:p w:rsidR="002819B1" w:rsidRDefault="002819B1" w:rsidP="00D15FD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$ git status</w:t>
      </w:r>
    </w:p>
    <w:p w:rsidR="00AA4D48" w:rsidRPr="00781ED6" w:rsidRDefault="00AA4D48" w:rsidP="00AA4D48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</w:pPr>
    </w:p>
    <w:p w:rsidR="00AA4D48" w:rsidRDefault="00AA4D48" w:rsidP="00AA4D48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</w:pPr>
      <w:r w:rsidRPr="00AA4D48"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 xml:space="preserve">--global flag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 xml:space="preserve">instructs git to save settings in </w:t>
      </w:r>
      <w:r w:rsidRPr="00AA4D48"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>~/.gitconfig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>, and not in &lt;repository&gt;</w:t>
      </w:r>
      <w:r w:rsidRPr="00AA4D48"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>/.git/config</w:t>
      </w:r>
    </w:p>
    <w:p w:rsidR="002819B1" w:rsidRDefault="002819B1" w:rsidP="002819B1">
      <w:pPr>
        <w:rPr>
          <w:sz w:val="16"/>
          <w:szCs w:val="16"/>
        </w:rPr>
      </w:pPr>
    </w:p>
    <w:p w:rsidR="00133AE4" w:rsidRDefault="00133AE4" w:rsidP="002819B1">
      <w:pPr>
        <w:rPr>
          <w:sz w:val="16"/>
          <w:szCs w:val="16"/>
        </w:rPr>
      </w:pPr>
      <w:r>
        <w:rPr>
          <w:sz w:val="16"/>
          <w:szCs w:val="16"/>
        </w:rPr>
        <w:t xml:space="preserve">To start </w:t>
      </w:r>
      <w:r w:rsidR="004E635C">
        <w:rPr>
          <w:sz w:val="16"/>
          <w:szCs w:val="16"/>
        </w:rPr>
        <w:t>staging</w:t>
      </w:r>
      <w:r>
        <w:rPr>
          <w:sz w:val="16"/>
          <w:szCs w:val="16"/>
        </w:rPr>
        <w:t xml:space="preserve"> files, change directory to source code folder</w:t>
      </w:r>
      <w:r w:rsidR="00DB224B">
        <w:rPr>
          <w:sz w:val="16"/>
          <w:szCs w:val="16"/>
        </w:rPr>
        <w:t xml:space="preserve"> (/WebContent and /src) </w:t>
      </w:r>
      <w:r>
        <w:rPr>
          <w:sz w:val="16"/>
          <w:szCs w:val="16"/>
        </w:rPr>
        <w:t>and issue:</w:t>
      </w:r>
    </w:p>
    <w:p w:rsidR="00133AE4" w:rsidRDefault="00133AE4" w:rsidP="00133AE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$ git add .</w:t>
      </w:r>
    </w:p>
    <w:p w:rsidR="00133AE4" w:rsidRDefault="00133AE4" w:rsidP="00133AE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git </w:t>
      </w:r>
      <w:r w:rsidR="0057319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status</w:t>
      </w:r>
    </w:p>
    <w:p w:rsidR="00133AE4" w:rsidRDefault="00133AE4" w:rsidP="00133AE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4E635C" w:rsidRPr="004E635C" w:rsidRDefault="004E635C" w:rsidP="00133AE4">
      <w:pPr>
        <w:spacing w:after="0"/>
        <w:rPr>
          <w:sz w:val="16"/>
          <w:szCs w:val="16"/>
        </w:rPr>
      </w:pPr>
      <w:r w:rsidRPr="004E635C">
        <w:rPr>
          <w:sz w:val="16"/>
          <w:szCs w:val="16"/>
        </w:rPr>
        <w:t>Before commit to see what will be added to the repository:</w:t>
      </w:r>
    </w:p>
    <w:p w:rsidR="004E635C" w:rsidRDefault="004E635C" w:rsidP="00133AE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133AE4" w:rsidRDefault="004E635C" w:rsidP="00133AE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4E635C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$ git diff --staged --name-only</w:t>
      </w:r>
    </w:p>
    <w:p w:rsidR="00DB64F2" w:rsidRDefault="00DB64F2" w:rsidP="00133AE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DB64F2" w:rsidRPr="00DB64F2" w:rsidRDefault="00DB64F2" w:rsidP="00133AE4">
      <w:pPr>
        <w:spacing w:after="0"/>
        <w:rPr>
          <w:sz w:val="16"/>
          <w:szCs w:val="16"/>
        </w:rPr>
      </w:pPr>
      <w:r w:rsidRPr="00DB64F2">
        <w:rPr>
          <w:sz w:val="16"/>
          <w:szCs w:val="16"/>
        </w:rPr>
        <w:t>Commit:</w:t>
      </w:r>
    </w:p>
    <w:p w:rsidR="00DB64F2" w:rsidRDefault="00DB64F2" w:rsidP="00133AE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D202ED" w:rsidRDefault="00D202ED" w:rsidP="00133AE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</w:t>
      </w:r>
      <w:r w:rsidR="00D50DE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commit -m '</w:t>
      </w:r>
      <w:r w:rsidR="00227159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primordial </w:t>
      </w:r>
      <w:r w:rsidR="00EF6765" w:rsidRPr="00EF6765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commit'</w:t>
      </w:r>
    </w:p>
    <w:p w:rsidR="00EF6765" w:rsidRPr="003963AD" w:rsidRDefault="00EF6765" w:rsidP="00EF6765">
      <w:pPr>
        <w:spacing w:after="0"/>
        <w:rPr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</w:t>
      </w:r>
      <w:r w:rsidRPr="00EF6765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git </w:t>
      </w: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log</w:t>
      </w:r>
      <w:r w:rsidR="003530F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</w:t>
      </w:r>
      <w:r w:rsidR="00DE0FF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–</w:t>
      </w:r>
      <w:r w:rsidR="00D9230C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-pretty=</w:t>
      </w:r>
      <w:r w:rsidR="003530F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oneline</w:t>
      </w:r>
      <w:r w:rsidR="00DE0FF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</w:t>
      </w:r>
      <w:r w:rsidR="00F849A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–</w:t>
      </w:r>
      <w:r w:rsidR="00D9230C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-</w:t>
      </w:r>
      <w:r w:rsidR="00DE0FF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stat</w:t>
      </w:r>
      <w:r w:rsidR="00F849A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</w:t>
      </w:r>
      <w:r w:rsidR="00F849A2" w:rsidRPr="003963AD">
        <w:rPr>
          <w:sz w:val="16"/>
          <w:szCs w:val="16"/>
        </w:rPr>
        <w:t>(--graph --decorate)</w:t>
      </w:r>
    </w:p>
    <w:p w:rsidR="00EF6765" w:rsidRDefault="00EF6765" w:rsidP="00133AE4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D202ED" w:rsidRDefault="00DB64F2" w:rsidP="002819B1">
      <w:pPr>
        <w:rPr>
          <w:sz w:val="16"/>
          <w:szCs w:val="16"/>
        </w:rPr>
      </w:pPr>
      <w:r>
        <w:rPr>
          <w:sz w:val="16"/>
          <w:szCs w:val="16"/>
        </w:rPr>
        <w:t>Get a certain version in the working directory:</w:t>
      </w:r>
    </w:p>
    <w:p w:rsidR="00DB64F2" w:rsidRDefault="00DB64F2" w:rsidP="00DB64F2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DB64F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$ git log 0c6a39d --name-only</w:t>
      </w:r>
    </w:p>
    <w:p w:rsidR="00C451FD" w:rsidRDefault="00C451FD" w:rsidP="00DB64F2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DB64F2" w:rsidRDefault="00DB64F2" w:rsidP="00DB64F2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DB64F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git </w:t>
      </w: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checkout</w:t>
      </w:r>
      <w:r w:rsidRPr="00DB64F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0c6a39d --name-only</w:t>
      </w:r>
    </w:p>
    <w:p w:rsidR="003A61A1" w:rsidRDefault="003A61A1" w:rsidP="00DB64F2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</w:t>
      </w:r>
      <w:r w:rsidRPr="003A61A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git checkout </w:t>
      </w:r>
      <w:r w:rsidRPr="00DB64F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0c6a39d </w:t>
      </w: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index</w:t>
      </w:r>
      <w:r w:rsidRPr="003A61A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.</w:t>
      </w: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jsp</w:t>
      </w:r>
    </w:p>
    <w:p w:rsidR="00DB64F2" w:rsidRDefault="00DB64F2" w:rsidP="002819B1">
      <w:pP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D17CF1" w:rsidRPr="00D17CF1" w:rsidRDefault="00D17CF1" w:rsidP="002819B1">
      <w:pPr>
        <w:rPr>
          <w:sz w:val="16"/>
          <w:szCs w:val="16"/>
        </w:rPr>
      </w:pPr>
      <w:r w:rsidRPr="00D17CF1">
        <w:rPr>
          <w:sz w:val="16"/>
          <w:szCs w:val="16"/>
        </w:rPr>
        <w:t>Working with a remote repository:</w:t>
      </w:r>
    </w:p>
    <w:p w:rsidR="00D17CF1" w:rsidRDefault="00D17CF1" w:rsidP="008D1612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</w:t>
      </w:r>
      <w:r w:rsidRPr="00D17CF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git remote add origin </w:t>
      </w:r>
      <w:hyperlink r:id="rId11" w:history="1">
        <w:r w:rsidRPr="003A20E7">
          <w:rPr>
            <w:rStyle w:val="Hyperlink"/>
            <w:rFonts w:ascii="Courier New" w:eastAsiaTheme="majorEastAsia" w:hAnsi="Courier New" w:cs="Courier New"/>
            <w:b/>
            <w:bCs/>
            <w:sz w:val="16"/>
            <w:szCs w:val="16"/>
          </w:rPr>
          <w:t>git@github.com:testuser/project.git</w:t>
        </w:r>
      </w:hyperlink>
    </w:p>
    <w:p w:rsidR="00D17CF1" w:rsidRDefault="00D17CF1" w:rsidP="008D1612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$ </w:t>
      </w:r>
      <w:r w:rsidRPr="008D1612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push origin master</w:t>
      </w:r>
    </w:p>
    <w:p w:rsidR="00D17CF1" w:rsidRDefault="00D17CF1" w:rsidP="002819B1">
      <w:pP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D17CF1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  </w:t>
      </w:r>
    </w:p>
    <w:p w:rsidR="003668BC" w:rsidRPr="00BD121B" w:rsidRDefault="00F24170" w:rsidP="0091548B">
      <w:pPr>
        <w:pStyle w:val="Heading1"/>
        <w:rPr>
          <w:color w:val="FFFFFF" w:themeColor="background1"/>
          <w:sz w:val="22"/>
          <w:szCs w:val="22"/>
          <w:highlight w:val="blue"/>
        </w:rPr>
      </w:pPr>
      <w:r w:rsidRPr="00BD121B">
        <w:rPr>
          <w:color w:val="FFFFFF" w:themeColor="background1"/>
          <w:sz w:val="22"/>
          <w:szCs w:val="22"/>
          <w:highlight w:val="blue"/>
        </w:rPr>
        <w:t>___</w:t>
      </w:r>
      <w:r w:rsidR="00A812F9">
        <w:rPr>
          <w:color w:val="FFFFFF" w:themeColor="background1"/>
          <w:sz w:val="22"/>
          <w:szCs w:val="22"/>
          <w:highlight w:val="blue"/>
        </w:rPr>
        <w:t>___</w:t>
      </w:r>
      <w:r w:rsidRPr="00BD121B">
        <w:rPr>
          <w:color w:val="FFFFFF" w:themeColor="background1"/>
          <w:sz w:val="22"/>
          <w:szCs w:val="22"/>
          <w:highlight w:val="blue"/>
        </w:rPr>
        <w:t>_</w:t>
      </w:r>
      <w:r w:rsidR="00A812F9">
        <w:rPr>
          <w:color w:val="FFFFFF" w:themeColor="background1"/>
          <w:sz w:val="22"/>
          <w:szCs w:val="22"/>
          <w:highlight w:val="blue"/>
        </w:rPr>
        <w:t>i</w:t>
      </w:r>
      <w:r w:rsidR="003668BC" w:rsidRPr="00BD121B">
        <w:rPr>
          <w:color w:val="FFFFFF" w:themeColor="background1"/>
          <w:sz w:val="22"/>
          <w:szCs w:val="22"/>
          <w:highlight w:val="blue"/>
        </w:rPr>
        <w:t>nit</w:t>
      </w:r>
      <w:r w:rsidRPr="00BD121B">
        <w:rPr>
          <w:color w:val="FFFFFF" w:themeColor="background1"/>
          <w:sz w:val="22"/>
          <w:szCs w:val="22"/>
          <w:highlight w:val="blue"/>
        </w:rPr>
        <w:t>____</w:t>
      </w:r>
      <w:r w:rsidR="00C05008" w:rsidRPr="00BD121B">
        <w:rPr>
          <w:color w:val="FFFFFF" w:themeColor="background1"/>
          <w:sz w:val="22"/>
          <w:szCs w:val="22"/>
          <w:highlight w:val="blue"/>
        </w:rPr>
        <w:t>from</w:t>
      </w:r>
      <w:r w:rsidRPr="00BD121B">
        <w:rPr>
          <w:color w:val="FFFFFF" w:themeColor="background1"/>
          <w:sz w:val="22"/>
          <w:szCs w:val="22"/>
          <w:highlight w:val="blue"/>
        </w:rPr>
        <w:t>____</w:t>
      </w:r>
      <w:r w:rsidR="00C05008" w:rsidRPr="00BD121B">
        <w:rPr>
          <w:color w:val="FFFFFF" w:themeColor="background1"/>
          <w:sz w:val="22"/>
          <w:szCs w:val="22"/>
          <w:highlight w:val="blue"/>
        </w:rPr>
        <w:t>repositor</w:t>
      </w:r>
      <w:r w:rsidRPr="00BD121B">
        <w:rPr>
          <w:color w:val="FFFFFF" w:themeColor="background1"/>
          <w:sz w:val="22"/>
          <w:szCs w:val="22"/>
          <w:highlight w:val="blue"/>
        </w:rPr>
        <w:t>y__</w:t>
      </w:r>
      <w:r w:rsidR="00A812F9">
        <w:rPr>
          <w:color w:val="FFFFFF" w:themeColor="background1"/>
          <w:sz w:val="22"/>
          <w:szCs w:val="22"/>
          <w:highlight w:val="blue"/>
        </w:rPr>
        <w:t>____________________</w:t>
      </w:r>
      <w:r w:rsidRPr="00BD121B">
        <w:rPr>
          <w:color w:val="FFFFFF" w:themeColor="background1"/>
          <w:sz w:val="22"/>
          <w:szCs w:val="22"/>
          <w:highlight w:val="blue"/>
        </w:rPr>
        <w:t>__</w:t>
      </w:r>
    </w:p>
    <w:p w:rsidR="003668BC" w:rsidRPr="00C05008" w:rsidRDefault="003668BC" w:rsidP="003668BC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3668BC" w:rsidRPr="00C05008" w:rsidRDefault="003668BC" w:rsidP="003668BC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C0500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git clone </w:t>
      </w:r>
      <w:hyperlink r:id="rId12" w:history="1">
        <w:r w:rsidRPr="00C05008">
          <w:rPr>
            <w:rFonts w:ascii="Courier New" w:eastAsiaTheme="majorEastAsia" w:hAnsi="Courier New" w:cs="Courier New"/>
            <w:b/>
            <w:bCs/>
            <w:color w:val="C0504D" w:themeColor="accent2"/>
            <w:sz w:val="16"/>
            <w:szCs w:val="16"/>
          </w:rPr>
          <w:t>http://al042@sourcescontrol.lu.europe.intranet:9987/gitblit/r/channels/project/ing-channels-suites.git</w:t>
        </w:r>
      </w:hyperlink>
      <w:r w:rsidRPr="00C0500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ing-channels-suites-clone</w:t>
      </w:r>
    </w:p>
    <w:p w:rsidR="0088287E" w:rsidRPr="0088287E" w:rsidRDefault="0088287E" w:rsidP="003668BC">
      <w:pPr>
        <w:spacing w:after="0"/>
        <w:rPr>
          <w:rFonts w:ascii="Courier New" w:hAnsi="Courier New" w:cs="Courier New"/>
          <w:color w:val="00B0F0"/>
          <w:sz w:val="16"/>
          <w:szCs w:val="16"/>
        </w:rPr>
      </w:pPr>
    </w:p>
    <w:p w:rsidR="001634BA" w:rsidRPr="0088287E" w:rsidRDefault="001634BA" w:rsidP="003668BC">
      <w:pPr>
        <w:spacing w:after="0"/>
        <w:rPr>
          <w:sz w:val="16"/>
          <w:szCs w:val="16"/>
        </w:rPr>
      </w:pPr>
      <w:r w:rsidRPr="0088287E">
        <w:rPr>
          <w:sz w:val="16"/>
          <w:szCs w:val="16"/>
        </w:rPr>
        <w:t>now ing-channels-suites-clone folder is on “master”</w:t>
      </w:r>
    </w:p>
    <w:p w:rsidR="0088287E" w:rsidRPr="0088287E" w:rsidRDefault="0088287E" w:rsidP="003668BC">
      <w:pPr>
        <w:spacing w:after="0"/>
        <w:rPr>
          <w:rFonts w:ascii="Courier New" w:hAnsi="Courier New" w:cs="Courier New"/>
          <w:color w:val="00B0F0"/>
          <w:sz w:val="16"/>
          <w:szCs w:val="16"/>
        </w:rPr>
      </w:pPr>
    </w:p>
    <w:p w:rsidR="003668BC" w:rsidRPr="00C05008" w:rsidRDefault="003668BC" w:rsidP="003668BC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C0500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checkout -b dev origin/dev</w:t>
      </w:r>
    </w:p>
    <w:p w:rsidR="0088287E" w:rsidRDefault="0088287E" w:rsidP="003668BC">
      <w:pPr>
        <w:spacing w:after="0"/>
        <w:rPr>
          <w:rFonts w:ascii="Courier New" w:hAnsi="Courier New" w:cs="Courier New"/>
          <w:color w:val="00B0F0"/>
          <w:sz w:val="16"/>
          <w:szCs w:val="16"/>
        </w:rPr>
      </w:pPr>
    </w:p>
    <w:p w:rsidR="0088287E" w:rsidRPr="0088287E" w:rsidRDefault="0088287E" w:rsidP="0088287E">
      <w:pPr>
        <w:spacing w:after="0"/>
        <w:rPr>
          <w:sz w:val="16"/>
          <w:szCs w:val="16"/>
        </w:rPr>
      </w:pPr>
      <w:r w:rsidRPr="0088287E">
        <w:rPr>
          <w:sz w:val="16"/>
          <w:szCs w:val="16"/>
        </w:rPr>
        <w:t>now ing-channels-suites-clone folder is on “</w:t>
      </w:r>
      <w:r>
        <w:rPr>
          <w:sz w:val="16"/>
          <w:szCs w:val="16"/>
        </w:rPr>
        <w:t>dev</w:t>
      </w:r>
      <w:r w:rsidRPr="0088287E">
        <w:rPr>
          <w:sz w:val="16"/>
          <w:szCs w:val="16"/>
        </w:rPr>
        <w:t>”</w:t>
      </w:r>
    </w:p>
    <w:p w:rsidR="0088287E" w:rsidRDefault="0088287E" w:rsidP="003668BC">
      <w:pPr>
        <w:spacing w:after="0"/>
        <w:rPr>
          <w:rFonts w:ascii="Courier New" w:hAnsi="Courier New" w:cs="Courier New"/>
          <w:color w:val="00B0F0"/>
          <w:sz w:val="16"/>
          <w:szCs w:val="16"/>
        </w:rPr>
      </w:pPr>
    </w:p>
    <w:p w:rsidR="00E4656D" w:rsidRPr="0088287E" w:rsidRDefault="00E4656D" w:rsidP="003668BC">
      <w:pPr>
        <w:spacing w:after="0"/>
        <w:rPr>
          <w:rFonts w:ascii="Courier New" w:hAnsi="Courier New" w:cs="Courier New"/>
          <w:color w:val="00B0F0"/>
          <w:sz w:val="16"/>
          <w:szCs w:val="16"/>
        </w:rPr>
      </w:pPr>
    </w:p>
    <w:p w:rsidR="0088287E" w:rsidRDefault="00E4656D" w:rsidP="003668BC">
      <w:pPr>
        <w:spacing w:after="0"/>
        <w:rPr>
          <w:sz w:val="16"/>
          <w:szCs w:val="16"/>
        </w:rPr>
      </w:pPr>
      <w:r>
        <w:rPr>
          <w:sz w:val="16"/>
          <w:szCs w:val="16"/>
        </w:rPr>
        <w:t>C</w:t>
      </w:r>
      <w:r w:rsidR="0088287E">
        <w:rPr>
          <w:sz w:val="16"/>
          <w:szCs w:val="16"/>
        </w:rPr>
        <w:t>hange in folder structure after VSS to GIT migration</w:t>
      </w:r>
      <w:r>
        <w:rPr>
          <w:sz w:val="16"/>
          <w:szCs w:val="16"/>
        </w:rPr>
        <w:t>:</w:t>
      </w:r>
    </w:p>
    <w:p w:rsidR="0088287E" w:rsidRDefault="0088287E" w:rsidP="003668BC">
      <w:pPr>
        <w:spacing w:after="0"/>
        <w:rPr>
          <w:sz w:val="16"/>
          <w:szCs w:val="16"/>
        </w:rPr>
      </w:pPr>
    </w:p>
    <w:tbl>
      <w:tblPr>
        <w:tblStyle w:val="TableGrid"/>
        <w:tblW w:w="10278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468"/>
        <w:gridCol w:w="4410"/>
        <w:gridCol w:w="1980"/>
        <w:gridCol w:w="3420"/>
      </w:tblGrid>
      <w:tr w:rsidR="0088287E" w:rsidTr="0088287E">
        <w:tc>
          <w:tcPr>
            <w:tcW w:w="468" w:type="dxa"/>
          </w:tcPr>
          <w:p w:rsidR="0088287E" w:rsidRDefault="0088287E" w:rsidP="003668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VSS</w:t>
            </w:r>
          </w:p>
        </w:tc>
        <w:tc>
          <w:tcPr>
            <w:tcW w:w="4410" w:type="dxa"/>
          </w:tcPr>
          <w:p w:rsidR="0088287E" w:rsidRDefault="0088287E" w:rsidP="0088287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</w:t>
            </w:r>
            <w:r w:rsidRPr="0088287E">
              <w:rPr>
                <w:sz w:val="16"/>
                <w:szCs w:val="16"/>
              </w:rPr>
              <w:t>wks\portal2\</w:t>
            </w:r>
          </w:p>
        </w:tc>
        <w:tc>
          <w:tcPr>
            <w:tcW w:w="1980" w:type="dxa"/>
          </w:tcPr>
          <w:p w:rsidR="0088287E" w:rsidRDefault="0088287E" w:rsidP="003668BC">
            <w:pPr>
              <w:rPr>
                <w:sz w:val="16"/>
                <w:szCs w:val="16"/>
              </w:rPr>
            </w:pPr>
            <w:r w:rsidRPr="0088287E">
              <w:rPr>
                <w:sz w:val="16"/>
                <w:szCs w:val="16"/>
              </w:rPr>
              <w:t>portal2-webapp\</w:t>
            </w:r>
          </w:p>
        </w:tc>
        <w:tc>
          <w:tcPr>
            <w:tcW w:w="3420" w:type="dxa"/>
          </w:tcPr>
          <w:p w:rsidR="0088287E" w:rsidRDefault="0088287E" w:rsidP="003668BC">
            <w:pPr>
              <w:rPr>
                <w:sz w:val="16"/>
                <w:szCs w:val="16"/>
              </w:rPr>
            </w:pPr>
            <w:r w:rsidRPr="0088287E">
              <w:rPr>
                <w:sz w:val="16"/>
                <w:szCs w:val="16"/>
              </w:rPr>
              <w:t>src\lu\crediteurop\portail\credidem</w:t>
            </w:r>
          </w:p>
        </w:tc>
      </w:tr>
      <w:tr w:rsidR="0088287E" w:rsidRPr="00524D3D" w:rsidTr="0088287E">
        <w:tc>
          <w:tcPr>
            <w:tcW w:w="468" w:type="dxa"/>
          </w:tcPr>
          <w:p w:rsidR="0088287E" w:rsidRDefault="0088287E" w:rsidP="003668BC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GIT</w:t>
            </w:r>
          </w:p>
        </w:tc>
        <w:tc>
          <w:tcPr>
            <w:tcW w:w="4410" w:type="dxa"/>
          </w:tcPr>
          <w:p w:rsidR="0088287E" w:rsidRDefault="0088287E" w:rsidP="003668BC">
            <w:pPr>
              <w:rPr>
                <w:sz w:val="16"/>
                <w:szCs w:val="16"/>
              </w:rPr>
            </w:pPr>
            <w:r w:rsidRPr="0088287E">
              <w:rPr>
                <w:sz w:val="16"/>
                <w:szCs w:val="16"/>
              </w:rPr>
              <w:t>sbx\ing-channels-suites\ing-portal-root\ing-portal-core-root\</w:t>
            </w:r>
          </w:p>
        </w:tc>
        <w:tc>
          <w:tcPr>
            <w:tcW w:w="1980" w:type="dxa"/>
          </w:tcPr>
          <w:p w:rsidR="0088287E" w:rsidRDefault="0088287E" w:rsidP="003668BC">
            <w:pPr>
              <w:rPr>
                <w:sz w:val="16"/>
                <w:szCs w:val="16"/>
              </w:rPr>
            </w:pPr>
            <w:r w:rsidRPr="0088287E">
              <w:rPr>
                <w:sz w:val="16"/>
                <w:szCs w:val="16"/>
              </w:rPr>
              <w:t>ing-portal-webapp\</w:t>
            </w:r>
          </w:p>
        </w:tc>
        <w:tc>
          <w:tcPr>
            <w:tcW w:w="3420" w:type="dxa"/>
          </w:tcPr>
          <w:p w:rsidR="0088287E" w:rsidRPr="00C05008" w:rsidRDefault="0088287E" w:rsidP="00E4656D">
            <w:pPr>
              <w:rPr>
                <w:sz w:val="16"/>
                <w:szCs w:val="16"/>
                <w:lang w:val="fr-FR"/>
              </w:rPr>
            </w:pPr>
            <w:r w:rsidRPr="00C05008">
              <w:rPr>
                <w:sz w:val="16"/>
                <w:szCs w:val="16"/>
                <w:lang w:val="fr-FR"/>
              </w:rPr>
              <w:t>src\main\java\lu\crediteurop\portail\credidem</w:t>
            </w:r>
          </w:p>
        </w:tc>
      </w:tr>
    </w:tbl>
    <w:p w:rsidR="00277F37" w:rsidRDefault="00277F37" w:rsidP="0091548B">
      <w:pPr>
        <w:pStyle w:val="Heading1"/>
        <w:rPr>
          <w:color w:val="FFFFFF" w:themeColor="background1"/>
          <w:sz w:val="22"/>
          <w:szCs w:val="22"/>
          <w:highlight w:val="blue"/>
          <w:lang w:val="fr-FR"/>
        </w:rPr>
      </w:pPr>
    </w:p>
    <w:p w:rsidR="006C138F" w:rsidRPr="006C138F" w:rsidRDefault="006C138F" w:rsidP="006C138F">
      <w:pPr>
        <w:rPr>
          <w:highlight w:val="blue"/>
          <w:lang w:val="fr-FR"/>
        </w:rPr>
      </w:pPr>
    </w:p>
    <w:p w:rsidR="0091548B" w:rsidRPr="00BD121B" w:rsidRDefault="00F24170" w:rsidP="0091548B">
      <w:pPr>
        <w:pStyle w:val="Heading1"/>
        <w:rPr>
          <w:color w:val="FFFFFF" w:themeColor="background1"/>
          <w:sz w:val="22"/>
          <w:szCs w:val="22"/>
          <w:highlight w:val="blue"/>
        </w:rPr>
      </w:pPr>
      <w:r w:rsidRPr="00BD121B">
        <w:rPr>
          <w:color w:val="FFFFFF" w:themeColor="background1"/>
          <w:sz w:val="22"/>
          <w:szCs w:val="22"/>
          <w:highlight w:val="blue"/>
        </w:rPr>
        <w:t>___</w:t>
      </w:r>
      <w:r w:rsidR="00A812F9">
        <w:rPr>
          <w:color w:val="FFFFFF" w:themeColor="background1"/>
          <w:sz w:val="22"/>
          <w:szCs w:val="22"/>
          <w:highlight w:val="blue"/>
        </w:rPr>
        <w:t>______</w:t>
      </w:r>
      <w:r w:rsidRPr="00BD121B">
        <w:rPr>
          <w:color w:val="FFFFFF" w:themeColor="background1"/>
          <w:sz w:val="22"/>
          <w:szCs w:val="22"/>
          <w:highlight w:val="blue"/>
        </w:rPr>
        <w:t>_1</w:t>
      </w:r>
      <w:r w:rsidR="0091548B" w:rsidRPr="00BD121B">
        <w:rPr>
          <w:color w:val="FFFFFF" w:themeColor="background1"/>
          <w:sz w:val="22"/>
          <w:szCs w:val="22"/>
          <w:highlight w:val="blue"/>
        </w:rPr>
        <w:t>2</w:t>
      </w:r>
      <w:r w:rsidRPr="00BD121B">
        <w:rPr>
          <w:color w:val="FFFFFF" w:themeColor="background1"/>
          <w:sz w:val="22"/>
          <w:szCs w:val="22"/>
          <w:highlight w:val="blue"/>
        </w:rPr>
        <w:t>3_</w:t>
      </w:r>
      <w:r w:rsidR="00A812F9">
        <w:rPr>
          <w:color w:val="FFFFFF" w:themeColor="background1"/>
          <w:sz w:val="22"/>
          <w:szCs w:val="22"/>
          <w:highlight w:val="blue"/>
        </w:rPr>
        <w:t>__________________________</w:t>
      </w:r>
      <w:r w:rsidRPr="00BD121B">
        <w:rPr>
          <w:color w:val="FFFFFF" w:themeColor="background1"/>
          <w:sz w:val="22"/>
          <w:szCs w:val="22"/>
          <w:highlight w:val="blue"/>
        </w:rPr>
        <w:t>___</w:t>
      </w:r>
    </w:p>
    <w:p w:rsidR="00C16C3E" w:rsidRDefault="00C16C3E" w:rsidP="00C16C3E"/>
    <w:p w:rsidR="001655BD" w:rsidRPr="001655BD" w:rsidRDefault="001655BD" w:rsidP="00C16C3E">
      <w:pP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1655BD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checkout -b bugfix-53</w:t>
      </w:r>
    </w:p>
    <w:p w:rsidR="001655BD" w:rsidRDefault="001655BD" w:rsidP="00C16C3E">
      <w:pPr>
        <w:rPr>
          <w:sz w:val="16"/>
          <w:szCs w:val="16"/>
        </w:rPr>
      </w:pPr>
      <w:r w:rsidRPr="001655BD">
        <w:rPr>
          <w:sz w:val="16"/>
          <w:szCs w:val="16"/>
        </w:rPr>
        <w:t xml:space="preserve">create a new branch and switch to it  </w:t>
      </w:r>
    </w:p>
    <w:p w:rsidR="00507295" w:rsidRPr="0093026E" w:rsidRDefault="00277F37" w:rsidP="00277F37">
      <w:pPr>
        <w:rPr>
          <w:sz w:val="16"/>
          <w:szCs w:val="16"/>
        </w:rPr>
      </w:pPr>
      <w:r w:rsidRPr="0093026E">
        <w:rPr>
          <w:sz w:val="16"/>
          <w:szCs w:val="16"/>
        </w:rPr>
        <w:t xml:space="preserve">1) </w:t>
      </w:r>
      <w:r w:rsidR="0093026E" w:rsidRPr="0093026E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</w:t>
      </w:r>
      <w:r w:rsidR="0093026E">
        <w:rPr>
          <w:sz w:val="16"/>
          <w:szCs w:val="16"/>
        </w:rPr>
        <w:t xml:space="preserve"> </w:t>
      </w:r>
      <w:r w:rsidR="004F78E5" w:rsidRPr="0093026E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fetch</w:t>
      </w:r>
      <w:r w:rsidR="00FD1A69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</w:t>
      </w:r>
      <w:r w:rsidR="00FD1A69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ab/>
      </w:r>
      <w:r w:rsidR="00FD1A69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ab/>
      </w:r>
      <w:r w:rsidR="00FD1A69" w:rsidRPr="001205AF">
        <w:rPr>
          <w:sz w:val="18"/>
          <w:szCs w:val="18"/>
        </w:rPr>
        <w:t>alias of</w:t>
      </w:r>
      <w:r w:rsidR="00FD1A69" w:rsidRPr="001205AF">
        <w:rPr>
          <w:color w:val="A6A6A6" w:themeColor="background1" w:themeShade="A6"/>
          <w:sz w:val="18"/>
          <w:szCs w:val="18"/>
        </w:rPr>
        <w:tab/>
      </w:r>
      <w:r w:rsidR="00FD1A69">
        <w:tab/>
      </w:r>
      <w:r w:rsidR="00FD1A69"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git </w:t>
      </w:r>
      <w:r w:rsidR="00940E73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fetch</w:t>
      </w:r>
      <w:r w:rsidR="00FD1A69"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 </w:t>
      </w:r>
      <w:r w:rsidR="00940E73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origin</w:t>
      </w:r>
    </w:p>
    <w:p w:rsidR="004F78E5" w:rsidRDefault="00477234" w:rsidP="003A61A1">
      <w:pPr>
        <w:rPr>
          <w:sz w:val="16"/>
          <w:szCs w:val="16"/>
        </w:rPr>
      </w:pPr>
      <w:r>
        <w:rPr>
          <w:sz w:val="16"/>
          <w:szCs w:val="16"/>
        </w:rPr>
        <w:t xml:space="preserve">HEAD master = HEAD </w:t>
      </w:r>
      <w:r w:rsidR="004F78E5" w:rsidRPr="0093026E">
        <w:rPr>
          <w:sz w:val="16"/>
          <w:szCs w:val="16"/>
        </w:rPr>
        <w:t>origin/master</w:t>
      </w:r>
      <w:r w:rsidR="009A7114">
        <w:rPr>
          <w:sz w:val="16"/>
          <w:szCs w:val="16"/>
        </w:rPr>
        <w:t xml:space="preserve">, </w:t>
      </w:r>
      <w:r w:rsidR="009A7114" w:rsidRPr="009A7114">
        <w:rPr>
          <w:sz w:val="16"/>
          <w:szCs w:val="16"/>
        </w:rPr>
        <w:t>update locally state of remote repository</w:t>
      </w:r>
      <w:r w:rsidR="00C71FBC">
        <w:rPr>
          <w:sz w:val="16"/>
          <w:szCs w:val="16"/>
        </w:rPr>
        <w:t>;</w:t>
      </w:r>
    </w:p>
    <w:p w:rsidR="00C71FBC" w:rsidRPr="00C71FBC" w:rsidRDefault="00C71FBC" w:rsidP="00C71FBC">
      <w:pP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C71FBC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log master origin/master --graph --shortstat</w:t>
      </w:r>
    </w:p>
    <w:p w:rsidR="00C84725" w:rsidRDefault="00B016F7" w:rsidP="003A61A1">
      <w:pPr>
        <w:rPr>
          <w:sz w:val="16"/>
          <w:szCs w:val="16"/>
        </w:rPr>
      </w:pPr>
      <w:r w:rsidRPr="00C84725">
        <w:rPr>
          <w:sz w:val="16"/>
          <w:szCs w:val="16"/>
        </w:rPr>
        <w:t xml:space="preserve">2) </w:t>
      </w:r>
      <w:r w:rsidR="004F78E5" w:rsidRPr="00C84725">
        <w:rPr>
          <w:sz w:val="16"/>
          <w:szCs w:val="16"/>
        </w:rPr>
        <w:t>…local work…</w:t>
      </w:r>
    </w:p>
    <w:p w:rsidR="004F78E5" w:rsidRPr="00C84725" w:rsidRDefault="00C84725" w:rsidP="003A61A1">
      <w:pPr>
        <w:rPr>
          <w:sz w:val="16"/>
          <w:szCs w:val="16"/>
        </w:rPr>
      </w:pP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</w:t>
      </w:r>
      <w:r w:rsidRPr="00C84725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it</w:t>
      </w:r>
      <w:r>
        <w:rPr>
          <w:sz w:val="16"/>
          <w:szCs w:val="16"/>
        </w:rPr>
        <w:t xml:space="preserve"> </w:t>
      </w: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commit-m</w:t>
      </w:r>
    </w:p>
    <w:p w:rsidR="004F78E5" w:rsidRPr="00477234" w:rsidRDefault="00D30909" w:rsidP="00477234">
      <w:pPr>
        <w:spacing w:after="0"/>
        <w:rPr>
          <w:sz w:val="16"/>
          <w:szCs w:val="16"/>
        </w:rPr>
      </w:pPr>
      <w:r w:rsidRPr="00477234">
        <w:rPr>
          <w:sz w:val="16"/>
          <w:szCs w:val="16"/>
        </w:rPr>
        <w:t xml:space="preserve">HEAD  master advances </w:t>
      </w:r>
      <w:r w:rsidR="00477234">
        <w:rPr>
          <w:sz w:val="16"/>
          <w:szCs w:val="16"/>
        </w:rPr>
        <w:t xml:space="preserve">&lt;&gt; </w:t>
      </w:r>
      <w:r w:rsidRPr="00477234">
        <w:rPr>
          <w:sz w:val="16"/>
          <w:szCs w:val="16"/>
        </w:rPr>
        <w:t xml:space="preserve">HEAD origin/master (still </w:t>
      </w:r>
      <w:r w:rsidR="00FE771F" w:rsidRPr="00477234">
        <w:rPr>
          <w:sz w:val="16"/>
          <w:szCs w:val="16"/>
        </w:rPr>
        <w:t>local:/origin/master</w:t>
      </w:r>
      <w:r w:rsidRPr="00477234">
        <w:rPr>
          <w:sz w:val="16"/>
          <w:szCs w:val="16"/>
        </w:rPr>
        <w:t>)</w:t>
      </w:r>
    </w:p>
    <w:p w:rsidR="00BD121B" w:rsidRDefault="00BD121B" w:rsidP="0091548B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91548B" w:rsidRPr="004E3364" w:rsidRDefault="00B016F7" w:rsidP="004E3364">
      <w:pPr>
        <w:rPr>
          <w:sz w:val="16"/>
          <w:szCs w:val="16"/>
        </w:rPr>
      </w:pPr>
      <w:r w:rsidRPr="004E3364">
        <w:rPr>
          <w:sz w:val="16"/>
          <w:szCs w:val="16"/>
        </w:rPr>
        <w:t>3</w:t>
      </w:r>
      <w:r w:rsidR="0091548B" w:rsidRPr="004E3364">
        <w:rPr>
          <w:sz w:val="16"/>
          <w:szCs w:val="16"/>
        </w:rPr>
        <w:t>) update local branch from remote</w:t>
      </w:r>
    </w:p>
    <w:p w:rsidR="00B52B11" w:rsidRPr="004E3364" w:rsidRDefault="00B016F7" w:rsidP="004E3364">
      <w:pPr>
        <w:rPr>
          <w:sz w:val="16"/>
          <w:szCs w:val="16"/>
        </w:rPr>
      </w:pPr>
      <w:r w:rsidRPr="004E3364">
        <w:rPr>
          <w:sz w:val="16"/>
          <w:szCs w:val="16"/>
        </w:rPr>
        <w:t>4</w:t>
      </w:r>
      <w:r w:rsidR="005A2F16" w:rsidRPr="004E3364">
        <w:rPr>
          <w:sz w:val="16"/>
          <w:szCs w:val="16"/>
        </w:rPr>
        <w:t>)</w:t>
      </w:r>
      <w:r w:rsidR="00B52B11" w:rsidRPr="004E3364">
        <w:rPr>
          <w:sz w:val="16"/>
          <w:szCs w:val="16"/>
        </w:rPr>
        <w:t xml:space="preserve"> merge local version with pre-fetched remote version </w:t>
      </w:r>
      <w:r w:rsidR="005A2F16" w:rsidRPr="004E3364">
        <w:rPr>
          <w:sz w:val="16"/>
          <w:szCs w:val="16"/>
        </w:rPr>
        <w:t xml:space="preserve"> </w:t>
      </w:r>
    </w:p>
    <w:p w:rsidR="0091548B" w:rsidRDefault="005A2F16" w:rsidP="0091548B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  <w:r w:rsidRPr="00A229A6">
        <w:rPr>
          <w:rFonts w:ascii="Courier New" w:hAnsi="Courier New" w:cs="Courier New"/>
          <w:color w:val="C0504D" w:themeColor="accent2"/>
          <w:sz w:val="16"/>
          <w:szCs w:val="16"/>
        </w:rPr>
        <w:t>git merge</w:t>
      </w:r>
      <w:r w:rsidR="004E3364">
        <w:rPr>
          <w:rFonts w:asciiTheme="minorHAnsi" w:eastAsiaTheme="minorHAnsi" w:hAnsiTheme="minorHAnsi" w:cstheme="minorBidi"/>
          <w:b w:val="0"/>
          <w:bCs w:val="0"/>
          <w:color w:val="auto"/>
          <w:sz w:val="16"/>
          <w:szCs w:val="16"/>
        </w:rPr>
        <w:t xml:space="preserve"> current branch</w:t>
      </w:r>
    </w:p>
    <w:p w:rsidR="005A2F16" w:rsidRPr="005A2F16" w:rsidRDefault="005A2F16" w:rsidP="005A2F16"/>
    <w:p w:rsidR="0091548B" w:rsidRPr="00BD121B" w:rsidRDefault="00F24170" w:rsidP="00F24170">
      <w:pPr>
        <w:pStyle w:val="Heading1"/>
        <w:rPr>
          <w:color w:val="FFFFFF" w:themeColor="background1"/>
          <w:sz w:val="22"/>
          <w:szCs w:val="22"/>
          <w:highlight w:val="blue"/>
        </w:rPr>
      </w:pPr>
      <w:r w:rsidRPr="00BD121B">
        <w:rPr>
          <w:color w:val="FFFFFF" w:themeColor="background1"/>
          <w:sz w:val="22"/>
          <w:szCs w:val="22"/>
          <w:highlight w:val="blue"/>
        </w:rPr>
        <w:t>___</w:t>
      </w:r>
      <w:r w:rsidR="00A812F9">
        <w:rPr>
          <w:color w:val="FFFFFF" w:themeColor="background1"/>
          <w:sz w:val="22"/>
          <w:szCs w:val="22"/>
          <w:highlight w:val="blue"/>
        </w:rPr>
        <w:t>___</w:t>
      </w:r>
      <w:r w:rsidRPr="00BD121B">
        <w:rPr>
          <w:color w:val="FFFFFF" w:themeColor="background1"/>
          <w:sz w:val="22"/>
          <w:szCs w:val="22"/>
          <w:highlight w:val="blue"/>
        </w:rPr>
        <w:t>_4</w:t>
      </w:r>
      <w:r w:rsidR="00BB75BD" w:rsidRPr="00BD121B">
        <w:rPr>
          <w:color w:val="FFFFFF" w:themeColor="background1"/>
          <w:sz w:val="22"/>
          <w:szCs w:val="22"/>
          <w:highlight w:val="blue"/>
        </w:rPr>
        <w:t>5</w:t>
      </w:r>
      <w:r w:rsidRPr="00BD121B">
        <w:rPr>
          <w:color w:val="FFFFFF" w:themeColor="background1"/>
          <w:sz w:val="22"/>
          <w:szCs w:val="22"/>
          <w:highlight w:val="blue"/>
        </w:rPr>
        <w:t>6__</w:t>
      </w:r>
      <w:r w:rsidR="00A812F9">
        <w:rPr>
          <w:color w:val="FFFFFF" w:themeColor="background1"/>
          <w:sz w:val="22"/>
          <w:szCs w:val="22"/>
          <w:highlight w:val="blue"/>
        </w:rPr>
        <w:t>__________________________</w:t>
      </w:r>
      <w:r w:rsidRPr="00BD121B">
        <w:rPr>
          <w:color w:val="FFFFFF" w:themeColor="background1"/>
          <w:sz w:val="22"/>
          <w:szCs w:val="22"/>
          <w:highlight w:val="blue"/>
        </w:rPr>
        <w:t>__</w:t>
      </w:r>
    </w:p>
    <w:p w:rsidR="00BB75BD" w:rsidRPr="001205AF" w:rsidRDefault="00BB75BD" w:rsidP="00BB75BD">
      <w:pP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A44F68" w:rsidRPr="001205AF" w:rsidRDefault="00A44F68" w:rsidP="00A44F68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add</w:t>
      </w:r>
    </w:p>
    <w:p w:rsidR="00A44F68" w:rsidRPr="00BD121B" w:rsidRDefault="00A44F68" w:rsidP="00A44F68">
      <w:pPr>
        <w:spacing w:after="0"/>
        <w:rPr>
          <w:sz w:val="16"/>
          <w:szCs w:val="16"/>
        </w:rPr>
      </w:pPr>
      <w:r>
        <w:rPr>
          <w:sz w:val="16"/>
          <w:szCs w:val="16"/>
        </w:rPr>
        <w:t xml:space="preserve">Is unique to git, in the sense that it </w:t>
      </w:r>
      <w:r w:rsidRPr="00A44F68">
        <w:rPr>
          <w:sz w:val="16"/>
          <w:szCs w:val="16"/>
          <w:highlight w:val="green"/>
        </w:rPr>
        <w:t>does not add files to repository</w:t>
      </w:r>
      <w:r>
        <w:rPr>
          <w:sz w:val="16"/>
          <w:szCs w:val="16"/>
        </w:rPr>
        <w:t>, but it creates the stage version of a file. Further using commit will add staged content to the repository, logical buckets of commit can be applied;</w:t>
      </w:r>
    </w:p>
    <w:p w:rsidR="00A44F68" w:rsidRDefault="00A44F68" w:rsidP="00BB75BD"/>
    <w:p w:rsidR="0078027E" w:rsidRPr="00452476" w:rsidRDefault="0078027E" w:rsidP="00452476">
      <w:pPr>
        <w:spacing w:after="0"/>
        <w:rPr>
          <w:color w:val="A6A6A6" w:themeColor="background1" w:themeShade="A6"/>
        </w:rPr>
      </w:pP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log</w:t>
      </w:r>
      <w:r w:rsidR="00E53138"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ab/>
      </w:r>
      <w:r w:rsidR="00E53138">
        <w:rPr>
          <w:b/>
        </w:rPr>
        <w:tab/>
      </w:r>
      <w:r w:rsidR="00E53138">
        <w:rPr>
          <w:b/>
        </w:rPr>
        <w:tab/>
      </w:r>
      <w:r w:rsidR="00E53138" w:rsidRPr="001205AF">
        <w:rPr>
          <w:sz w:val="18"/>
          <w:szCs w:val="18"/>
        </w:rPr>
        <w:t>alias of</w:t>
      </w:r>
      <w:r w:rsidR="00E53138" w:rsidRPr="001205AF">
        <w:rPr>
          <w:color w:val="A6A6A6" w:themeColor="background1" w:themeShade="A6"/>
          <w:sz w:val="18"/>
          <w:szCs w:val="18"/>
        </w:rPr>
        <w:tab/>
      </w:r>
      <w:r w:rsidR="00E53138">
        <w:tab/>
      </w: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log HEAD</w:t>
      </w:r>
    </w:p>
    <w:p w:rsidR="00452476" w:rsidRPr="00DA0B5B" w:rsidRDefault="0027370C" w:rsidP="00DA0B5B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Local history.</w:t>
      </w:r>
      <w:r w:rsidR="00DA0B5B">
        <w:rPr>
          <w:sz w:val="16"/>
          <w:szCs w:val="16"/>
        </w:rPr>
        <w:t xml:space="preserve"> Nice options: </w:t>
      </w:r>
      <w:r w:rsidR="00DA0B5B" w:rsidRPr="00DA0B5B">
        <w:rPr>
          <w:sz w:val="16"/>
          <w:szCs w:val="16"/>
        </w:rPr>
        <w:t>--shortstat</w:t>
      </w:r>
    </w:p>
    <w:p w:rsidR="00DA0B5B" w:rsidRDefault="00DA0B5B" w:rsidP="00452476">
      <w:pPr>
        <w:spacing w:after="0"/>
        <w:rPr>
          <w:color w:val="A6A6A6" w:themeColor="background1" w:themeShade="A6"/>
        </w:rPr>
      </w:pPr>
    </w:p>
    <w:p w:rsidR="0027370C" w:rsidRPr="001205AF" w:rsidRDefault="0027370C" w:rsidP="0027370C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log origin/master</w:t>
      </w:r>
    </w:p>
    <w:p w:rsidR="0027370C" w:rsidRPr="00BD121B" w:rsidRDefault="0027370C" w:rsidP="0027370C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Local history or local mirror for remote repository local:origin/master.</w:t>
      </w:r>
    </w:p>
    <w:p w:rsidR="0027370C" w:rsidRPr="00BD121B" w:rsidRDefault="0027370C" w:rsidP="00452476">
      <w:pPr>
        <w:spacing w:after="0"/>
        <w:rPr>
          <w:sz w:val="16"/>
          <w:szCs w:val="16"/>
        </w:rPr>
      </w:pPr>
    </w:p>
    <w:p w:rsidR="00324252" w:rsidRPr="001205AF" w:rsidRDefault="00324252" w:rsidP="00324252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log FETCH_HEAD ^master</w:t>
      </w:r>
    </w:p>
    <w:p w:rsidR="00324252" w:rsidRPr="00BD121B" w:rsidRDefault="00324252" w:rsidP="00324252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????</w:t>
      </w:r>
    </w:p>
    <w:p w:rsidR="00324252" w:rsidRDefault="00324252" w:rsidP="00BB75BD"/>
    <w:p w:rsidR="0078027E" w:rsidRPr="001205AF" w:rsidRDefault="0078027E" w:rsidP="00880A3A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  <w:highlight w:val="green"/>
        </w:rPr>
        <w:t>git fetch --dry-run</w:t>
      </w:r>
    </w:p>
    <w:p w:rsidR="00880A3A" w:rsidRDefault="00F12895" w:rsidP="00880A3A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Contextual command, u</w:t>
      </w:r>
      <w:r w:rsidR="00507295" w:rsidRPr="00BD121B">
        <w:rPr>
          <w:sz w:val="16"/>
          <w:szCs w:val="16"/>
        </w:rPr>
        <w:t xml:space="preserve">pdate LOCAL with the latest REMOTE without merging /affecting the </w:t>
      </w:r>
      <w:r w:rsidR="00E16A42" w:rsidRPr="00BD121B">
        <w:rPr>
          <w:sz w:val="16"/>
          <w:szCs w:val="16"/>
        </w:rPr>
        <w:t>working copy</w:t>
      </w:r>
      <w:r w:rsidR="00880A3A" w:rsidRPr="00BD121B">
        <w:rPr>
          <w:sz w:val="16"/>
          <w:szCs w:val="16"/>
        </w:rPr>
        <w:t>. Creates a special head reference FETCH_HEAD that will be erased by the next merge (that aligns HEAD)</w:t>
      </w:r>
      <w:r w:rsidR="00324252" w:rsidRPr="00BD121B">
        <w:rPr>
          <w:sz w:val="16"/>
          <w:szCs w:val="16"/>
        </w:rPr>
        <w:t>.</w:t>
      </w:r>
    </w:p>
    <w:p w:rsidR="00BD121B" w:rsidRPr="00BD121B" w:rsidRDefault="00BD121B" w:rsidP="00880A3A">
      <w:pPr>
        <w:spacing w:after="0"/>
        <w:rPr>
          <w:sz w:val="16"/>
          <w:szCs w:val="16"/>
        </w:rPr>
      </w:pPr>
    </w:p>
    <w:p w:rsidR="00FE771F" w:rsidRDefault="00FE771F" w:rsidP="00BD121B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Diff directly between local and remote is not possible, local mirror of remote has to be updated (git fetch) to obtain the effect.</w:t>
      </w:r>
    </w:p>
    <w:p w:rsidR="00BD121B" w:rsidRPr="00BD121B" w:rsidRDefault="00BD121B" w:rsidP="00BD121B">
      <w:pPr>
        <w:spacing w:after="0"/>
        <w:rPr>
          <w:sz w:val="16"/>
          <w:szCs w:val="16"/>
        </w:rPr>
      </w:pPr>
    </w:p>
    <w:p w:rsidR="00E16A42" w:rsidRPr="00C05008" w:rsidRDefault="00E16A42" w:rsidP="00E16A42">
      <w:pPr>
        <w:spacing w:after="0"/>
        <w:rPr>
          <w:rFonts w:ascii="Courier New" w:hAnsi="Courier New" w:cs="Courier New"/>
          <w:b/>
          <w:color w:val="C0504D" w:themeColor="accent2"/>
          <w:sz w:val="16"/>
          <w:szCs w:val="16"/>
        </w:rPr>
      </w:pPr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lastRenderedPageBreak/>
        <w:t>$ git fetch --dry-run</w:t>
      </w:r>
    </w:p>
    <w:p w:rsidR="00E16A42" w:rsidRPr="00D17CF1" w:rsidRDefault="00E16A42" w:rsidP="00E16A42">
      <w:pPr>
        <w:spacing w:after="0"/>
        <w:rPr>
          <w:rFonts w:ascii="Courier New" w:hAnsi="Courier New" w:cs="Courier New"/>
          <w:sz w:val="16"/>
          <w:szCs w:val="16"/>
        </w:rPr>
      </w:pPr>
      <w:r w:rsidRPr="00D17CF1">
        <w:rPr>
          <w:rFonts w:ascii="Courier New" w:hAnsi="Courier New" w:cs="Courier New"/>
          <w:sz w:val="16"/>
          <w:szCs w:val="16"/>
        </w:rPr>
        <w:t>remote: Counting objects: 5145, done</w:t>
      </w:r>
    </w:p>
    <w:p w:rsidR="00E16A42" w:rsidRPr="00D17CF1" w:rsidRDefault="00E16A42" w:rsidP="00E16A42">
      <w:pPr>
        <w:spacing w:after="0"/>
        <w:rPr>
          <w:rFonts w:ascii="Courier New" w:hAnsi="Courier New" w:cs="Courier New"/>
          <w:sz w:val="16"/>
          <w:szCs w:val="16"/>
        </w:rPr>
      </w:pPr>
      <w:r w:rsidRPr="00D17CF1">
        <w:rPr>
          <w:rFonts w:ascii="Courier New" w:hAnsi="Courier New" w:cs="Courier New"/>
          <w:sz w:val="16"/>
          <w:szCs w:val="16"/>
        </w:rPr>
        <w:t>remote: Finding sources: 100% (3797/3797)</w:t>
      </w:r>
    </w:p>
    <w:p w:rsidR="00E16A42" w:rsidRPr="00D17CF1" w:rsidRDefault="00E16A42" w:rsidP="00E16A42">
      <w:pPr>
        <w:spacing w:after="0"/>
        <w:rPr>
          <w:rFonts w:ascii="Courier New" w:hAnsi="Courier New" w:cs="Courier New"/>
          <w:sz w:val="16"/>
          <w:szCs w:val="16"/>
        </w:rPr>
      </w:pPr>
      <w:r w:rsidRPr="00D17CF1">
        <w:rPr>
          <w:rFonts w:ascii="Courier New" w:hAnsi="Courier New" w:cs="Courier New"/>
          <w:sz w:val="16"/>
          <w:szCs w:val="16"/>
        </w:rPr>
        <w:t>remote: Getting sizes: 100% (3159/3159)</w:t>
      </w:r>
    </w:p>
    <w:p w:rsidR="00E16A42" w:rsidRPr="00D17CF1" w:rsidRDefault="00E16A42" w:rsidP="00E16A42">
      <w:pPr>
        <w:spacing w:after="0"/>
        <w:rPr>
          <w:rFonts w:ascii="Courier New" w:hAnsi="Courier New" w:cs="Courier New"/>
          <w:sz w:val="16"/>
          <w:szCs w:val="16"/>
        </w:rPr>
      </w:pPr>
      <w:r w:rsidRPr="00D17CF1">
        <w:rPr>
          <w:rFonts w:ascii="Courier New" w:hAnsi="Courier New" w:cs="Courier New"/>
          <w:sz w:val="16"/>
          <w:szCs w:val="16"/>
        </w:rPr>
        <w:t>remote: Compressing objects:  99% (3646562/3647048)</w:t>
      </w:r>
    </w:p>
    <w:p w:rsidR="00E16A42" w:rsidRPr="00D17CF1" w:rsidRDefault="00E16A42" w:rsidP="00E16A42">
      <w:pPr>
        <w:spacing w:after="0"/>
        <w:rPr>
          <w:rFonts w:ascii="Courier New" w:hAnsi="Courier New" w:cs="Courier New"/>
          <w:sz w:val="16"/>
          <w:szCs w:val="16"/>
        </w:rPr>
      </w:pPr>
      <w:r w:rsidRPr="00D17CF1">
        <w:rPr>
          <w:rFonts w:ascii="Courier New" w:hAnsi="Courier New" w:cs="Courier New"/>
          <w:sz w:val="16"/>
          <w:szCs w:val="16"/>
        </w:rPr>
        <w:t>remote: Total 3797 (delta 1756), reused 3687 (delta 1737)</w:t>
      </w:r>
    </w:p>
    <w:p w:rsidR="00E16A42" w:rsidRPr="00D17CF1" w:rsidRDefault="00E16A42" w:rsidP="00E16A42">
      <w:pPr>
        <w:spacing w:after="0"/>
        <w:rPr>
          <w:rFonts w:ascii="Courier New" w:hAnsi="Courier New" w:cs="Courier New"/>
          <w:sz w:val="16"/>
          <w:szCs w:val="16"/>
        </w:rPr>
      </w:pPr>
      <w:r w:rsidRPr="00D17CF1">
        <w:rPr>
          <w:rFonts w:ascii="Courier New" w:hAnsi="Courier New" w:cs="Courier New"/>
          <w:sz w:val="16"/>
          <w:szCs w:val="16"/>
          <w:highlight w:val="yellow"/>
        </w:rPr>
        <w:t>Receiving objects:</w:t>
      </w:r>
      <w:r w:rsidRPr="00D17CF1">
        <w:rPr>
          <w:rFonts w:ascii="Courier New" w:hAnsi="Courier New" w:cs="Courier New"/>
          <w:sz w:val="16"/>
          <w:szCs w:val="16"/>
        </w:rPr>
        <w:t xml:space="preserve"> 100% (3797/3797), 1.20 MiB | 0 bytes/s, done.</w:t>
      </w:r>
    </w:p>
    <w:p w:rsidR="00E16A42" w:rsidRPr="00D17CF1" w:rsidRDefault="00E16A42" w:rsidP="00E16A42">
      <w:pPr>
        <w:spacing w:after="0"/>
        <w:rPr>
          <w:rFonts w:ascii="Courier New" w:hAnsi="Courier New" w:cs="Courier New"/>
          <w:sz w:val="16"/>
          <w:szCs w:val="16"/>
        </w:rPr>
      </w:pPr>
      <w:r w:rsidRPr="00D17CF1">
        <w:rPr>
          <w:rFonts w:ascii="Courier New" w:hAnsi="Courier New" w:cs="Courier New"/>
          <w:sz w:val="16"/>
          <w:szCs w:val="16"/>
          <w:highlight w:val="yellow"/>
        </w:rPr>
        <w:t>Resolving deltas:</w:t>
      </w:r>
      <w:r w:rsidRPr="00D17CF1">
        <w:rPr>
          <w:rFonts w:ascii="Courier New" w:hAnsi="Courier New" w:cs="Courier New"/>
          <w:sz w:val="16"/>
          <w:szCs w:val="16"/>
        </w:rPr>
        <w:t xml:space="preserve"> 100% (1803/1803), completed with 453 local objects.</w:t>
      </w:r>
    </w:p>
    <w:p w:rsidR="002026F4" w:rsidRDefault="002026F4" w:rsidP="00E16A42">
      <w:pPr>
        <w:spacing w:after="0"/>
        <w:rPr>
          <w:rFonts w:ascii="Courier New" w:hAnsi="Courier New" w:cs="Courier New"/>
          <w:color w:val="00B0F0"/>
          <w:sz w:val="16"/>
          <w:szCs w:val="16"/>
        </w:rPr>
      </w:pPr>
    </w:p>
    <w:p w:rsidR="00BD121B" w:rsidRDefault="00BD121B" w:rsidP="00E16A42">
      <w:pPr>
        <w:spacing w:after="0"/>
        <w:rPr>
          <w:rFonts w:ascii="Courier New" w:hAnsi="Courier New" w:cs="Courier New"/>
          <w:color w:val="00B0F0"/>
          <w:sz w:val="16"/>
          <w:szCs w:val="16"/>
        </w:rPr>
      </w:pPr>
    </w:p>
    <w:p w:rsidR="008E1603" w:rsidRDefault="00824E82" w:rsidP="00824E82">
      <w:pPr>
        <w:spacing w:after="0"/>
        <w:rPr>
          <w:b/>
        </w:rPr>
      </w:pP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fetch</w:t>
      </w:r>
      <w:r w:rsidR="002026F4">
        <w:rPr>
          <w:b/>
        </w:rPr>
        <w:tab/>
      </w:r>
      <w:r w:rsidR="002026F4">
        <w:rPr>
          <w:b/>
        </w:rPr>
        <w:tab/>
      </w:r>
      <w:r w:rsidR="002026F4" w:rsidRPr="001205AF">
        <w:rPr>
          <w:sz w:val="18"/>
          <w:szCs w:val="18"/>
        </w:rPr>
        <w:t>alias of</w:t>
      </w:r>
      <w:r w:rsidR="002026F4" w:rsidRPr="001205AF">
        <w:rPr>
          <w:sz w:val="18"/>
          <w:szCs w:val="18"/>
        </w:rPr>
        <w:tab/>
      </w:r>
      <w:r w:rsidR="002026F4">
        <w:rPr>
          <w:b/>
        </w:rPr>
        <w:tab/>
      </w:r>
      <w:r w:rsidR="002026F4"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fetch origin</w:t>
      </w:r>
    </w:p>
    <w:p w:rsidR="00BD121B" w:rsidRDefault="00BD121B" w:rsidP="00824E82">
      <w:pPr>
        <w:spacing w:after="0"/>
        <w:rPr>
          <w:sz w:val="16"/>
          <w:szCs w:val="16"/>
        </w:rPr>
      </w:pPr>
    </w:p>
    <w:p w:rsidR="005C2648" w:rsidRDefault="00E20A67" w:rsidP="007C33E0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Contextual command, u</w:t>
      </w:r>
      <w:r w:rsidR="008E1603" w:rsidRPr="00BD121B">
        <w:rPr>
          <w:sz w:val="16"/>
          <w:szCs w:val="16"/>
        </w:rPr>
        <w:t>pdate</w:t>
      </w:r>
      <w:r w:rsidRPr="00BD121B">
        <w:rPr>
          <w:sz w:val="16"/>
          <w:szCs w:val="16"/>
        </w:rPr>
        <w:t>s</w:t>
      </w:r>
      <w:r w:rsidR="008E1603" w:rsidRPr="00BD121B">
        <w:rPr>
          <w:sz w:val="16"/>
          <w:szCs w:val="16"/>
        </w:rPr>
        <w:t xml:space="preserve"> local </w:t>
      </w:r>
      <w:r w:rsidR="007C33E0">
        <w:rPr>
          <w:sz w:val="16"/>
          <w:szCs w:val="16"/>
        </w:rPr>
        <w:t>mirror of remote repository, dosn</w:t>
      </w:r>
      <w:r w:rsidR="008E1603" w:rsidRPr="00BD121B">
        <w:rPr>
          <w:sz w:val="16"/>
          <w:szCs w:val="16"/>
        </w:rPr>
        <w:t>’t merge with local changes.</w:t>
      </w:r>
      <w:r w:rsidR="007C33E0">
        <w:rPr>
          <w:sz w:val="16"/>
          <w:szCs w:val="16"/>
        </w:rPr>
        <w:t xml:space="preserve"> U</w:t>
      </w:r>
      <w:r w:rsidR="007C33E0" w:rsidRPr="007C33E0">
        <w:rPr>
          <w:sz w:val="16"/>
          <w:szCs w:val="16"/>
        </w:rPr>
        <w:t>pdate</w:t>
      </w:r>
      <w:r w:rsidR="007C33E0">
        <w:rPr>
          <w:sz w:val="16"/>
          <w:szCs w:val="16"/>
        </w:rPr>
        <w:t>s</w:t>
      </w:r>
      <w:r w:rsidR="007C33E0" w:rsidRPr="007C33E0">
        <w:rPr>
          <w:sz w:val="16"/>
          <w:szCs w:val="16"/>
        </w:rPr>
        <w:t xml:space="preserve"> origin/branchx pointer with remote state,  origin/branchx branch (pointer) is not modifiable locally =&gt; to create a workable local copy: </w:t>
      </w:r>
      <w:r w:rsidR="007C33E0">
        <w:rPr>
          <w:sz w:val="16"/>
          <w:szCs w:val="16"/>
        </w:rPr>
        <w:t xml:space="preserve"> </w:t>
      </w:r>
    </w:p>
    <w:p w:rsidR="00824E82" w:rsidRPr="00BD121B" w:rsidRDefault="007C33E0" w:rsidP="007C33E0">
      <w:pPr>
        <w:spacing w:after="0"/>
        <w:rPr>
          <w:sz w:val="16"/>
          <w:szCs w:val="16"/>
        </w:rPr>
      </w:pPr>
      <w:r w:rsidRPr="005C264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checkout –b branchx origin/branchx</w:t>
      </w:r>
    </w:p>
    <w:p w:rsidR="00824E82" w:rsidRDefault="00824E82" w:rsidP="00E53138">
      <w:pPr>
        <w:spacing w:after="0"/>
        <w:rPr>
          <w:b/>
        </w:rPr>
      </w:pPr>
    </w:p>
    <w:p w:rsidR="00E53138" w:rsidRDefault="00E53138" w:rsidP="00E53138">
      <w:pPr>
        <w:spacing w:after="0"/>
        <w:rPr>
          <w:b/>
        </w:rPr>
      </w:pP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remote update</w:t>
      </w:r>
      <w:r>
        <w:rPr>
          <w:b/>
        </w:rPr>
        <w:tab/>
      </w:r>
      <w:r w:rsidRPr="001205AF">
        <w:rPr>
          <w:sz w:val="18"/>
          <w:szCs w:val="18"/>
        </w:rPr>
        <w:t>alias of</w:t>
      </w:r>
      <w:r w:rsidRPr="001205AF">
        <w:rPr>
          <w:sz w:val="18"/>
          <w:szCs w:val="18"/>
        </w:rPr>
        <w:tab/>
      </w:r>
      <w:r>
        <w:rPr>
          <w:b/>
        </w:rPr>
        <w:tab/>
      </w: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fetch</w:t>
      </w:r>
      <w:r>
        <w:rPr>
          <w:b/>
        </w:rPr>
        <w:t xml:space="preserve"> </w:t>
      </w:r>
      <w:r w:rsidRPr="00E53138">
        <w:rPr>
          <w:color w:val="A6A6A6" w:themeColor="background1" w:themeShade="A6"/>
        </w:rPr>
        <w:t>for all remotes</w:t>
      </w:r>
    </w:p>
    <w:p w:rsidR="00E53138" w:rsidRDefault="00E53138" w:rsidP="00E53138">
      <w:pPr>
        <w:spacing w:after="0"/>
        <w:rPr>
          <w:b/>
        </w:rPr>
      </w:pPr>
    </w:p>
    <w:p w:rsidR="008E1603" w:rsidRPr="001205AF" w:rsidRDefault="008E1603" w:rsidP="008E1603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pull</w:t>
      </w:r>
      <w:r>
        <w:rPr>
          <w:b/>
        </w:rPr>
        <w:tab/>
      </w:r>
      <w:r w:rsidR="001205AF">
        <w:rPr>
          <w:b/>
        </w:rPr>
        <w:tab/>
      </w:r>
      <w:r w:rsidRPr="001205AF">
        <w:rPr>
          <w:sz w:val="18"/>
          <w:szCs w:val="18"/>
        </w:rPr>
        <w:t>alias of</w:t>
      </w:r>
      <w:r w:rsidRPr="001205AF">
        <w:rPr>
          <w:sz w:val="18"/>
          <w:szCs w:val="18"/>
        </w:rPr>
        <w:tab/>
      </w:r>
      <w:r>
        <w:rPr>
          <w:b/>
        </w:rPr>
        <w:tab/>
      </w: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fetch</w:t>
      </w:r>
      <w:r>
        <w:rPr>
          <w:b/>
        </w:rPr>
        <w:t xml:space="preserve"> </w:t>
      </w:r>
      <w:r>
        <w:rPr>
          <w:color w:val="A6A6A6" w:themeColor="background1" w:themeShade="A6"/>
        </w:rPr>
        <w:t xml:space="preserve">+ </w:t>
      </w: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merge</w:t>
      </w:r>
    </w:p>
    <w:p w:rsidR="00160325" w:rsidRDefault="00160325" w:rsidP="00BB75BD">
      <w:pPr>
        <w:rPr>
          <w:color w:val="A6A6A6" w:themeColor="background1" w:themeShade="A6"/>
        </w:rPr>
      </w:pPr>
    </w:p>
    <w:p w:rsidR="00160325" w:rsidRPr="001205AF" w:rsidRDefault="00160325" w:rsidP="00160325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git </w:t>
      </w:r>
      <w: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push</w:t>
      </w:r>
      <w:r>
        <w:rPr>
          <w:b/>
        </w:rPr>
        <w:tab/>
      </w:r>
      <w:r>
        <w:rPr>
          <w:b/>
        </w:rPr>
        <w:tab/>
      </w:r>
    </w:p>
    <w:p w:rsidR="00E53138" w:rsidRPr="00160325" w:rsidRDefault="00160325" w:rsidP="00BB75BD">
      <w:pPr>
        <w:rPr>
          <w:sz w:val="16"/>
          <w:szCs w:val="16"/>
        </w:rPr>
      </w:pPr>
      <w:r w:rsidRPr="00160325">
        <w:rPr>
          <w:sz w:val="16"/>
          <w:szCs w:val="16"/>
        </w:rPr>
        <w:t xml:space="preserve">git push will </w:t>
      </w:r>
      <w:r w:rsidRPr="00160325">
        <w:rPr>
          <w:sz w:val="16"/>
          <w:szCs w:val="16"/>
          <w:highlight w:val="green"/>
        </w:rPr>
        <w:t>by default push all branches that have the same name on the remote</w:t>
      </w:r>
      <w:r>
        <w:rPr>
          <w:sz w:val="16"/>
          <w:szCs w:val="16"/>
        </w:rPr>
        <w:t>;</w:t>
      </w:r>
    </w:p>
    <w:p w:rsidR="00EA6896" w:rsidRPr="001205AF" w:rsidRDefault="00EA6896" w:rsidP="00824E82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 xml:space="preserve">git branch </w:t>
      </w:r>
      <w:r w:rsidR="00392506"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–</w:t>
      </w: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vv</w:t>
      </w:r>
    </w:p>
    <w:p w:rsidR="00392506" w:rsidRPr="00BD121B" w:rsidRDefault="00392506" w:rsidP="00824E82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Contextual command</w:t>
      </w:r>
      <w:r w:rsidR="00272941" w:rsidRPr="00BD121B">
        <w:rPr>
          <w:sz w:val="16"/>
          <w:szCs w:val="16"/>
        </w:rPr>
        <w:t>, lists</w:t>
      </w:r>
      <w:r w:rsidRPr="00BD121B">
        <w:rPr>
          <w:sz w:val="16"/>
          <w:szCs w:val="16"/>
        </w:rPr>
        <w:t xml:space="preserve"> </w:t>
      </w:r>
      <w:r w:rsidR="00272941" w:rsidRPr="00BD121B">
        <w:rPr>
          <w:sz w:val="16"/>
          <w:szCs w:val="16"/>
          <w:highlight w:val="green"/>
        </w:rPr>
        <w:t>local</w:t>
      </w:r>
      <w:r w:rsidR="00272941" w:rsidRPr="00BD121B">
        <w:rPr>
          <w:sz w:val="16"/>
          <w:szCs w:val="16"/>
        </w:rPr>
        <w:t xml:space="preserve"> </w:t>
      </w:r>
      <w:r w:rsidRPr="00BD121B">
        <w:rPr>
          <w:sz w:val="16"/>
          <w:szCs w:val="16"/>
        </w:rPr>
        <w:t>branch</w:t>
      </w:r>
      <w:r w:rsidR="00272941" w:rsidRPr="00BD121B">
        <w:rPr>
          <w:sz w:val="16"/>
          <w:szCs w:val="16"/>
        </w:rPr>
        <w:t xml:space="preserve">es </w:t>
      </w:r>
      <w:r w:rsidRPr="00BD121B">
        <w:rPr>
          <w:sz w:val="16"/>
          <w:szCs w:val="16"/>
        </w:rPr>
        <w:t xml:space="preserve">(and HEAD sha1) with remote counterpart in []. </w:t>
      </w:r>
    </w:p>
    <w:p w:rsidR="00272941" w:rsidRPr="00BD121B" w:rsidRDefault="00272941" w:rsidP="00824E82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Current branch is market with *.</w:t>
      </w:r>
    </w:p>
    <w:p w:rsidR="00272941" w:rsidRDefault="00272941" w:rsidP="00392506">
      <w:pPr>
        <w:spacing w:after="0"/>
        <w:rPr>
          <w:color w:val="A6A6A6" w:themeColor="background1" w:themeShade="A6"/>
        </w:rPr>
      </w:pPr>
    </w:p>
    <w:p w:rsidR="00272941" w:rsidRPr="00C05008" w:rsidRDefault="00272941" w:rsidP="00272941">
      <w:pPr>
        <w:spacing w:after="0"/>
        <w:rPr>
          <w:rFonts w:ascii="Courier New" w:hAnsi="Courier New" w:cs="Courier New"/>
          <w:b/>
          <w:color w:val="C0504D" w:themeColor="accent2"/>
          <w:sz w:val="16"/>
          <w:szCs w:val="16"/>
        </w:rPr>
      </w:pPr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>$ git branch --no-color -vv</w:t>
      </w:r>
    </w:p>
    <w:p w:rsidR="00272941" w:rsidRPr="00C05008" w:rsidRDefault="00272941" w:rsidP="00272941">
      <w:pPr>
        <w:spacing w:after="0"/>
        <w:rPr>
          <w:rFonts w:ascii="Courier New" w:hAnsi="Courier New" w:cs="Courier New"/>
          <w:b/>
          <w:color w:val="C0504D" w:themeColor="accent2"/>
          <w:sz w:val="16"/>
          <w:szCs w:val="16"/>
        </w:rPr>
      </w:pPr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 xml:space="preserve">  6968-clog 2ea46ee [origin/6968-clog] Bug fixing Tranche 6968 - CLOG</w:t>
      </w:r>
    </w:p>
    <w:p w:rsidR="00272941" w:rsidRPr="00C05008" w:rsidRDefault="00272941" w:rsidP="00272941">
      <w:pPr>
        <w:spacing w:after="0"/>
        <w:rPr>
          <w:rFonts w:ascii="Courier New" w:hAnsi="Courier New" w:cs="Courier New"/>
          <w:b/>
          <w:color w:val="C0504D" w:themeColor="accent2"/>
          <w:sz w:val="16"/>
          <w:szCs w:val="16"/>
        </w:rPr>
      </w:pPr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>* dev       fe11e22 [origin/dev] Merge remote-tracking branch 'origin/dev' into dev</w:t>
      </w:r>
    </w:p>
    <w:p w:rsidR="00272941" w:rsidRPr="00C05008" w:rsidRDefault="00272941" w:rsidP="00272941">
      <w:pPr>
        <w:spacing w:after="0"/>
        <w:rPr>
          <w:rFonts w:ascii="Courier New" w:hAnsi="Courier New" w:cs="Courier New"/>
          <w:b/>
          <w:color w:val="C0504D" w:themeColor="accent2"/>
          <w:sz w:val="16"/>
          <w:szCs w:val="16"/>
        </w:rPr>
      </w:pPr>
      <w:r w:rsidRPr="00C05008">
        <w:rPr>
          <w:rFonts w:ascii="Courier New" w:hAnsi="Courier New" w:cs="Courier New"/>
          <w:b/>
          <w:color w:val="C0504D" w:themeColor="accent2"/>
          <w:sz w:val="16"/>
          <w:szCs w:val="16"/>
        </w:rPr>
        <w:t xml:space="preserve">  master    9771b51 [origin/master] Update version number to 1.0-SNAPSHOT</w:t>
      </w:r>
    </w:p>
    <w:p w:rsidR="00272941" w:rsidRDefault="00272941" w:rsidP="00272941">
      <w:pPr>
        <w:rPr>
          <w:b/>
        </w:rPr>
      </w:pPr>
    </w:p>
    <w:p w:rsidR="00272941" w:rsidRPr="001205AF" w:rsidRDefault="00272941" w:rsidP="00761D53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branch –avv</w:t>
      </w:r>
    </w:p>
    <w:p w:rsidR="00272941" w:rsidRPr="00BD121B" w:rsidRDefault="00272941" w:rsidP="00761D53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Contextual command, lists all branches local +</w:t>
      </w:r>
      <w:r w:rsidRPr="00BD121B">
        <w:rPr>
          <w:sz w:val="16"/>
          <w:szCs w:val="16"/>
          <w:highlight w:val="green"/>
        </w:rPr>
        <w:t>remote</w:t>
      </w:r>
      <w:r w:rsidRPr="00BD121B">
        <w:rPr>
          <w:sz w:val="16"/>
          <w:szCs w:val="16"/>
        </w:rPr>
        <w:t xml:space="preserve"> (and HEAD sha1) , remote counterpart for </w:t>
      </w:r>
      <w:r w:rsidRPr="00BD121B">
        <w:rPr>
          <w:sz w:val="16"/>
          <w:szCs w:val="16"/>
          <w:highlight w:val="green"/>
        </w:rPr>
        <w:t>local branches</w:t>
      </w:r>
      <w:r w:rsidRPr="00BD121B">
        <w:rPr>
          <w:sz w:val="16"/>
          <w:szCs w:val="16"/>
        </w:rPr>
        <w:t xml:space="preserve"> in []. </w:t>
      </w:r>
    </w:p>
    <w:p w:rsidR="00272941" w:rsidRDefault="00272941" w:rsidP="00BB75BD"/>
    <w:p w:rsidR="007F7B36" w:rsidRPr="001205AF" w:rsidRDefault="007F7B36" w:rsidP="00761D53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branch –rvv</w:t>
      </w:r>
    </w:p>
    <w:p w:rsidR="007F7B36" w:rsidRPr="00BD121B" w:rsidRDefault="007F7B36" w:rsidP="00761D53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 xml:space="preserve">Contextual command, lists all branches </w:t>
      </w:r>
      <w:r w:rsidRPr="00BD121B">
        <w:rPr>
          <w:sz w:val="16"/>
          <w:szCs w:val="16"/>
          <w:highlight w:val="green"/>
        </w:rPr>
        <w:t>remote</w:t>
      </w:r>
      <w:r w:rsidRPr="00BD121B">
        <w:rPr>
          <w:sz w:val="16"/>
          <w:szCs w:val="16"/>
        </w:rPr>
        <w:t xml:space="preserve"> </w:t>
      </w:r>
      <w:r w:rsidR="00E53138" w:rsidRPr="00BD121B">
        <w:rPr>
          <w:sz w:val="16"/>
          <w:szCs w:val="16"/>
        </w:rPr>
        <w:t>(and HEAD sha1).</w:t>
      </w:r>
    </w:p>
    <w:p w:rsidR="007F7B36" w:rsidRDefault="007F7B36" w:rsidP="00BB75BD"/>
    <w:p w:rsidR="003204F8" w:rsidRPr="003204F8" w:rsidRDefault="003204F8" w:rsidP="003204F8">
      <w:pP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3204F8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branch –d bugfix-53</w:t>
      </w:r>
    </w:p>
    <w:p w:rsidR="003204F8" w:rsidRDefault="003204F8" w:rsidP="003204F8">
      <w:pPr>
        <w:rPr>
          <w:sz w:val="16"/>
          <w:szCs w:val="16"/>
        </w:rPr>
      </w:pPr>
      <w:r w:rsidRPr="003204F8">
        <w:rPr>
          <w:sz w:val="16"/>
          <w:szCs w:val="16"/>
        </w:rPr>
        <w:t>delete branch (that is ancestor of HEAD)</w:t>
      </w:r>
    </w:p>
    <w:p w:rsidR="009A7114" w:rsidRPr="009A7114" w:rsidRDefault="009A7114" w:rsidP="009A7114">
      <w:pPr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9A7114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branch –D bugfix-53</w:t>
      </w:r>
    </w:p>
    <w:p w:rsidR="009A7114" w:rsidRDefault="009A7114" w:rsidP="003204F8">
      <w:pPr>
        <w:rPr>
          <w:sz w:val="16"/>
          <w:szCs w:val="16"/>
        </w:rPr>
      </w:pPr>
      <w:r w:rsidRPr="009A7114">
        <w:rPr>
          <w:sz w:val="16"/>
          <w:szCs w:val="16"/>
        </w:rPr>
        <w:t xml:space="preserve">delete branch forceful and discard changes </w:t>
      </w:r>
    </w:p>
    <w:p w:rsidR="0048622F" w:rsidRDefault="0048622F" w:rsidP="0048622F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  <w:r w:rsidRPr="001205AF"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  <w:t>git checkout &lt;branch&gt;</w:t>
      </w:r>
    </w:p>
    <w:p w:rsidR="00E04E43" w:rsidRPr="001205AF" w:rsidRDefault="00E04E43" w:rsidP="0048622F">
      <w:pPr>
        <w:spacing w:after="0"/>
        <w:rPr>
          <w:rFonts w:ascii="Courier New" w:eastAsiaTheme="majorEastAsia" w:hAnsi="Courier New" w:cs="Courier New"/>
          <w:b/>
          <w:bCs/>
          <w:color w:val="C0504D" w:themeColor="accent2"/>
          <w:sz w:val="16"/>
          <w:szCs w:val="16"/>
        </w:rPr>
      </w:pPr>
    </w:p>
    <w:p w:rsidR="0048622F" w:rsidRPr="00BD121B" w:rsidRDefault="0048622F" w:rsidP="0048622F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Ch</w:t>
      </w:r>
      <w:r w:rsidR="00E04E43">
        <w:rPr>
          <w:sz w:val="16"/>
          <w:szCs w:val="16"/>
        </w:rPr>
        <w:t xml:space="preserve">ange current branch in working dir to &lt;branch&gt;: </w:t>
      </w:r>
      <w:r w:rsidR="00E04E43" w:rsidRPr="00E04E43">
        <w:rPr>
          <w:sz w:val="16"/>
          <w:szCs w:val="16"/>
        </w:rPr>
        <w:t>HEAD pointer  is now associated with the newly selected branch</w:t>
      </w:r>
      <w:r w:rsidR="00E04E43">
        <w:rPr>
          <w:sz w:val="16"/>
          <w:szCs w:val="16"/>
        </w:rPr>
        <w:t xml:space="preserve">, </w:t>
      </w:r>
      <w:r w:rsidR="00E04E43" w:rsidRPr="00E04E43">
        <w:rPr>
          <w:sz w:val="16"/>
          <w:szCs w:val="16"/>
        </w:rPr>
        <w:t xml:space="preserve">working directory </w:t>
      </w:r>
      <w:r w:rsidR="00E04E43">
        <w:rPr>
          <w:sz w:val="16"/>
          <w:szCs w:val="16"/>
        </w:rPr>
        <w:t>is updated with the</w:t>
      </w:r>
      <w:r w:rsidR="00E04E43" w:rsidRPr="00E04E43">
        <w:rPr>
          <w:sz w:val="16"/>
          <w:szCs w:val="16"/>
        </w:rPr>
        <w:t xml:space="preserve"> snapshot of the selected branch (files are added/erased/modified as needed</w:t>
      </w:r>
      <w:r w:rsidR="008F7FB4">
        <w:rPr>
          <w:sz w:val="16"/>
          <w:szCs w:val="16"/>
        </w:rPr>
        <w:t xml:space="preserve"> unless uncommitted changes detected</w:t>
      </w:r>
      <w:r w:rsidR="00E04E43" w:rsidRPr="00E04E43">
        <w:rPr>
          <w:sz w:val="16"/>
          <w:szCs w:val="16"/>
        </w:rPr>
        <w:t>);</w:t>
      </w:r>
    </w:p>
    <w:p w:rsidR="0048622F" w:rsidRDefault="0048622F" w:rsidP="00BB75BD"/>
    <w:p w:rsidR="001205AF" w:rsidRDefault="001205AF" w:rsidP="00BB75BD"/>
    <w:p w:rsidR="001205AF" w:rsidRDefault="001205AF" w:rsidP="00BB75BD"/>
    <w:p w:rsidR="001205AF" w:rsidRDefault="001205AF" w:rsidP="00BB75BD"/>
    <w:p w:rsidR="001205AF" w:rsidRDefault="001205AF" w:rsidP="00BB75BD"/>
    <w:p w:rsidR="001205AF" w:rsidRDefault="001205AF" w:rsidP="00BB75BD"/>
    <w:p w:rsidR="001205AF" w:rsidRDefault="001205AF" w:rsidP="00BB75BD"/>
    <w:p w:rsidR="001205AF" w:rsidRDefault="001205AF" w:rsidP="00BB75BD"/>
    <w:p w:rsidR="00C073D4" w:rsidRPr="00BD121B" w:rsidRDefault="00F24170" w:rsidP="007F646A">
      <w:pPr>
        <w:pStyle w:val="Heading1"/>
        <w:rPr>
          <w:color w:val="FFFFFF" w:themeColor="background1"/>
          <w:sz w:val="22"/>
          <w:szCs w:val="22"/>
          <w:highlight w:val="blue"/>
        </w:rPr>
      </w:pPr>
      <w:r w:rsidRPr="00BD121B">
        <w:rPr>
          <w:color w:val="FFFFFF" w:themeColor="background1"/>
          <w:sz w:val="22"/>
          <w:szCs w:val="22"/>
          <w:highlight w:val="blue"/>
        </w:rPr>
        <w:t>____</w:t>
      </w:r>
      <w:r w:rsidR="00A812F9">
        <w:rPr>
          <w:color w:val="FFFFFF" w:themeColor="background1"/>
          <w:sz w:val="22"/>
          <w:szCs w:val="22"/>
          <w:highlight w:val="blue"/>
        </w:rPr>
        <w:t>___f</w:t>
      </w:r>
      <w:r w:rsidR="007F646A" w:rsidRPr="00BD121B">
        <w:rPr>
          <w:color w:val="FFFFFF" w:themeColor="background1"/>
          <w:sz w:val="22"/>
          <w:szCs w:val="22"/>
          <w:highlight w:val="blue"/>
        </w:rPr>
        <w:t>ile</w:t>
      </w:r>
      <w:r w:rsidRPr="00BD121B">
        <w:rPr>
          <w:color w:val="FFFFFF" w:themeColor="background1"/>
          <w:sz w:val="22"/>
          <w:szCs w:val="22"/>
          <w:highlight w:val="blue"/>
        </w:rPr>
        <w:t>_</w:t>
      </w:r>
      <w:r w:rsidR="00A812F9">
        <w:rPr>
          <w:color w:val="FFFFFF" w:themeColor="background1"/>
          <w:sz w:val="22"/>
          <w:szCs w:val="22"/>
          <w:highlight w:val="blue"/>
        </w:rPr>
        <w:t>_</w:t>
      </w:r>
      <w:r w:rsidRPr="00BD121B">
        <w:rPr>
          <w:color w:val="FFFFFF" w:themeColor="background1"/>
          <w:sz w:val="22"/>
          <w:szCs w:val="22"/>
          <w:highlight w:val="blue"/>
        </w:rPr>
        <w:t>___</w:t>
      </w:r>
      <w:r w:rsidR="00A812F9">
        <w:rPr>
          <w:color w:val="FFFFFF" w:themeColor="background1"/>
          <w:sz w:val="22"/>
          <w:szCs w:val="22"/>
          <w:highlight w:val="blue"/>
        </w:rPr>
        <w:t>s</w:t>
      </w:r>
      <w:r w:rsidR="007F646A" w:rsidRPr="00BD121B">
        <w:rPr>
          <w:color w:val="FFFFFF" w:themeColor="background1"/>
          <w:sz w:val="22"/>
          <w:szCs w:val="22"/>
          <w:highlight w:val="blue"/>
        </w:rPr>
        <w:t>tructur</w:t>
      </w:r>
      <w:r w:rsidRPr="00BD121B">
        <w:rPr>
          <w:color w:val="FFFFFF" w:themeColor="background1"/>
          <w:sz w:val="22"/>
          <w:szCs w:val="22"/>
          <w:highlight w:val="blue"/>
        </w:rPr>
        <w:t>e_</w:t>
      </w:r>
      <w:r w:rsidR="00A812F9">
        <w:rPr>
          <w:color w:val="FFFFFF" w:themeColor="background1"/>
          <w:sz w:val="22"/>
          <w:szCs w:val="22"/>
          <w:highlight w:val="blue"/>
        </w:rPr>
        <w:t>___________________________</w:t>
      </w:r>
      <w:r w:rsidRPr="00BD121B">
        <w:rPr>
          <w:color w:val="FFFFFF" w:themeColor="background1"/>
          <w:sz w:val="22"/>
          <w:szCs w:val="22"/>
          <w:highlight w:val="blue"/>
        </w:rPr>
        <w:t>___</w:t>
      </w:r>
    </w:p>
    <w:p w:rsidR="007F646A" w:rsidRDefault="007F646A"/>
    <w:p w:rsidR="00A2763E" w:rsidRDefault="00A2763E" w:rsidP="00A2763E">
      <w:r>
        <w:t>git sub-folders (.git/)</w:t>
      </w:r>
    </w:p>
    <w:tbl>
      <w:tblPr>
        <w:tblStyle w:val="TableGrid"/>
        <w:tblW w:w="0" w:type="auto"/>
        <w:tblBorders>
          <w:top w:val="dashSmallGap" w:sz="4" w:space="0" w:color="auto"/>
          <w:left w:val="dashSmallGap" w:sz="4" w:space="0" w:color="auto"/>
          <w:bottom w:val="dashSmallGap" w:sz="4" w:space="0" w:color="auto"/>
          <w:right w:val="dashSmallGap" w:sz="4" w:space="0" w:color="auto"/>
          <w:insideH w:val="none" w:sz="0" w:space="0" w:color="auto"/>
          <w:insideV w:val="dashSmallGap" w:sz="4" w:space="0" w:color="auto"/>
        </w:tblBorders>
        <w:tblLook w:val="04A0" w:firstRow="1" w:lastRow="0" w:firstColumn="1" w:lastColumn="0" w:noHBand="0" w:noVBand="1"/>
      </w:tblPr>
      <w:tblGrid>
        <w:gridCol w:w="1913"/>
        <w:gridCol w:w="2438"/>
      </w:tblGrid>
      <w:tr w:rsidR="00A2763E" w:rsidTr="00747C82">
        <w:trPr>
          <w:trHeight w:val="823"/>
        </w:trPr>
        <w:tc>
          <w:tcPr>
            <w:tcW w:w="1913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A2763E" w:rsidRDefault="00A2763E" w:rsidP="00747C82">
            <w:r w:rsidRPr="00507295">
              <w:t>refs/heads</w:t>
            </w:r>
          </w:p>
        </w:tc>
        <w:tc>
          <w:tcPr>
            <w:tcW w:w="2047" w:type="dxa"/>
            <w:tcBorders>
              <w:top w:val="dashSmallGap" w:sz="4" w:space="0" w:color="auto"/>
              <w:bottom w:val="dashSmallGap" w:sz="4" w:space="0" w:color="auto"/>
            </w:tcBorders>
            <w:vAlign w:val="center"/>
          </w:tcPr>
          <w:p w:rsidR="00A2763E" w:rsidRDefault="00A2763E" w:rsidP="00747C82">
            <w:r w:rsidRPr="00507295">
              <w:t>refs/remotes/&lt;remote&gt;/</w:t>
            </w:r>
          </w:p>
        </w:tc>
      </w:tr>
      <w:tr w:rsidR="00A2763E" w:rsidTr="00747C82">
        <w:trPr>
          <w:trHeight w:val="463"/>
        </w:trPr>
        <w:tc>
          <w:tcPr>
            <w:tcW w:w="1913" w:type="dxa"/>
            <w:tcBorders>
              <w:top w:val="dashSmallGap" w:sz="4" w:space="0" w:color="auto"/>
            </w:tcBorders>
            <w:vAlign w:val="center"/>
          </w:tcPr>
          <w:p w:rsidR="00A2763E" w:rsidRPr="00507295" w:rsidRDefault="00A2763E" w:rsidP="00747C82">
            <w:r>
              <w:t>local</w:t>
            </w:r>
          </w:p>
        </w:tc>
        <w:tc>
          <w:tcPr>
            <w:tcW w:w="2047" w:type="dxa"/>
            <w:tcBorders>
              <w:top w:val="dashSmallGap" w:sz="4" w:space="0" w:color="auto"/>
            </w:tcBorders>
            <w:vAlign w:val="center"/>
          </w:tcPr>
          <w:p w:rsidR="00A2763E" w:rsidRPr="00507295" w:rsidRDefault="00A2763E" w:rsidP="00747C82">
            <w:r>
              <w:t>remote-tracking</w:t>
            </w:r>
          </w:p>
        </w:tc>
      </w:tr>
    </w:tbl>
    <w:p w:rsidR="00A2763E" w:rsidRDefault="00A2763E" w:rsidP="00A2763E"/>
    <w:p w:rsidR="007F646A" w:rsidRPr="00BD121B" w:rsidRDefault="00F24170" w:rsidP="001721D4">
      <w:pPr>
        <w:pStyle w:val="Heading1"/>
        <w:rPr>
          <w:color w:val="FFFFFF" w:themeColor="background1"/>
          <w:sz w:val="22"/>
          <w:szCs w:val="22"/>
          <w:highlight w:val="blue"/>
        </w:rPr>
      </w:pPr>
      <w:r w:rsidRPr="00BD121B">
        <w:rPr>
          <w:color w:val="FFFFFF" w:themeColor="background1"/>
          <w:sz w:val="22"/>
          <w:szCs w:val="22"/>
          <w:highlight w:val="blue"/>
        </w:rPr>
        <w:t>___</w:t>
      </w:r>
      <w:r w:rsidR="00A812F9">
        <w:rPr>
          <w:color w:val="FFFFFF" w:themeColor="background1"/>
          <w:sz w:val="22"/>
          <w:szCs w:val="22"/>
          <w:highlight w:val="blue"/>
        </w:rPr>
        <w:t>_</w:t>
      </w:r>
      <w:r w:rsidRPr="00BD121B">
        <w:rPr>
          <w:color w:val="FFFFFF" w:themeColor="background1"/>
          <w:sz w:val="22"/>
          <w:szCs w:val="22"/>
          <w:highlight w:val="blue"/>
        </w:rPr>
        <w:t>_</w:t>
      </w:r>
      <w:r w:rsidR="00A812F9">
        <w:rPr>
          <w:color w:val="FFFFFF" w:themeColor="background1"/>
          <w:sz w:val="22"/>
          <w:szCs w:val="22"/>
          <w:highlight w:val="blue"/>
        </w:rPr>
        <w:t>c</w:t>
      </w:r>
      <w:r w:rsidRPr="00BD121B">
        <w:rPr>
          <w:color w:val="FFFFFF" w:themeColor="background1"/>
          <w:sz w:val="22"/>
          <w:szCs w:val="22"/>
          <w:highlight w:val="blue"/>
        </w:rPr>
        <w:t>ommand____</w:t>
      </w:r>
      <w:r w:rsidR="00A812F9">
        <w:rPr>
          <w:color w:val="FFFFFF" w:themeColor="background1"/>
          <w:sz w:val="22"/>
          <w:szCs w:val="22"/>
          <w:highlight w:val="blue"/>
        </w:rPr>
        <w:t>l</w:t>
      </w:r>
      <w:r w:rsidR="001721D4" w:rsidRPr="00BD121B">
        <w:rPr>
          <w:color w:val="FFFFFF" w:themeColor="background1"/>
          <w:sz w:val="22"/>
          <w:szCs w:val="22"/>
          <w:highlight w:val="blue"/>
        </w:rPr>
        <w:t>ine</w:t>
      </w:r>
      <w:r w:rsidRPr="00BD121B">
        <w:rPr>
          <w:color w:val="FFFFFF" w:themeColor="background1"/>
          <w:sz w:val="22"/>
          <w:szCs w:val="22"/>
          <w:highlight w:val="blue"/>
        </w:rPr>
        <w:t>__</w:t>
      </w:r>
      <w:r w:rsidR="00A812F9">
        <w:rPr>
          <w:color w:val="FFFFFF" w:themeColor="background1"/>
          <w:sz w:val="22"/>
          <w:szCs w:val="22"/>
          <w:highlight w:val="blue"/>
        </w:rPr>
        <w:t>_</w:t>
      </w:r>
      <w:r w:rsidRPr="00BD121B">
        <w:rPr>
          <w:color w:val="FFFFFF" w:themeColor="background1"/>
          <w:sz w:val="22"/>
          <w:szCs w:val="22"/>
          <w:highlight w:val="blue"/>
        </w:rPr>
        <w:t>__</w:t>
      </w:r>
      <w:r w:rsidR="00A812F9">
        <w:rPr>
          <w:color w:val="FFFFFF" w:themeColor="background1"/>
          <w:sz w:val="22"/>
          <w:szCs w:val="22"/>
          <w:highlight w:val="blue"/>
        </w:rPr>
        <w:t>p</w:t>
      </w:r>
      <w:r w:rsidR="00EA6896" w:rsidRPr="00BD121B">
        <w:rPr>
          <w:color w:val="FFFFFF" w:themeColor="background1"/>
          <w:sz w:val="22"/>
          <w:szCs w:val="22"/>
          <w:highlight w:val="blue"/>
        </w:rPr>
        <w:t>arameter</w:t>
      </w:r>
      <w:r w:rsidRPr="00BD121B">
        <w:rPr>
          <w:color w:val="FFFFFF" w:themeColor="background1"/>
          <w:sz w:val="22"/>
          <w:szCs w:val="22"/>
          <w:highlight w:val="blue"/>
        </w:rPr>
        <w:t>s__</w:t>
      </w:r>
      <w:r w:rsidR="00A812F9">
        <w:rPr>
          <w:color w:val="FFFFFF" w:themeColor="background1"/>
          <w:sz w:val="22"/>
          <w:szCs w:val="22"/>
          <w:highlight w:val="blue"/>
        </w:rPr>
        <w:t>__________</w:t>
      </w:r>
      <w:r w:rsidRPr="00BD121B">
        <w:rPr>
          <w:color w:val="FFFFFF" w:themeColor="background1"/>
          <w:sz w:val="22"/>
          <w:szCs w:val="22"/>
          <w:highlight w:val="blue"/>
        </w:rPr>
        <w:t>__</w:t>
      </w:r>
    </w:p>
    <w:p w:rsidR="001721D4" w:rsidRDefault="001721D4" w:rsidP="001721D4">
      <w:pPr>
        <w:spacing w:after="0"/>
      </w:pPr>
    </w:p>
    <w:p w:rsidR="00BD121B" w:rsidRDefault="00BD121B" w:rsidP="001721D4">
      <w:pPr>
        <w:spacing w:after="0"/>
        <w:rPr>
          <w:b/>
          <w:sz w:val="20"/>
          <w:szCs w:val="20"/>
        </w:rPr>
      </w:pPr>
    </w:p>
    <w:p w:rsidR="00EA6896" w:rsidRPr="00BD121B" w:rsidRDefault="00EA6896" w:rsidP="001721D4">
      <w:pPr>
        <w:spacing w:after="0"/>
        <w:rPr>
          <w:b/>
          <w:sz w:val="20"/>
          <w:szCs w:val="20"/>
        </w:rPr>
      </w:pPr>
      <w:r w:rsidRPr="00BD121B">
        <w:rPr>
          <w:b/>
          <w:sz w:val="20"/>
          <w:szCs w:val="20"/>
        </w:rPr>
        <w:t>Format</w:t>
      </w:r>
    </w:p>
    <w:p w:rsidR="007F646A" w:rsidRPr="00BD121B" w:rsidRDefault="006754C3" w:rsidP="001721D4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%x09</w:t>
      </w:r>
      <w:r w:rsidRPr="00BD121B">
        <w:rPr>
          <w:sz w:val="16"/>
          <w:szCs w:val="16"/>
        </w:rPr>
        <w:tab/>
      </w:r>
      <w:r w:rsidR="001721D4" w:rsidRPr="00BD121B">
        <w:rPr>
          <w:sz w:val="16"/>
          <w:szCs w:val="16"/>
        </w:rPr>
        <w:t>TAB</w:t>
      </w:r>
    </w:p>
    <w:p w:rsidR="001721D4" w:rsidRPr="00BD121B" w:rsidRDefault="006754C3" w:rsidP="001721D4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%h</w:t>
      </w:r>
      <w:r w:rsidRPr="00BD121B">
        <w:rPr>
          <w:sz w:val="16"/>
          <w:szCs w:val="16"/>
        </w:rPr>
        <w:tab/>
        <w:t>abbreviated commit hash</w:t>
      </w:r>
    </w:p>
    <w:p w:rsidR="006754C3" w:rsidRPr="00BD121B" w:rsidRDefault="006754C3" w:rsidP="001721D4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%an</w:t>
      </w:r>
      <w:r w:rsidRPr="00BD121B">
        <w:rPr>
          <w:sz w:val="16"/>
          <w:szCs w:val="16"/>
        </w:rPr>
        <w:tab/>
        <w:t>author name</w:t>
      </w:r>
    </w:p>
    <w:p w:rsidR="007F646A" w:rsidRPr="00BD121B" w:rsidRDefault="006754C3" w:rsidP="001721D4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%ae</w:t>
      </w:r>
      <w:r w:rsidRPr="00BD121B">
        <w:rPr>
          <w:sz w:val="16"/>
          <w:szCs w:val="16"/>
        </w:rPr>
        <w:tab/>
        <w:t>author email</w:t>
      </w:r>
    </w:p>
    <w:p w:rsidR="006754C3" w:rsidRPr="00BD121B" w:rsidRDefault="006754C3" w:rsidP="001721D4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%ar</w:t>
      </w:r>
      <w:r w:rsidRPr="00BD121B">
        <w:rPr>
          <w:sz w:val="16"/>
          <w:szCs w:val="16"/>
        </w:rPr>
        <w:tab/>
        <w:t>author date, relative</w:t>
      </w:r>
    </w:p>
    <w:p w:rsidR="006754C3" w:rsidRPr="00BD121B" w:rsidRDefault="006754C3" w:rsidP="001721D4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%ai</w:t>
      </w:r>
      <w:r w:rsidRPr="00BD121B">
        <w:rPr>
          <w:sz w:val="16"/>
          <w:szCs w:val="16"/>
        </w:rPr>
        <w:tab/>
        <w:t>author date, ISO 8601 format</w:t>
      </w:r>
    </w:p>
    <w:p w:rsidR="006754C3" w:rsidRPr="00BD121B" w:rsidRDefault="006754C3" w:rsidP="001721D4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%cd</w:t>
      </w:r>
      <w:r w:rsidRPr="00BD121B">
        <w:rPr>
          <w:sz w:val="16"/>
          <w:szCs w:val="16"/>
        </w:rPr>
        <w:tab/>
        <w:t>committer date</w:t>
      </w:r>
    </w:p>
    <w:p w:rsidR="006754C3" w:rsidRPr="00BD121B" w:rsidRDefault="006754C3" w:rsidP="001721D4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%s</w:t>
      </w:r>
      <w:r w:rsidRPr="00BD121B">
        <w:rPr>
          <w:sz w:val="16"/>
          <w:szCs w:val="16"/>
        </w:rPr>
        <w:tab/>
        <w:t>subject</w:t>
      </w:r>
    </w:p>
    <w:p w:rsidR="007F646A" w:rsidRDefault="00F24170" w:rsidP="007F646A">
      <w:pPr>
        <w:pStyle w:val="Heading1"/>
        <w:rPr>
          <w:color w:val="FFFFFF" w:themeColor="background1"/>
          <w:sz w:val="22"/>
          <w:szCs w:val="22"/>
          <w:highlight w:val="blue"/>
        </w:rPr>
      </w:pPr>
      <w:r w:rsidRPr="00BD121B">
        <w:rPr>
          <w:color w:val="FFFFFF" w:themeColor="background1"/>
          <w:sz w:val="22"/>
          <w:szCs w:val="22"/>
          <w:highlight w:val="blue"/>
        </w:rPr>
        <w:t>____</w:t>
      </w:r>
      <w:r w:rsidR="00A812F9">
        <w:rPr>
          <w:color w:val="FFFFFF" w:themeColor="background1"/>
          <w:sz w:val="22"/>
          <w:szCs w:val="22"/>
          <w:highlight w:val="blue"/>
        </w:rPr>
        <w:t>_c</w:t>
      </w:r>
      <w:r w:rsidR="007F646A" w:rsidRPr="00BD121B">
        <w:rPr>
          <w:color w:val="FFFFFF" w:themeColor="background1"/>
          <w:sz w:val="22"/>
          <w:szCs w:val="22"/>
          <w:highlight w:val="blue"/>
        </w:rPr>
        <w:t>onfiguratio</w:t>
      </w:r>
      <w:r w:rsidRPr="00BD121B">
        <w:rPr>
          <w:color w:val="FFFFFF" w:themeColor="background1"/>
          <w:sz w:val="22"/>
          <w:szCs w:val="22"/>
          <w:highlight w:val="blue"/>
        </w:rPr>
        <w:t>n__</w:t>
      </w:r>
      <w:r w:rsidR="00A812F9">
        <w:rPr>
          <w:color w:val="FFFFFF" w:themeColor="background1"/>
          <w:sz w:val="22"/>
          <w:szCs w:val="22"/>
          <w:highlight w:val="blue"/>
        </w:rPr>
        <w:t>_______________________________</w:t>
      </w:r>
      <w:r w:rsidRPr="00BD121B">
        <w:rPr>
          <w:color w:val="FFFFFF" w:themeColor="background1"/>
          <w:sz w:val="22"/>
          <w:szCs w:val="22"/>
          <w:highlight w:val="blue"/>
        </w:rPr>
        <w:t>__</w:t>
      </w:r>
    </w:p>
    <w:p w:rsidR="00401904" w:rsidRDefault="00401904" w:rsidP="00FC1235">
      <w:pPr>
        <w:rPr>
          <w:sz w:val="16"/>
          <w:szCs w:val="16"/>
        </w:rPr>
      </w:pPr>
    </w:p>
    <w:p w:rsidR="00FC1235" w:rsidRPr="00FC1235" w:rsidRDefault="00FC1235" w:rsidP="00FC1235">
      <w:pPr>
        <w:rPr>
          <w:sz w:val="16"/>
          <w:szCs w:val="16"/>
        </w:rPr>
      </w:pPr>
      <w:r>
        <w:rPr>
          <w:sz w:val="16"/>
          <w:szCs w:val="16"/>
        </w:rPr>
        <w:t xml:space="preserve">how-to ‘setup </w:t>
      </w:r>
      <w:r w:rsidRPr="00FC1235">
        <w:rPr>
          <w:sz w:val="16"/>
          <w:szCs w:val="16"/>
        </w:rPr>
        <w:t>github.com/mardare/rishiri.git</w:t>
      </w:r>
      <w:r>
        <w:rPr>
          <w:sz w:val="16"/>
          <w:szCs w:val="16"/>
        </w:rPr>
        <w:t>’ on laptop@work</w:t>
      </w:r>
    </w:p>
    <w:p w:rsidR="00D9230C" w:rsidRDefault="00D9230C" w:rsidP="001863A5">
      <w:pPr>
        <w:spacing w:after="0"/>
        <w:rPr>
          <w:sz w:val="16"/>
          <w:szCs w:val="16"/>
        </w:rPr>
      </w:pPr>
      <w:r w:rsidRPr="00D9230C">
        <w:rPr>
          <w:sz w:val="16"/>
          <w:szCs w:val="16"/>
        </w:rPr>
        <w:t>git config --global user.name "mrd@w"</w:t>
      </w:r>
    </w:p>
    <w:p w:rsidR="00D9230C" w:rsidRDefault="00D9230C" w:rsidP="001863A5">
      <w:pPr>
        <w:spacing w:after="0"/>
        <w:rPr>
          <w:sz w:val="16"/>
          <w:szCs w:val="16"/>
        </w:rPr>
      </w:pPr>
      <w:r w:rsidRPr="00D9230C">
        <w:rPr>
          <w:sz w:val="16"/>
          <w:szCs w:val="16"/>
        </w:rPr>
        <w:t>git config --global user.email "n/a"</w:t>
      </w:r>
    </w:p>
    <w:p w:rsidR="00E342D9" w:rsidRDefault="00E342D9" w:rsidP="001863A5">
      <w:pPr>
        <w:spacing w:after="0"/>
        <w:rPr>
          <w:sz w:val="16"/>
          <w:szCs w:val="16"/>
        </w:rPr>
      </w:pPr>
      <w:r w:rsidRPr="00E342D9">
        <w:rPr>
          <w:sz w:val="16"/>
          <w:szCs w:val="16"/>
        </w:rPr>
        <w:t>git config --global push.default simple</w:t>
      </w:r>
    </w:p>
    <w:p w:rsidR="00D9230C" w:rsidRDefault="00D9230C" w:rsidP="001863A5">
      <w:pPr>
        <w:spacing w:after="0"/>
        <w:rPr>
          <w:sz w:val="16"/>
          <w:szCs w:val="16"/>
        </w:rPr>
      </w:pPr>
    </w:p>
    <w:p w:rsidR="00FC1235" w:rsidRDefault="00FC1235" w:rsidP="001863A5">
      <w:pPr>
        <w:spacing w:after="0"/>
        <w:rPr>
          <w:sz w:val="16"/>
          <w:szCs w:val="16"/>
        </w:rPr>
      </w:pPr>
      <w:r w:rsidRPr="00FC1235">
        <w:rPr>
          <w:sz w:val="16"/>
          <w:szCs w:val="16"/>
        </w:rPr>
        <w:t xml:space="preserve">git config --global http.proxy </w:t>
      </w:r>
      <w:r w:rsidR="001863A5" w:rsidRPr="00943FBB">
        <w:rPr>
          <w:sz w:val="16"/>
          <w:szCs w:val="16"/>
        </w:rPr>
        <w:t>http://so20pe:mass123@192.168.5.116:8080</w:t>
      </w:r>
    </w:p>
    <w:p w:rsidR="001863A5" w:rsidRDefault="001863A5" w:rsidP="001863A5">
      <w:pPr>
        <w:spacing w:after="0"/>
        <w:rPr>
          <w:sz w:val="16"/>
          <w:szCs w:val="16"/>
        </w:rPr>
      </w:pPr>
      <w:r w:rsidRPr="001863A5">
        <w:rPr>
          <w:sz w:val="16"/>
          <w:szCs w:val="16"/>
        </w:rPr>
        <w:lastRenderedPageBreak/>
        <w:t>set GIT_SSL_NO_VERIFY=true</w:t>
      </w:r>
    </w:p>
    <w:p w:rsidR="00F87AA0" w:rsidRDefault="001863A5" w:rsidP="00FC1235">
      <w:pPr>
        <w:rPr>
          <w:sz w:val="16"/>
          <w:szCs w:val="16"/>
        </w:rPr>
      </w:pPr>
      <w:r w:rsidRPr="001863A5">
        <w:rPr>
          <w:sz w:val="16"/>
          <w:szCs w:val="16"/>
        </w:rPr>
        <w:t xml:space="preserve">git clone </w:t>
      </w:r>
      <w:r w:rsidRPr="00943FBB">
        <w:rPr>
          <w:sz w:val="16"/>
          <w:szCs w:val="16"/>
        </w:rPr>
        <w:t>http://github.com/mardare/rishiri.git</w:t>
      </w:r>
    </w:p>
    <w:p w:rsidR="001863A5" w:rsidRDefault="001863A5" w:rsidP="00401904">
      <w:pPr>
        <w:spacing w:after="0"/>
        <w:rPr>
          <w:sz w:val="16"/>
          <w:szCs w:val="16"/>
        </w:rPr>
      </w:pPr>
      <w:r>
        <w:rPr>
          <w:sz w:val="16"/>
          <w:szCs w:val="16"/>
        </w:rPr>
        <w:t>[…]</w:t>
      </w:r>
    </w:p>
    <w:p w:rsidR="001863A5" w:rsidRDefault="001863A5" w:rsidP="00401904">
      <w:pPr>
        <w:spacing w:after="0"/>
        <w:rPr>
          <w:sz w:val="16"/>
          <w:szCs w:val="16"/>
        </w:rPr>
      </w:pPr>
      <w:r>
        <w:rPr>
          <w:sz w:val="16"/>
          <w:szCs w:val="16"/>
        </w:rPr>
        <w:t>git pull</w:t>
      </w:r>
    </w:p>
    <w:p w:rsidR="00B333A0" w:rsidRDefault="00B333A0" w:rsidP="00B333A0">
      <w:pPr>
        <w:spacing w:after="0"/>
        <w:rPr>
          <w:sz w:val="16"/>
          <w:szCs w:val="16"/>
        </w:rPr>
      </w:pPr>
    </w:p>
    <w:p w:rsidR="00B333A0" w:rsidRDefault="00B333A0" w:rsidP="00B333A0">
      <w:pPr>
        <w:spacing w:after="0"/>
        <w:rPr>
          <w:sz w:val="16"/>
          <w:szCs w:val="16"/>
        </w:rPr>
      </w:pPr>
      <w:r>
        <w:rPr>
          <w:sz w:val="16"/>
          <w:szCs w:val="16"/>
        </w:rPr>
        <w:t>[…]</w:t>
      </w:r>
    </w:p>
    <w:p w:rsidR="004F13B7" w:rsidRDefault="004F13B7" w:rsidP="00B333A0">
      <w:pPr>
        <w:spacing w:after="0"/>
        <w:rPr>
          <w:sz w:val="16"/>
          <w:szCs w:val="16"/>
        </w:rPr>
      </w:pPr>
      <w:r>
        <w:rPr>
          <w:sz w:val="16"/>
          <w:szCs w:val="16"/>
        </w:rPr>
        <w:t>git checkout</w:t>
      </w:r>
    </w:p>
    <w:p w:rsidR="00524D3D" w:rsidRDefault="00524D3D" w:rsidP="00B333A0">
      <w:pPr>
        <w:spacing w:after="0"/>
        <w:rPr>
          <w:sz w:val="16"/>
          <w:szCs w:val="16"/>
        </w:rPr>
      </w:pPr>
      <w:r>
        <w:rPr>
          <w:sz w:val="16"/>
          <w:szCs w:val="16"/>
        </w:rPr>
        <w:t>new files (git add …)</w:t>
      </w:r>
      <w:bookmarkStart w:id="0" w:name="_GoBack"/>
      <w:bookmarkEnd w:id="0"/>
    </w:p>
    <w:p w:rsidR="005A7201" w:rsidRDefault="005A7201" w:rsidP="00B333A0">
      <w:pPr>
        <w:spacing w:after="0"/>
        <w:rPr>
          <w:sz w:val="16"/>
          <w:szCs w:val="16"/>
        </w:rPr>
      </w:pPr>
      <w:r w:rsidRPr="005A7201">
        <w:rPr>
          <w:sz w:val="16"/>
          <w:szCs w:val="16"/>
        </w:rPr>
        <w:t>git commit -m "forrest folder"</w:t>
      </w:r>
    </w:p>
    <w:p w:rsidR="00B333A0" w:rsidRDefault="007E2A70" w:rsidP="00FC1235">
      <w:pPr>
        <w:rPr>
          <w:sz w:val="16"/>
          <w:szCs w:val="16"/>
        </w:rPr>
      </w:pPr>
      <w:r w:rsidRPr="007E2A70">
        <w:rPr>
          <w:sz w:val="16"/>
          <w:szCs w:val="16"/>
        </w:rPr>
        <w:t xml:space="preserve">git log --pretty=oneline </w:t>
      </w:r>
      <w:r w:rsidR="005A7201">
        <w:rPr>
          <w:sz w:val="16"/>
          <w:szCs w:val="16"/>
        </w:rPr>
        <w:t>–</w:t>
      </w:r>
      <w:r w:rsidRPr="007E2A70">
        <w:rPr>
          <w:sz w:val="16"/>
          <w:szCs w:val="16"/>
        </w:rPr>
        <w:t>stat</w:t>
      </w:r>
    </w:p>
    <w:p w:rsidR="005A7201" w:rsidRPr="00524D3D" w:rsidRDefault="005A7201" w:rsidP="00FC1235">
      <w:pPr>
        <w:rPr>
          <w:sz w:val="16"/>
          <w:szCs w:val="16"/>
        </w:rPr>
      </w:pPr>
      <w:r w:rsidRPr="00524D3D">
        <w:rPr>
          <w:sz w:val="16"/>
          <w:szCs w:val="16"/>
        </w:rPr>
        <w:t>git push</w:t>
      </w:r>
    </w:p>
    <w:p w:rsidR="00F87AA0" w:rsidRPr="00524D3D" w:rsidRDefault="00F87AA0" w:rsidP="00FC1235">
      <w:pPr>
        <w:rPr>
          <w:sz w:val="16"/>
          <w:szCs w:val="16"/>
        </w:rPr>
      </w:pPr>
    </w:p>
    <w:p w:rsidR="00BB75BD" w:rsidRPr="00524D3D" w:rsidRDefault="00F24170" w:rsidP="00BB75BD">
      <w:pPr>
        <w:pStyle w:val="Heading1"/>
        <w:rPr>
          <w:color w:val="FFFFFF" w:themeColor="background1"/>
          <w:sz w:val="22"/>
          <w:szCs w:val="22"/>
          <w:highlight w:val="blue"/>
        </w:rPr>
      </w:pPr>
      <w:r w:rsidRPr="00524D3D">
        <w:rPr>
          <w:color w:val="FFFFFF" w:themeColor="background1"/>
          <w:sz w:val="22"/>
          <w:szCs w:val="22"/>
          <w:highlight w:val="blue"/>
        </w:rPr>
        <w:t>____</w:t>
      </w:r>
      <w:r w:rsidR="00A812F9" w:rsidRPr="00524D3D">
        <w:rPr>
          <w:color w:val="FFFFFF" w:themeColor="background1"/>
          <w:sz w:val="22"/>
          <w:szCs w:val="22"/>
          <w:highlight w:val="blue"/>
        </w:rPr>
        <w:t>c</w:t>
      </w:r>
      <w:r w:rsidR="00BB75BD" w:rsidRPr="00524D3D">
        <w:rPr>
          <w:color w:val="FFFFFF" w:themeColor="background1"/>
          <w:sz w:val="22"/>
          <w:szCs w:val="22"/>
          <w:highlight w:val="blue"/>
        </w:rPr>
        <w:t>onvention</w:t>
      </w:r>
      <w:r w:rsidRPr="00524D3D">
        <w:rPr>
          <w:color w:val="FFFFFF" w:themeColor="background1"/>
          <w:sz w:val="22"/>
          <w:szCs w:val="22"/>
          <w:highlight w:val="blue"/>
        </w:rPr>
        <w:t>s__</w:t>
      </w:r>
      <w:r w:rsidR="00A812F9" w:rsidRPr="00524D3D">
        <w:rPr>
          <w:color w:val="FFFFFF" w:themeColor="background1"/>
          <w:sz w:val="22"/>
          <w:szCs w:val="22"/>
          <w:highlight w:val="blue"/>
        </w:rPr>
        <w:t>__________________________________</w:t>
      </w:r>
      <w:r w:rsidRPr="00524D3D">
        <w:rPr>
          <w:color w:val="FFFFFF" w:themeColor="background1"/>
          <w:sz w:val="22"/>
          <w:szCs w:val="22"/>
          <w:highlight w:val="blue"/>
        </w:rPr>
        <w:t>__</w:t>
      </w:r>
    </w:p>
    <w:p w:rsidR="00757D26" w:rsidRPr="00524D3D" w:rsidRDefault="00757D26" w:rsidP="00F06E9B">
      <w:pPr>
        <w:pStyle w:val="Heading1"/>
        <w:spacing w:before="0"/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</w:pPr>
    </w:p>
    <w:p w:rsidR="0086539B" w:rsidRPr="00524D3D" w:rsidRDefault="00F24170" w:rsidP="0086539B">
      <w:pPr>
        <w:pStyle w:val="Heading1"/>
        <w:rPr>
          <w:color w:val="FFFFFF" w:themeColor="background1"/>
          <w:sz w:val="22"/>
          <w:szCs w:val="22"/>
          <w:highlight w:val="blue"/>
        </w:rPr>
      </w:pPr>
      <w:r w:rsidRPr="00524D3D">
        <w:rPr>
          <w:color w:val="FFFFFF" w:themeColor="background1"/>
          <w:sz w:val="22"/>
          <w:szCs w:val="22"/>
          <w:highlight w:val="blue"/>
        </w:rPr>
        <w:t>____</w:t>
      </w:r>
      <w:r w:rsidR="00A812F9" w:rsidRPr="00524D3D">
        <w:rPr>
          <w:color w:val="FFFFFF" w:themeColor="background1"/>
          <w:sz w:val="22"/>
          <w:szCs w:val="22"/>
          <w:highlight w:val="blue"/>
        </w:rPr>
        <w:t>d</w:t>
      </w:r>
      <w:r w:rsidR="0086539B" w:rsidRPr="00524D3D">
        <w:rPr>
          <w:color w:val="FFFFFF" w:themeColor="background1"/>
          <w:sz w:val="22"/>
          <w:szCs w:val="22"/>
          <w:highlight w:val="blue"/>
        </w:rPr>
        <w:t>ocumentation/</w:t>
      </w:r>
      <w:r w:rsidR="00A812F9" w:rsidRPr="00524D3D">
        <w:rPr>
          <w:color w:val="FFFFFF" w:themeColor="background1"/>
          <w:sz w:val="22"/>
          <w:szCs w:val="22"/>
          <w:highlight w:val="blue"/>
        </w:rPr>
        <w:t>p</w:t>
      </w:r>
      <w:r w:rsidR="0086539B" w:rsidRPr="00524D3D">
        <w:rPr>
          <w:color w:val="FFFFFF" w:themeColor="background1"/>
          <w:sz w:val="22"/>
          <w:szCs w:val="22"/>
          <w:highlight w:val="blue"/>
        </w:rPr>
        <w:t>res</w:t>
      </w:r>
      <w:r w:rsidRPr="00524D3D">
        <w:rPr>
          <w:color w:val="FFFFFF" w:themeColor="background1"/>
          <w:sz w:val="22"/>
          <w:szCs w:val="22"/>
          <w:highlight w:val="blue"/>
        </w:rPr>
        <w:t>_</w:t>
      </w:r>
      <w:r w:rsidR="00A812F9" w:rsidRPr="00524D3D">
        <w:rPr>
          <w:color w:val="FFFFFF" w:themeColor="background1"/>
          <w:sz w:val="22"/>
          <w:szCs w:val="22"/>
          <w:highlight w:val="blue"/>
        </w:rPr>
        <w:t>________________</w:t>
      </w:r>
      <w:r w:rsidRPr="00524D3D">
        <w:rPr>
          <w:color w:val="FFFFFF" w:themeColor="background1"/>
          <w:sz w:val="22"/>
          <w:szCs w:val="22"/>
          <w:highlight w:val="blue"/>
        </w:rPr>
        <w:t>___</w:t>
      </w:r>
    </w:p>
    <w:p w:rsidR="0086539B" w:rsidRPr="00524D3D" w:rsidRDefault="0086539B">
      <w:pPr>
        <w:rPr>
          <w:sz w:val="16"/>
          <w:szCs w:val="16"/>
        </w:rPr>
      </w:pPr>
    </w:p>
    <w:p w:rsidR="0086539B" w:rsidRPr="00524D3D" w:rsidRDefault="0086539B" w:rsidP="001721D4">
      <w:pPr>
        <w:spacing w:after="0"/>
        <w:rPr>
          <w:sz w:val="16"/>
          <w:szCs w:val="16"/>
        </w:rPr>
      </w:pPr>
      <w:r w:rsidRPr="00524D3D">
        <w:rPr>
          <w:sz w:val="16"/>
          <w:szCs w:val="16"/>
        </w:rPr>
        <w:t>https://www.kernel.org/pub/software/scm/git/docs/git.html</w:t>
      </w:r>
    </w:p>
    <w:p w:rsidR="0086539B" w:rsidRPr="00524D3D" w:rsidRDefault="0086539B" w:rsidP="001721D4">
      <w:pPr>
        <w:spacing w:after="0"/>
        <w:rPr>
          <w:sz w:val="16"/>
          <w:szCs w:val="16"/>
        </w:rPr>
      </w:pPr>
      <w:r w:rsidRPr="00524D3D">
        <w:rPr>
          <w:sz w:val="16"/>
          <w:szCs w:val="16"/>
        </w:rPr>
        <w:t>https://sandofsky.com/images/fast_forward.pdf</w:t>
      </w:r>
    </w:p>
    <w:p w:rsidR="0086539B" w:rsidRPr="00524D3D" w:rsidRDefault="0086539B" w:rsidP="001721D4">
      <w:pPr>
        <w:spacing w:after="0"/>
        <w:rPr>
          <w:sz w:val="16"/>
          <w:szCs w:val="16"/>
        </w:rPr>
      </w:pPr>
      <w:r w:rsidRPr="00524D3D">
        <w:rPr>
          <w:sz w:val="16"/>
          <w:szCs w:val="16"/>
        </w:rPr>
        <w:t>https://www.atlassian.com/git/</w:t>
      </w:r>
    </w:p>
    <w:p w:rsidR="0086539B" w:rsidRPr="00524D3D" w:rsidRDefault="0086539B" w:rsidP="001721D4">
      <w:pPr>
        <w:spacing w:after="0"/>
        <w:rPr>
          <w:sz w:val="16"/>
          <w:szCs w:val="16"/>
        </w:rPr>
      </w:pPr>
      <w:r w:rsidRPr="00524D3D">
        <w:rPr>
          <w:sz w:val="16"/>
          <w:szCs w:val="16"/>
        </w:rPr>
        <w:t xml:space="preserve">Scott Chacon (ProGit) Presentation </w:t>
      </w:r>
      <w:hyperlink r:id="rId13" w:history="1">
        <w:r w:rsidRPr="00524D3D">
          <w:rPr>
            <w:sz w:val="16"/>
            <w:szCs w:val="16"/>
          </w:rPr>
          <w:t>https://www.youtube.com/watch?v=ZDR433b0HJY</w:t>
        </w:r>
      </w:hyperlink>
    </w:p>
    <w:p w:rsidR="007F646A" w:rsidRPr="00524D3D" w:rsidRDefault="00AF12C9" w:rsidP="001721D4">
      <w:pPr>
        <w:spacing w:after="0"/>
        <w:rPr>
          <w:sz w:val="16"/>
          <w:szCs w:val="16"/>
        </w:rPr>
      </w:pPr>
      <w:hyperlink r:id="rId14" w:history="1">
        <w:r w:rsidR="001721D4" w:rsidRPr="00524D3D">
          <w:rPr>
            <w:sz w:val="16"/>
            <w:szCs w:val="16"/>
          </w:rPr>
          <w:t>http://rogerdudler.github.io/git-guide/files/git_cheat_sheet.pdf</w:t>
        </w:r>
      </w:hyperlink>
    </w:p>
    <w:p w:rsidR="00016E4C" w:rsidRPr="00524D3D" w:rsidRDefault="00AF12C9" w:rsidP="00016E4C">
      <w:pPr>
        <w:spacing w:after="0"/>
        <w:rPr>
          <w:sz w:val="16"/>
          <w:szCs w:val="16"/>
        </w:rPr>
      </w:pPr>
      <w:hyperlink r:id="rId15" w:history="1">
        <w:r w:rsidR="00016E4C" w:rsidRPr="00524D3D">
          <w:rPr>
            <w:rStyle w:val="Hyperlink"/>
            <w:sz w:val="16"/>
            <w:szCs w:val="16"/>
            <w:highlight w:val="green"/>
          </w:rPr>
          <w:t>http://rogerdudler.github.io/git-guide/</w:t>
        </w:r>
      </w:hyperlink>
    </w:p>
    <w:p w:rsidR="001721D4" w:rsidRPr="00BD121B" w:rsidRDefault="001721D4" w:rsidP="001721D4">
      <w:pPr>
        <w:spacing w:after="0"/>
        <w:rPr>
          <w:sz w:val="16"/>
          <w:szCs w:val="16"/>
        </w:rPr>
      </w:pPr>
      <w:r w:rsidRPr="00BD121B">
        <w:rPr>
          <w:sz w:val="16"/>
          <w:szCs w:val="16"/>
        </w:rPr>
        <w:t>Enhanced Behavior Scripts (</w:t>
      </w:r>
      <w:hyperlink r:id="rId16" w:history="1">
        <w:r w:rsidR="001E1EB2" w:rsidRPr="00BD121B">
          <w:rPr>
            <w:sz w:val="16"/>
            <w:szCs w:val="16"/>
          </w:rPr>
          <w:t>https://github.com/josephdpurcell/git-extras</w:t>
        </w:r>
      </w:hyperlink>
      <w:r w:rsidRPr="00BD121B">
        <w:rPr>
          <w:sz w:val="16"/>
          <w:szCs w:val="16"/>
        </w:rPr>
        <w:t>)</w:t>
      </w:r>
    </w:p>
    <w:p w:rsidR="00FB00D0" w:rsidRPr="00FB00D0" w:rsidRDefault="00FB00D0" w:rsidP="00FB00D0">
      <w:pPr>
        <w:spacing w:after="0"/>
        <w:rPr>
          <w:b/>
          <w:bCs/>
          <w:sz w:val="16"/>
          <w:szCs w:val="16"/>
        </w:rPr>
      </w:pPr>
      <w:r w:rsidRPr="00FB00D0">
        <w:rPr>
          <w:b/>
          <w:bCs/>
          <w:sz w:val="16"/>
          <w:szCs w:val="16"/>
        </w:rPr>
        <w:t>hub</w:t>
      </w:r>
      <w:r w:rsidRPr="00FB00D0">
        <w:rPr>
          <w:sz w:val="16"/>
          <w:szCs w:val="16"/>
        </w:rPr>
        <w:t xml:space="preserve"> is a command-line wrapper for git that makes you </w:t>
      </w:r>
      <w:r w:rsidRPr="00FB00D0">
        <w:rPr>
          <w:i/>
          <w:iCs/>
          <w:sz w:val="16"/>
          <w:szCs w:val="16"/>
        </w:rPr>
        <w:t>better at GitHub</w:t>
      </w:r>
      <w:r w:rsidR="00381416">
        <w:rPr>
          <w:i/>
          <w:iCs/>
          <w:sz w:val="16"/>
          <w:szCs w:val="16"/>
        </w:rPr>
        <w:t xml:space="preserve"> (</w:t>
      </w:r>
      <w:hyperlink r:id="rId17" w:history="1">
        <w:r w:rsidRPr="00FB00D0">
          <w:rPr>
            <w:sz w:val="16"/>
            <w:szCs w:val="16"/>
          </w:rPr>
          <w:t>http://hub.github.com/</w:t>
        </w:r>
      </w:hyperlink>
      <w:r w:rsidR="00381416">
        <w:rPr>
          <w:b/>
          <w:bCs/>
          <w:sz w:val="16"/>
          <w:szCs w:val="16"/>
        </w:rPr>
        <w:t>)</w:t>
      </w:r>
    </w:p>
    <w:p w:rsidR="00FB00D0" w:rsidRPr="00FB00D0" w:rsidRDefault="00FB00D0" w:rsidP="001721D4">
      <w:pPr>
        <w:spacing w:after="0"/>
        <w:rPr>
          <w:rStyle w:val="Emphasis"/>
          <w:rFonts w:ascii="Helvetica" w:hAnsi="Helvetica" w:cs="Helvetica"/>
          <w:i w:val="0"/>
        </w:rPr>
      </w:pPr>
    </w:p>
    <w:p w:rsidR="00FB00D0" w:rsidRPr="00BD121B" w:rsidRDefault="00FB00D0" w:rsidP="001721D4">
      <w:pPr>
        <w:spacing w:after="0"/>
        <w:rPr>
          <w:sz w:val="16"/>
          <w:szCs w:val="16"/>
        </w:rPr>
      </w:pPr>
    </w:p>
    <w:p w:rsidR="001E1EB2" w:rsidRPr="00410C07" w:rsidRDefault="001E1EB2" w:rsidP="001721D4">
      <w:pPr>
        <w:spacing w:after="0"/>
        <w:rPr>
          <w:sz w:val="16"/>
          <w:szCs w:val="16"/>
          <w:lang w:val="fr-FR"/>
        </w:rPr>
      </w:pPr>
      <w:r w:rsidRPr="00410C07">
        <w:rPr>
          <w:sz w:val="16"/>
          <w:szCs w:val="16"/>
          <w:lang w:val="fr-FR"/>
        </w:rPr>
        <w:t>manpage log https://www.kernel.org/pub/software/scm/git/docs/git-log.html</w:t>
      </w:r>
    </w:p>
    <w:sectPr w:rsidR="001E1EB2" w:rsidRPr="00410C07">
      <w:footerReference w:type="default" r:id="rId18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12C9" w:rsidRDefault="00AF12C9" w:rsidP="007F646A">
      <w:pPr>
        <w:spacing w:after="0" w:line="240" w:lineRule="auto"/>
      </w:pPr>
      <w:r>
        <w:separator/>
      </w:r>
    </w:p>
  </w:endnote>
  <w:endnote w:type="continuationSeparator" w:id="0">
    <w:p w:rsidR="00AF12C9" w:rsidRDefault="00AF12C9" w:rsidP="007F64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Vrinda">
    <w:panose1 w:val="020B0502040204020203"/>
    <w:charset w:val="01"/>
    <w:family w:val="roman"/>
    <w:notTrueType/>
    <w:pitch w:val="variable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46A" w:rsidRPr="00B333A0" w:rsidRDefault="00B3238E" w:rsidP="00B3238E">
    <w:pPr>
      <w:pStyle w:val="Header"/>
      <w:jc w:val="right"/>
      <w:rPr>
        <w:sz w:val="16"/>
        <w:szCs w:val="16"/>
      </w:rPr>
    </w:pPr>
    <w:r w:rsidRPr="00B333A0">
      <w:rPr>
        <w:sz w:val="16"/>
        <w:szCs w:val="16"/>
      </w:rPr>
      <w:fldChar w:fldCharType="begin"/>
    </w:r>
    <w:r w:rsidRPr="00B333A0">
      <w:rPr>
        <w:sz w:val="16"/>
        <w:szCs w:val="16"/>
      </w:rPr>
      <w:instrText xml:space="preserve"> FILENAME   \* MERGEFORMAT </w:instrText>
    </w:r>
    <w:r w:rsidRPr="00B333A0">
      <w:rPr>
        <w:sz w:val="16"/>
        <w:szCs w:val="16"/>
      </w:rPr>
      <w:fldChar w:fldCharType="separate"/>
    </w:r>
    <w:r w:rsidR="00735AFF" w:rsidRPr="00B333A0">
      <w:rPr>
        <w:noProof/>
        <w:sz w:val="16"/>
        <w:szCs w:val="16"/>
      </w:rPr>
      <w:t>notes-git.docx</w:t>
    </w:r>
    <w:r w:rsidRPr="00B333A0">
      <w:rPr>
        <w:noProof/>
        <w:sz w:val="16"/>
        <w:szCs w:val="16"/>
      </w:rPr>
      <w:fldChar w:fldCharType="end"/>
    </w:r>
    <w:r w:rsidRPr="00B333A0">
      <w:rPr>
        <w:noProof/>
        <w:sz w:val="16"/>
        <w:szCs w:val="16"/>
      </w:rPr>
      <w:t xml:space="preserve">     </w:t>
    </w:r>
    <w:r w:rsidR="007F646A" w:rsidRPr="00B333A0">
      <w:rPr>
        <w:sz w:val="16"/>
        <w:szCs w:val="16"/>
      </w:rPr>
      <w:fldChar w:fldCharType="begin"/>
    </w:r>
    <w:r w:rsidR="007F646A" w:rsidRPr="00B333A0">
      <w:rPr>
        <w:sz w:val="16"/>
        <w:szCs w:val="16"/>
      </w:rPr>
      <w:instrText xml:space="preserve"> PAGE   \* MERGEFORMAT </w:instrText>
    </w:r>
    <w:r w:rsidR="007F646A" w:rsidRPr="00B333A0">
      <w:rPr>
        <w:sz w:val="16"/>
        <w:szCs w:val="16"/>
      </w:rPr>
      <w:fldChar w:fldCharType="separate"/>
    </w:r>
    <w:r w:rsidR="00524D3D">
      <w:rPr>
        <w:noProof/>
        <w:sz w:val="16"/>
        <w:szCs w:val="16"/>
      </w:rPr>
      <w:t>7</w:t>
    </w:r>
    <w:r w:rsidR="007F646A" w:rsidRPr="00B333A0">
      <w:rPr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12C9" w:rsidRDefault="00AF12C9" w:rsidP="007F646A">
      <w:pPr>
        <w:spacing w:after="0" w:line="240" w:lineRule="auto"/>
      </w:pPr>
      <w:r>
        <w:separator/>
      </w:r>
    </w:p>
  </w:footnote>
  <w:footnote w:type="continuationSeparator" w:id="0">
    <w:p w:rsidR="00AF12C9" w:rsidRDefault="00AF12C9" w:rsidP="007F64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5354B8"/>
    <w:multiLevelType w:val="hybridMultilevel"/>
    <w:tmpl w:val="F59CF00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hideSpellingError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2FB5"/>
    <w:rsid w:val="00016E4C"/>
    <w:rsid w:val="0004202F"/>
    <w:rsid w:val="00050AD2"/>
    <w:rsid w:val="000A31A9"/>
    <w:rsid w:val="000B4795"/>
    <w:rsid w:val="000D039B"/>
    <w:rsid w:val="001205AF"/>
    <w:rsid w:val="00133AE4"/>
    <w:rsid w:val="0015042E"/>
    <w:rsid w:val="00160325"/>
    <w:rsid w:val="001634BA"/>
    <w:rsid w:val="001655BD"/>
    <w:rsid w:val="001721D4"/>
    <w:rsid w:val="00176733"/>
    <w:rsid w:val="001863A5"/>
    <w:rsid w:val="001B673C"/>
    <w:rsid w:val="001E1EB2"/>
    <w:rsid w:val="002026F4"/>
    <w:rsid w:val="00227159"/>
    <w:rsid w:val="00272941"/>
    <w:rsid w:val="002734DD"/>
    <w:rsid w:val="0027370C"/>
    <w:rsid w:val="00277F37"/>
    <w:rsid w:val="002819B1"/>
    <w:rsid w:val="002A6F83"/>
    <w:rsid w:val="002B10CF"/>
    <w:rsid w:val="002E0D30"/>
    <w:rsid w:val="00310DAC"/>
    <w:rsid w:val="00317D1B"/>
    <w:rsid w:val="003204F8"/>
    <w:rsid w:val="00324252"/>
    <w:rsid w:val="003530F1"/>
    <w:rsid w:val="003668BC"/>
    <w:rsid w:val="00381416"/>
    <w:rsid w:val="00392506"/>
    <w:rsid w:val="003963AD"/>
    <w:rsid w:val="003A61A1"/>
    <w:rsid w:val="003E3C33"/>
    <w:rsid w:val="00401904"/>
    <w:rsid w:val="00410C07"/>
    <w:rsid w:val="00452476"/>
    <w:rsid w:val="00474C0C"/>
    <w:rsid w:val="00477234"/>
    <w:rsid w:val="0048622F"/>
    <w:rsid w:val="004B2FB5"/>
    <w:rsid w:val="004E3364"/>
    <w:rsid w:val="004E635C"/>
    <w:rsid w:val="004F13B7"/>
    <w:rsid w:val="004F78E5"/>
    <w:rsid w:val="00507295"/>
    <w:rsid w:val="00524D3D"/>
    <w:rsid w:val="00573198"/>
    <w:rsid w:val="005A2F16"/>
    <w:rsid w:val="005A7201"/>
    <w:rsid w:val="005C2648"/>
    <w:rsid w:val="005D2A04"/>
    <w:rsid w:val="006754C3"/>
    <w:rsid w:val="0068025E"/>
    <w:rsid w:val="006C138F"/>
    <w:rsid w:val="00735AFF"/>
    <w:rsid w:val="00757D26"/>
    <w:rsid w:val="00761D53"/>
    <w:rsid w:val="0078027E"/>
    <w:rsid w:val="00781ED6"/>
    <w:rsid w:val="007C33E0"/>
    <w:rsid w:val="007E2A70"/>
    <w:rsid w:val="007F646A"/>
    <w:rsid w:val="007F7B36"/>
    <w:rsid w:val="00811FCC"/>
    <w:rsid w:val="00824000"/>
    <w:rsid w:val="00824E82"/>
    <w:rsid w:val="0086539B"/>
    <w:rsid w:val="00880A3A"/>
    <w:rsid w:val="0088287E"/>
    <w:rsid w:val="0089424E"/>
    <w:rsid w:val="008D1612"/>
    <w:rsid w:val="008E1603"/>
    <w:rsid w:val="008F7FB4"/>
    <w:rsid w:val="009067B9"/>
    <w:rsid w:val="0091548B"/>
    <w:rsid w:val="0093026E"/>
    <w:rsid w:val="00940E73"/>
    <w:rsid w:val="00943FBB"/>
    <w:rsid w:val="00965855"/>
    <w:rsid w:val="00992F7D"/>
    <w:rsid w:val="009A7114"/>
    <w:rsid w:val="009D43D3"/>
    <w:rsid w:val="00A229A6"/>
    <w:rsid w:val="00A22A15"/>
    <w:rsid w:val="00A2763E"/>
    <w:rsid w:val="00A44F68"/>
    <w:rsid w:val="00A812F9"/>
    <w:rsid w:val="00AA4D48"/>
    <w:rsid w:val="00AF12C9"/>
    <w:rsid w:val="00B016F7"/>
    <w:rsid w:val="00B3238E"/>
    <w:rsid w:val="00B333A0"/>
    <w:rsid w:val="00B512E5"/>
    <w:rsid w:val="00B52B11"/>
    <w:rsid w:val="00BA3890"/>
    <w:rsid w:val="00BB75BD"/>
    <w:rsid w:val="00BC17E2"/>
    <w:rsid w:val="00BD121B"/>
    <w:rsid w:val="00BD24AE"/>
    <w:rsid w:val="00C00079"/>
    <w:rsid w:val="00C05008"/>
    <w:rsid w:val="00C073D4"/>
    <w:rsid w:val="00C16C3E"/>
    <w:rsid w:val="00C451FD"/>
    <w:rsid w:val="00C71FBC"/>
    <w:rsid w:val="00C84725"/>
    <w:rsid w:val="00CD528A"/>
    <w:rsid w:val="00D15FD4"/>
    <w:rsid w:val="00D17CF1"/>
    <w:rsid w:val="00D202ED"/>
    <w:rsid w:val="00D30909"/>
    <w:rsid w:val="00D36472"/>
    <w:rsid w:val="00D50DE8"/>
    <w:rsid w:val="00D6376E"/>
    <w:rsid w:val="00D8299B"/>
    <w:rsid w:val="00D838F9"/>
    <w:rsid w:val="00D9230C"/>
    <w:rsid w:val="00DA0B5B"/>
    <w:rsid w:val="00DB224B"/>
    <w:rsid w:val="00DB64F2"/>
    <w:rsid w:val="00DE0FF1"/>
    <w:rsid w:val="00DE2589"/>
    <w:rsid w:val="00DE4BA0"/>
    <w:rsid w:val="00E04E43"/>
    <w:rsid w:val="00E16A42"/>
    <w:rsid w:val="00E20A67"/>
    <w:rsid w:val="00E342D9"/>
    <w:rsid w:val="00E4656D"/>
    <w:rsid w:val="00E53138"/>
    <w:rsid w:val="00E55FB0"/>
    <w:rsid w:val="00E70C9D"/>
    <w:rsid w:val="00EA6896"/>
    <w:rsid w:val="00EC4C21"/>
    <w:rsid w:val="00EF6765"/>
    <w:rsid w:val="00F06E9B"/>
    <w:rsid w:val="00F12895"/>
    <w:rsid w:val="00F24170"/>
    <w:rsid w:val="00F72E7E"/>
    <w:rsid w:val="00F7637C"/>
    <w:rsid w:val="00F849A2"/>
    <w:rsid w:val="00F87AA0"/>
    <w:rsid w:val="00FB00D0"/>
    <w:rsid w:val="00FC1235"/>
    <w:rsid w:val="00FD1A69"/>
    <w:rsid w:val="00FE7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4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46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6A"/>
  </w:style>
  <w:style w:type="paragraph" w:styleId="Footer">
    <w:name w:val="footer"/>
    <w:basedOn w:val="Normal"/>
    <w:link w:val="FooterChar"/>
    <w:uiPriority w:val="99"/>
    <w:unhideWhenUsed/>
    <w:rsid w:val="007F646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6A"/>
  </w:style>
  <w:style w:type="character" w:customStyle="1" w:styleId="Heading1Char">
    <w:name w:val="Heading 1 Char"/>
    <w:basedOn w:val="DefaultParagraphFont"/>
    <w:link w:val="Heading1"/>
    <w:uiPriority w:val="9"/>
    <w:rsid w:val="007F64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6539B"/>
    <w:rPr>
      <w:color w:val="0000FF"/>
      <w:u w:val="single"/>
    </w:rPr>
  </w:style>
  <w:style w:type="table" w:styleId="TableGrid">
    <w:name w:val="Table Grid"/>
    <w:basedOn w:val="TableNormal"/>
    <w:uiPriority w:val="59"/>
    <w:rsid w:val="00C16C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6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1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61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00D0"/>
    <w:rPr>
      <w:b/>
      <w:bCs/>
    </w:rPr>
  </w:style>
  <w:style w:type="character" w:styleId="Emphasis">
    <w:name w:val="Emphasis"/>
    <w:basedOn w:val="DefaultParagraphFont"/>
    <w:uiPriority w:val="20"/>
    <w:qFormat/>
    <w:rsid w:val="00FB00D0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646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46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46A"/>
  </w:style>
  <w:style w:type="paragraph" w:styleId="Footer">
    <w:name w:val="footer"/>
    <w:basedOn w:val="Normal"/>
    <w:link w:val="FooterChar"/>
    <w:uiPriority w:val="99"/>
    <w:unhideWhenUsed/>
    <w:rsid w:val="007F646A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46A"/>
  </w:style>
  <w:style w:type="character" w:customStyle="1" w:styleId="Heading1Char">
    <w:name w:val="Heading 1 Char"/>
    <w:basedOn w:val="DefaultParagraphFont"/>
    <w:link w:val="Heading1"/>
    <w:uiPriority w:val="9"/>
    <w:rsid w:val="007F646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86539B"/>
    <w:rPr>
      <w:color w:val="0000FF"/>
      <w:u w:val="single"/>
    </w:rPr>
  </w:style>
  <w:style w:type="table" w:styleId="TableGrid">
    <w:name w:val="Table Grid"/>
    <w:basedOn w:val="TableNormal"/>
    <w:uiPriority w:val="59"/>
    <w:rsid w:val="00C16C3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A61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A61A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A61A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FB00D0"/>
    <w:rPr>
      <w:b/>
      <w:bCs/>
    </w:rPr>
  </w:style>
  <w:style w:type="character" w:styleId="Emphasis">
    <w:name w:val="Emphasis"/>
    <w:basedOn w:val="DefaultParagraphFont"/>
    <w:uiPriority w:val="20"/>
    <w:qFormat/>
    <w:rsid w:val="00FB00D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914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ZDR433b0HJY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yperlink" Target="http://al042@sourcescontrol.lu.europe.intranet:9987/gitblit/r/channels/project/ing-channels-suites.git" TargetMode="External"/><Relationship Id="rId17" Type="http://schemas.openxmlformats.org/officeDocument/2006/relationships/hyperlink" Target="http://hub.github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josephdpurcell/git-extras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git@github.com:testuser/project.git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rogerdudler.github.io/git-guide/" TargetMode="External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rogerdudler.github.io/git-guide/files/git_cheat_sheet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909EEE-5236-4D5D-83DE-0A3ECE7BE9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7</Pages>
  <Words>1246</Words>
  <Characters>7107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ING Group</Company>
  <LinksUpToDate>false</LinksUpToDate>
  <CharactersWithSpaces>8337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Leau, A.B. (Alexandru Bogdan)</dc:creator>
  <cp:lastModifiedBy>primo</cp:lastModifiedBy>
  <cp:revision>120</cp:revision>
  <dcterms:created xsi:type="dcterms:W3CDTF">2014-08-05T14:06:00Z</dcterms:created>
  <dcterms:modified xsi:type="dcterms:W3CDTF">2015-01-31T11:34:00Z</dcterms:modified>
</cp:coreProperties>
</file>