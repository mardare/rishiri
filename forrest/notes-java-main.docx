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  <w:rPr>
          <w:noProof/>
        </w:rPr>
      </w:pPr>
    </w:p>
    <w:p w:rsidR="00256BE9" w:rsidRPr="00256BE9" w:rsidRDefault="005F7242" w:rsidP="00256BE9">
      <w:r>
        <w:rPr>
          <w:noProof/>
        </w:rPr>
        <w:drawing>
          <wp:inline distT="0" distB="0" distL="0" distR="0" wp14:anchorId="0DB1B876" wp14:editId="75FE49A0">
            <wp:extent cx="2933700" cy="3756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956757" w:rsidRDefault="00956757" w:rsidP="00E237C4">
      <w:pPr>
        <w:pStyle w:val="Heading1"/>
      </w:pPr>
    </w:p>
    <w:p w:rsidR="00E237C4" w:rsidRDefault="00E237C4" w:rsidP="00E237C4">
      <w:pPr>
        <w:pStyle w:val="Heading1"/>
      </w:pPr>
      <w:r>
        <w:t>read resource/property file</w:t>
      </w:r>
    </w:p>
    <w:p w:rsidR="00E237C4" w:rsidRDefault="00E237C4" w:rsidP="00E237C4"/>
    <w:p w:rsidR="005C0287" w:rsidRDefault="00E237C4" w:rsidP="00F323DC">
      <w:pPr>
        <w:spacing w:after="0"/>
        <w:rPr>
          <w:sz w:val="18"/>
          <w:szCs w:val="18"/>
        </w:rPr>
      </w:pPr>
      <w:r w:rsidRPr="00F323DC">
        <w:rPr>
          <w:sz w:val="18"/>
          <w:szCs w:val="18"/>
        </w:rPr>
        <w:t>websecurity.database.url</w:t>
      </w:r>
    </w:p>
    <w:p w:rsidR="00F323DC" w:rsidRPr="00FC3948" w:rsidRDefault="00F323DC" w:rsidP="00F323DC">
      <w:pPr>
        <w:spacing w:after="0"/>
        <w:rPr>
          <w:color w:val="C00000"/>
          <w:sz w:val="18"/>
          <w:szCs w:val="18"/>
        </w:rPr>
      </w:pPr>
    </w:p>
    <w:p w:rsidR="0061711B" w:rsidRPr="00FC3948" w:rsidRDefault="0061711B" w:rsidP="00F323D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private static Properties </w:t>
      </w:r>
      <w:proofErr w:type="spellStart"/>
      <w:r w:rsidRPr="00FC3948">
        <w:rPr>
          <w:color w:val="C00000"/>
          <w:sz w:val="18"/>
          <w:szCs w:val="18"/>
        </w:rPr>
        <w:t>mProps</w:t>
      </w:r>
      <w:proofErr w:type="spellEnd"/>
      <w:r w:rsidRPr="00FC3948">
        <w:rPr>
          <w:color w:val="C00000"/>
          <w:sz w:val="18"/>
          <w:szCs w:val="18"/>
        </w:rPr>
        <w:t xml:space="preserve"> = null;</w:t>
      </w:r>
    </w:p>
    <w:p w:rsidR="0061711B" w:rsidRPr="00FC3948" w:rsidRDefault="0061711B" w:rsidP="00F323D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final URL </w:t>
      </w:r>
      <w:proofErr w:type="spellStart"/>
      <w:r w:rsidRPr="00FC3948">
        <w:rPr>
          <w:color w:val="C00000"/>
          <w:sz w:val="18"/>
          <w:szCs w:val="18"/>
        </w:rPr>
        <w:t>propsUrl</w:t>
      </w:r>
      <w:proofErr w:type="spellEnd"/>
      <w:r w:rsidRPr="00FC3948">
        <w:rPr>
          <w:color w:val="C00000"/>
          <w:sz w:val="18"/>
          <w:szCs w:val="18"/>
        </w:rPr>
        <w:t xml:space="preserve"> = this.getClass().getClassLoader().getResource(APP_PROPERTIES_FILE);</w:t>
      </w:r>
    </w:p>
    <w:p w:rsidR="00E237C4" w:rsidRPr="00FC3948" w:rsidRDefault="00E237C4" w:rsidP="00E237C4">
      <w:pPr>
        <w:spacing w:after="0"/>
        <w:rPr>
          <w:color w:val="C00000"/>
          <w:sz w:val="18"/>
          <w:szCs w:val="18"/>
        </w:rPr>
      </w:pPr>
    </w:p>
    <w:p w:rsidR="00E237C4" w:rsidRPr="00FC3948" w:rsidRDefault="0061711B" w:rsidP="00E237C4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InputStream</w:t>
      </w:r>
      <w:proofErr w:type="spellEnd"/>
      <w:r w:rsidRPr="00FC3948">
        <w:rPr>
          <w:color w:val="C00000"/>
          <w:sz w:val="18"/>
          <w:szCs w:val="18"/>
        </w:rPr>
        <w:t xml:space="preserve"> stream = null;</w:t>
      </w:r>
    </w:p>
    <w:p w:rsidR="0061711B" w:rsidRPr="00FC3948" w:rsidRDefault="0061711B" w:rsidP="00E237C4">
      <w:pPr>
        <w:spacing w:after="0"/>
        <w:rPr>
          <w:color w:val="C00000"/>
          <w:sz w:val="18"/>
          <w:szCs w:val="18"/>
        </w:rPr>
      </w:pPr>
    </w:p>
    <w:p w:rsidR="0061711B" w:rsidRPr="00FC3948" w:rsidRDefault="0061711B" w:rsidP="00F323D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stream = </w:t>
      </w:r>
      <w:proofErr w:type="spellStart"/>
      <w:r w:rsidRPr="00FC3948">
        <w:rPr>
          <w:color w:val="C00000"/>
          <w:sz w:val="18"/>
          <w:szCs w:val="18"/>
        </w:rPr>
        <w:t>propsUrl.openStream</w:t>
      </w:r>
      <w:proofErr w:type="spellEnd"/>
      <w:r w:rsidRPr="00FC3948">
        <w:rPr>
          <w:color w:val="C00000"/>
          <w:sz w:val="18"/>
          <w:szCs w:val="18"/>
        </w:rPr>
        <w:t>();</w:t>
      </w:r>
    </w:p>
    <w:p w:rsidR="0061711B" w:rsidRPr="00FC3948" w:rsidRDefault="0061711B" w:rsidP="00F323DC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mProps.load</w:t>
      </w:r>
      <w:proofErr w:type="spellEnd"/>
      <w:r w:rsidRPr="00FC3948">
        <w:rPr>
          <w:color w:val="C00000"/>
          <w:sz w:val="18"/>
          <w:szCs w:val="18"/>
        </w:rPr>
        <w:t>(stream);</w:t>
      </w:r>
    </w:p>
    <w:p w:rsidR="0061711B" w:rsidRDefault="0061711B" w:rsidP="00F323DC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stream.close</w:t>
      </w:r>
      <w:proofErr w:type="spellEnd"/>
      <w:r w:rsidRPr="00FC3948">
        <w:rPr>
          <w:color w:val="C00000"/>
          <w:sz w:val="18"/>
          <w:szCs w:val="18"/>
        </w:rPr>
        <w:t>();</w:t>
      </w:r>
    </w:p>
    <w:p w:rsidR="00D17C6A" w:rsidRDefault="00D17C6A" w:rsidP="00F323DC">
      <w:pPr>
        <w:spacing w:after="0"/>
        <w:rPr>
          <w:color w:val="C00000"/>
          <w:sz w:val="18"/>
          <w:szCs w:val="18"/>
        </w:rPr>
      </w:pPr>
    </w:p>
    <w:p w:rsidR="00D17C6A" w:rsidRDefault="00D17C6A" w:rsidP="00F323DC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i18n support (select file based on local)</w:t>
      </w:r>
    </w:p>
    <w:p w:rsidR="00D17C6A" w:rsidRPr="00D17C6A" w:rsidRDefault="00D17C6A" w:rsidP="00D17C6A">
      <w:pPr>
        <w:spacing w:after="0"/>
        <w:rPr>
          <w:color w:val="C00000"/>
          <w:sz w:val="18"/>
          <w:szCs w:val="18"/>
        </w:rPr>
      </w:pPr>
      <w:proofErr w:type="spellStart"/>
      <w:r w:rsidRPr="00D17C6A">
        <w:rPr>
          <w:color w:val="C00000"/>
          <w:sz w:val="18"/>
          <w:szCs w:val="18"/>
        </w:rPr>
        <w:t>java.util.ResourceBundle</w:t>
      </w:r>
      <w:proofErr w:type="spellEnd"/>
      <w:r w:rsidRPr="00D17C6A">
        <w:rPr>
          <w:color w:val="C00000"/>
          <w:sz w:val="18"/>
          <w:szCs w:val="18"/>
        </w:rPr>
        <w:t xml:space="preserve"> r= java.util.ResourceBundle.getBundle("data/java-system-properties.txt");</w:t>
      </w:r>
    </w:p>
    <w:p w:rsidR="00D17C6A" w:rsidRDefault="00D17C6A" w:rsidP="00D17C6A">
      <w:pPr>
        <w:spacing w:after="0"/>
        <w:rPr>
          <w:color w:val="C00000"/>
          <w:sz w:val="18"/>
          <w:szCs w:val="18"/>
        </w:rPr>
      </w:pPr>
      <w:proofErr w:type="spellStart"/>
      <w:r w:rsidRPr="00D17C6A">
        <w:rPr>
          <w:color w:val="C00000"/>
          <w:sz w:val="18"/>
          <w:szCs w:val="18"/>
        </w:rPr>
        <w:t>System.out.println</w:t>
      </w:r>
      <w:proofErr w:type="spellEnd"/>
      <w:r w:rsidRPr="00D17C6A">
        <w:rPr>
          <w:color w:val="C00000"/>
          <w:sz w:val="18"/>
          <w:szCs w:val="18"/>
        </w:rPr>
        <w:t>(</w:t>
      </w:r>
      <w:proofErr w:type="spellStart"/>
      <w:r w:rsidRPr="00D17C6A">
        <w:rPr>
          <w:color w:val="C00000"/>
          <w:sz w:val="18"/>
          <w:szCs w:val="18"/>
        </w:rPr>
        <w:t>r.getKeys</w:t>
      </w:r>
      <w:proofErr w:type="spellEnd"/>
      <w:r w:rsidRPr="00D17C6A">
        <w:rPr>
          <w:color w:val="C00000"/>
          <w:sz w:val="18"/>
          <w:szCs w:val="18"/>
        </w:rPr>
        <w:t>());</w:t>
      </w:r>
    </w:p>
    <w:p w:rsidR="00D17C6A" w:rsidRDefault="00D17C6A" w:rsidP="00D17C6A">
      <w:pPr>
        <w:spacing w:after="0"/>
        <w:rPr>
          <w:color w:val="C00000"/>
          <w:sz w:val="18"/>
          <w:szCs w:val="18"/>
        </w:rPr>
      </w:pPr>
    </w:p>
    <w:p w:rsidR="00D17C6A" w:rsidRPr="00213F3F" w:rsidRDefault="00D17C6A" w:rsidP="00D17C6A">
      <w:pPr>
        <w:spacing w:after="0"/>
        <w:rPr>
          <w:rFonts w:ascii="Consolas" w:hAnsi="Consolas" w:cs="Consolas"/>
          <w:i/>
          <w:color w:val="FF0080"/>
          <w:sz w:val="18"/>
          <w:szCs w:val="18"/>
        </w:rPr>
      </w:pPr>
      <w:proofErr w:type="spellStart"/>
      <w:r w:rsidRPr="00213F3F">
        <w:rPr>
          <w:rFonts w:ascii="Consolas" w:hAnsi="Consolas" w:cs="Consolas"/>
          <w:i/>
          <w:color w:val="808000"/>
          <w:sz w:val="18"/>
          <w:szCs w:val="18"/>
          <w:u w:val="single"/>
        </w:rPr>
        <w:t>java.util.MissingResourceException</w:t>
      </w:r>
      <w:proofErr w:type="spellEnd"/>
      <w:r w:rsidRPr="00213F3F">
        <w:rPr>
          <w:rFonts w:ascii="Consolas" w:hAnsi="Consolas" w:cs="Consolas"/>
          <w:i/>
          <w:color w:val="FF0080"/>
          <w:sz w:val="18"/>
          <w:szCs w:val="18"/>
        </w:rPr>
        <w:t xml:space="preserve">: </w:t>
      </w:r>
    </w:p>
    <w:p w:rsidR="00D17C6A" w:rsidRPr="00213F3F" w:rsidRDefault="00D17C6A" w:rsidP="00D17C6A">
      <w:pPr>
        <w:spacing w:after="0"/>
        <w:rPr>
          <w:rFonts w:ascii="Consolas" w:hAnsi="Consolas" w:cs="Consolas"/>
          <w:i/>
          <w:color w:val="FF0080"/>
          <w:sz w:val="18"/>
          <w:szCs w:val="18"/>
        </w:rPr>
      </w:pPr>
      <w:r w:rsidRPr="00213F3F">
        <w:rPr>
          <w:rFonts w:ascii="Consolas" w:hAnsi="Consolas" w:cs="Consolas"/>
          <w:i/>
          <w:color w:val="FF0080"/>
          <w:sz w:val="18"/>
          <w:szCs w:val="18"/>
        </w:rPr>
        <w:t xml:space="preserve">Can't find bundle for base name data/java-system-propertiess.txt, locale </w:t>
      </w:r>
      <w:proofErr w:type="spellStart"/>
      <w:r w:rsidRPr="00213F3F">
        <w:rPr>
          <w:rFonts w:ascii="Consolas" w:hAnsi="Consolas" w:cs="Consolas"/>
          <w:i/>
          <w:color w:val="FF0080"/>
          <w:sz w:val="18"/>
          <w:szCs w:val="18"/>
        </w:rPr>
        <w:t>en_US</w:t>
      </w:r>
      <w:proofErr w:type="spellEnd"/>
    </w:p>
    <w:p w:rsidR="00D17C6A" w:rsidRPr="00D17C6A" w:rsidRDefault="00D17C6A" w:rsidP="00D17C6A">
      <w:pPr>
        <w:spacing w:after="0"/>
        <w:rPr>
          <w:color w:val="C00000"/>
          <w:sz w:val="18"/>
          <w:szCs w:val="18"/>
        </w:rPr>
      </w:pPr>
    </w:p>
    <w:p w:rsidR="006202A9" w:rsidRDefault="006202A9" w:rsidP="006202A9">
      <w:pPr>
        <w:pStyle w:val="Heading1"/>
      </w:pPr>
      <w:proofErr w:type="spellStart"/>
      <w:r>
        <w:lastRenderedPageBreak/>
        <w:t>stringman</w:t>
      </w:r>
      <w:proofErr w:type="spellEnd"/>
      <w:r w:rsidR="00821EA6">
        <w:t>/format</w:t>
      </w:r>
    </w:p>
    <w:p w:rsidR="006202A9" w:rsidRDefault="006202A9" w:rsidP="00E237C4">
      <w:pPr>
        <w:spacing w:after="0"/>
      </w:pPr>
    </w:p>
    <w:p w:rsidR="002C446A" w:rsidRDefault="007F6F1B" w:rsidP="006202A9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new String().starts With("SELECT")</w:t>
      </w:r>
    </w:p>
    <w:p w:rsidR="00643A86" w:rsidRDefault="00643A86" w:rsidP="006202A9">
      <w:pPr>
        <w:spacing w:after="0"/>
        <w:rPr>
          <w:color w:val="C00000"/>
          <w:sz w:val="18"/>
          <w:szCs w:val="18"/>
        </w:rPr>
      </w:pPr>
    </w:p>
    <w:p w:rsidR="00643A86" w:rsidRDefault="00643A86" w:rsidP="00643A86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>
        <w:rPr>
          <w:color w:val="D9D9D9" w:themeColor="background1" w:themeShade="D9"/>
        </w:rPr>
        <w:t>…………………………………………………………………………………</w:t>
      </w:r>
    </w:p>
    <w:p w:rsidR="00643A86" w:rsidRDefault="00643A86" w:rsidP="00643A86">
      <w:pPr>
        <w:spacing w:after="0"/>
        <w:rPr>
          <w:color w:val="D9D9D9" w:themeColor="background1" w:themeShade="D9"/>
        </w:rPr>
      </w:pPr>
    </w:p>
    <w:p w:rsidR="002C446A" w:rsidRPr="00C76671" w:rsidRDefault="002C446A" w:rsidP="002C446A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 w:rsidR="007F6F1B">
        <w:rPr>
          <w:color w:val="D9D9D9" w:themeColor="background1" w:themeShade="D9"/>
        </w:rPr>
        <w:t>…………………………………………………………………………………</w:t>
      </w:r>
    </w:p>
    <w:p w:rsidR="002C446A" w:rsidRPr="000B28CB" w:rsidRDefault="002C446A" w:rsidP="006202A9">
      <w:pPr>
        <w:spacing w:after="0"/>
        <w:rPr>
          <w:i/>
          <w:sz w:val="16"/>
          <w:szCs w:val="16"/>
        </w:rPr>
      </w:pPr>
    </w:p>
    <w:p w:rsidR="007F6F1B" w:rsidRPr="00FC3948" w:rsidRDefault="007F6F1B" w:rsidP="002C446A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String.format</w:t>
      </w:r>
      <w:proofErr w:type="spellEnd"/>
      <w:r w:rsidRPr="00FC3948">
        <w:rPr>
          <w:color w:val="C00000"/>
          <w:sz w:val="18"/>
          <w:szCs w:val="18"/>
        </w:rPr>
        <w:t xml:space="preserve"> ("Field [%s] needs to be a primitive; found [%s]", </w:t>
      </w:r>
    </w:p>
    <w:p w:rsidR="00AE6F70" w:rsidRPr="00FC3948" w:rsidRDefault="007F6F1B" w:rsidP="002C446A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fieldName</w:t>
      </w:r>
      <w:proofErr w:type="spellEnd"/>
      <w:r w:rsidRPr="00FC3948">
        <w:rPr>
          <w:color w:val="C00000"/>
          <w:sz w:val="18"/>
          <w:szCs w:val="18"/>
        </w:rPr>
        <w:t xml:space="preserve">, </w:t>
      </w:r>
      <w:proofErr w:type="spellStart"/>
      <w:r w:rsidRPr="00FC3948">
        <w:rPr>
          <w:color w:val="C00000"/>
          <w:sz w:val="18"/>
          <w:szCs w:val="18"/>
        </w:rPr>
        <w:t>foi.getTypeName</w:t>
      </w:r>
      <w:proofErr w:type="spellEnd"/>
      <w:r w:rsidRPr="00FC3948">
        <w:rPr>
          <w:color w:val="C00000"/>
          <w:sz w:val="18"/>
          <w:szCs w:val="18"/>
        </w:rPr>
        <w:t>()));</w:t>
      </w:r>
    </w:p>
    <w:p w:rsidR="007F6F1B" w:rsidRDefault="007F6F1B" w:rsidP="002C446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7F6F1B" w:rsidRPr="007F6F1B" w:rsidRDefault="00A479F7" w:rsidP="002C446A">
      <w:pPr>
        <w:spacing w:after="0"/>
      </w:pPr>
      <w:r>
        <w:t>a</w:t>
      </w:r>
      <w:r w:rsidR="007F6F1B" w:rsidRPr="007F6F1B">
        <w:t xml:space="preserve">lso usable as </w:t>
      </w:r>
      <w:proofErr w:type="spellStart"/>
      <w:r w:rsidR="007F6F1B" w:rsidRPr="007F6F1B">
        <w:t>System.out.format</w:t>
      </w:r>
      <w:proofErr w:type="spellEnd"/>
      <w:r w:rsidR="007F6F1B" w:rsidRPr="007F6F1B">
        <w:t>()</w:t>
      </w:r>
    </w:p>
    <w:p w:rsidR="007F6F1B" w:rsidRDefault="007F6F1B" w:rsidP="002C446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0"/>
        <w:gridCol w:w="2325"/>
        <w:gridCol w:w="2309"/>
      </w:tblGrid>
      <w:tr w:rsidR="00AE6F70" w:rsidTr="00AE6F70">
        <w:tc>
          <w:tcPr>
            <w:tcW w:w="2405" w:type="dxa"/>
          </w:tcPr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%d=integer as is</w:t>
            </w:r>
          </w:p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%6d=padding left to 6</w:t>
            </w:r>
          </w:p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%-6d=padding right to 6</w:t>
            </w:r>
          </w:p>
          <w:p w:rsidR="00E04177" w:rsidRPr="00BE3C47" w:rsidRDefault="00C06089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%06d=padding left to 6</w:t>
            </w:r>
            <w:r w:rsidR="00AE6F70" w:rsidRPr="00BE3C47">
              <w:rPr>
                <w:color w:val="C00000"/>
                <w:sz w:val="18"/>
                <w:szCs w:val="18"/>
              </w:rPr>
              <w:t xml:space="preserve"> use 0 for padding</w:t>
            </w:r>
          </w:p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 xml:space="preserve"> </w:t>
            </w:r>
          </w:p>
          <w:p w:rsidR="00AE6F70" w:rsidRPr="00BE3C47" w:rsidRDefault="00AE6F70" w:rsidP="00AE6F70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 xml:space="preserve">%.2d=trim to 2 digits   </w:t>
            </w:r>
          </w:p>
          <w:p w:rsidR="00E14C9A" w:rsidRPr="00BE3C47" w:rsidRDefault="00E14C9A" w:rsidP="00AE6F70">
            <w:pPr>
              <w:rPr>
                <w:color w:val="C00000"/>
                <w:sz w:val="18"/>
                <w:szCs w:val="18"/>
              </w:rPr>
            </w:pPr>
          </w:p>
          <w:p w:rsidR="00AE6F70" w:rsidRPr="00BE3C47" w:rsidRDefault="00AE6F70" w:rsidP="00A25139">
            <w:pPr>
              <w:rPr>
                <w:color w:val="C00000"/>
                <w:sz w:val="18"/>
                <w:szCs w:val="18"/>
              </w:rPr>
            </w:pPr>
          </w:p>
        </w:tc>
        <w:tc>
          <w:tcPr>
            <w:tcW w:w="2405" w:type="dxa"/>
          </w:tcPr>
          <w:p w:rsidR="00AE6F70" w:rsidRPr="00BE3C47" w:rsidRDefault="00AE6F70" w:rsidP="002C446A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%s=</w:t>
            </w:r>
            <w:r w:rsidR="001B5D2E">
              <w:rPr>
                <w:color w:val="C00000"/>
                <w:sz w:val="18"/>
                <w:szCs w:val="18"/>
              </w:rPr>
              <w:t xml:space="preserve">string </w:t>
            </w:r>
            <w:r w:rsidRPr="00BE3C47">
              <w:rPr>
                <w:color w:val="C00000"/>
                <w:sz w:val="18"/>
                <w:szCs w:val="18"/>
              </w:rPr>
              <w:t>as is</w:t>
            </w:r>
          </w:p>
          <w:p w:rsidR="00AE6F70" w:rsidRPr="00BE3C47" w:rsidRDefault="00AE6F70" w:rsidP="00C06089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</w:t>
            </w:r>
            <w:r w:rsidR="00C06089" w:rsidRPr="00BE3C47">
              <w:rPr>
                <w:color w:val="C00000"/>
                <w:sz w:val="18"/>
                <w:szCs w:val="18"/>
              </w:rPr>
              <w:t>5s=padding left to 5</w:t>
            </w:r>
          </w:p>
          <w:p w:rsidR="00C06089" w:rsidRPr="00BE3C47" w:rsidRDefault="00C06089" w:rsidP="00C06089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%-5s=padding right to 5</w:t>
            </w:r>
          </w:p>
          <w:p w:rsidR="00E04177" w:rsidRPr="00BE3C47" w:rsidRDefault="00E04177" w:rsidP="00C06089">
            <w:pPr>
              <w:rPr>
                <w:color w:val="C00000"/>
                <w:sz w:val="18"/>
                <w:szCs w:val="18"/>
              </w:rPr>
            </w:pPr>
          </w:p>
          <w:p w:rsidR="00C06089" w:rsidRPr="00BE3C47" w:rsidRDefault="00C06089" w:rsidP="00C06089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%.8d=trim to 8 chars</w:t>
            </w:r>
          </w:p>
        </w:tc>
        <w:tc>
          <w:tcPr>
            <w:tcW w:w="2406" w:type="dxa"/>
          </w:tcPr>
          <w:p w:rsidR="00AE6F70" w:rsidRPr="00BE3C47" w:rsidRDefault="00E04177" w:rsidP="002C446A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%f=</w:t>
            </w:r>
            <w:r w:rsidR="001B5D2E">
              <w:rPr>
                <w:color w:val="C00000"/>
                <w:sz w:val="18"/>
                <w:szCs w:val="18"/>
              </w:rPr>
              <w:t xml:space="preserve">float </w:t>
            </w:r>
            <w:r w:rsidRPr="00BE3C47">
              <w:rPr>
                <w:color w:val="C00000"/>
                <w:sz w:val="18"/>
                <w:szCs w:val="18"/>
              </w:rPr>
              <w:t>as is</w:t>
            </w:r>
          </w:p>
          <w:p w:rsidR="00E04177" w:rsidRPr="00BE3C47" w:rsidRDefault="00E04177" w:rsidP="002C446A">
            <w:pPr>
              <w:rPr>
                <w:color w:val="C00000"/>
                <w:sz w:val="18"/>
                <w:szCs w:val="18"/>
              </w:rPr>
            </w:pPr>
          </w:p>
          <w:p w:rsidR="00E04177" w:rsidRPr="00BE3C47" w:rsidRDefault="00E04177" w:rsidP="002C446A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%9.4f=</w:t>
            </w:r>
            <w:proofErr w:type="spellStart"/>
            <w:r w:rsidRPr="00BE3C47">
              <w:rPr>
                <w:color w:val="C00000"/>
                <w:sz w:val="18"/>
                <w:szCs w:val="18"/>
              </w:rPr>
              <w:t>trimt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digits to 4, </w:t>
            </w:r>
            <w:proofErr w:type="spellStart"/>
            <w:r w:rsidRPr="00BE3C47">
              <w:rPr>
                <w:color w:val="C00000"/>
                <w:sz w:val="18"/>
                <w:szCs w:val="18"/>
              </w:rPr>
              <w:t>padd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until 9, align to left</w:t>
            </w:r>
          </w:p>
        </w:tc>
        <w:tc>
          <w:tcPr>
            <w:tcW w:w="2406" w:type="dxa"/>
          </w:tcPr>
          <w:p w:rsidR="00AE6F70" w:rsidRPr="00C61AE7" w:rsidRDefault="00DD4836" w:rsidP="002C446A">
            <w:pPr>
              <w:rPr>
                <w:i/>
                <w:color w:val="C00000"/>
                <w:sz w:val="18"/>
                <w:szCs w:val="18"/>
              </w:rPr>
            </w:pPr>
            <w:r w:rsidRPr="00C61AE7">
              <w:rPr>
                <w:i/>
                <w:color w:val="C00000"/>
                <w:sz w:val="18"/>
                <w:szCs w:val="18"/>
              </w:rPr>
              <w:t>%n=new line</w:t>
            </w:r>
          </w:p>
        </w:tc>
      </w:tr>
    </w:tbl>
    <w:p w:rsidR="00A25139" w:rsidRPr="00E14C9A" w:rsidRDefault="00A25139" w:rsidP="00A25139">
      <w:pPr>
        <w:rPr>
          <w:sz w:val="16"/>
          <w:szCs w:val="16"/>
        </w:rPr>
      </w:pPr>
      <w:r>
        <w:rPr>
          <w:sz w:val="16"/>
          <w:szCs w:val="16"/>
        </w:rPr>
        <w:t>f</w:t>
      </w:r>
      <w:r w:rsidRPr="00E14C9A">
        <w:rPr>
          <w:sz w:val="16"/>
          <w:szCs w:val="16"/>
        </w:rPr>
        <w:t>ull specs: http://docs.oracle.com/javase/6/docs/api/java/util/Formatter.html#syntax</w:t>
      </w:r>
    </w:p>
    <w:p w:rsidR="00867CF7" w:rsidRDefault="00410A83" w:rsidP="006202A9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</w:t>
      </w:r>
    </w:p>
    <w:p w:rsidR="00867CF7" w:rsidRDefault="00867CF7" w:rsidP="006202A9">
      <w:pPr>
        <w:spacing w:after="0"/>
        <w:rPr>
          <w:color w:val="D9D9D9" w:themeColor="background1" w:themeShade="D9"/>
        </w:rPr>
      </w:pPr>
    </w:p>
    <w:p w:rsidR="00867CF7" w:rsidRPr="00FC3948" w:rsidRDefault="00867CF7" w:rsidP="006202A9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String.format</w:t>
      </w:r>
      <w:proofErr w:type="spellEnd"/>
      <w:r w:rsidRPr="00FC3948">
        <w:rPr>
          <w:color w:val="C00000"/>
          <w:sz w:val="18"/>
          <w:szCs w:val="18"/>
        </w:rPr>
        <w:t>("%20s","").replace("</w:t>
      </w:r>
      <w:r w:rsidR="00072556">
        <w:rPr>
          <w:color w:val="C00000"/>
          <w:sz w:val="18"/>
          <w:szCs w:val="18"/>
        </w:rPr>
        <w:t>&lt;space&gt;</w:t>
      </w:r>
      <w:r w:rsidRPr="00FC3948">
        <w:rPr>
          <w:color w:val="C00000"/>
          <w:sz w:val="18"/>
          <w:szCs w:val="18"/>
        </w:rPr>
        <w:t xml:space="preserve"> ","-");</w:t>
      </w:r>
    </w:p>
    <w:p w:rsidR="00C25112" w:rsidRPr="00FC3948" w:rsidRDefault="00C25112" w:rsidP="00C25112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String.format</w:t>
      </w:r>
      <w:proofErr w:type="spellEnd"/>
      <w:r w:rsidRPr="00FC3948">
        <w:rPr>
          <w:color w:val="C00000"/>
          <w:sz w:val="18"/>
          <w:szCs w:val="18"/>
        </w:rPr>
        <w:t>("&lt;%s&gt;", "</w:t>
      </w:r>
      <w:proofErr w:type="spellStart"/>
      <w:r w:rsidRPr="00FC3948">
        <w:rPr>
          <w:color w:val="C00000"/>
          <w:sz w:val="18"/>
          <w:szCs w:val="18"/>
        </w:rPr>
        <w:t>abcc</w:t>
      </w:r>
      <w:proofErr w:type="spellEnd"/>
      <w:r w:rsidRPr="00FC3948">
        <w:rPr>
          <w:color w:val="C00000"/>
          <w:sz w:val="18"/>
          <w:szCs w:val="18"/>
        </w:rPr>
        <w:t xml:space="preserve">    ".trim());</w:t>
      </w:r>
    </w:p>
    <w:p w:rsidR="00C25112" w:rsidRPr="001D2B72" w:rsidRDefault="00C25112" w:rsidP="00C25112">
      <w:pPr>
        <w:spacing w:after="0"/>
        <w:rPr>
          <w:sz w:val="18"/>
          <w:szCs w:val="18"/>
        </w:rPr>
      </w:pPr>
      <w:r w:rsidRPr="001D2B72">
        <w:rPr>
          <w:sz w:val="18"/>
          <w:szCs w:val="18"/>
        </w:rPr>
        <w:t>&lt;</w:t>
      </w:r>
      <w:proofErr w:type="spellStart"/>
      <w:r w:rsidRPr="001D2B72">
        <w:rPr>
          <w:sz w:val="18"/>
          <w:szCs w:val="18"/>
        </w:rPr>
        <w:t>abcc</w:t>
      </w:r>
      <w:proofErr w:type="spellEnd"/>
      <w:r w:rsidRPr="001D2B72">
        <w:rPr>
          <w:sz w:val="18"/>
          <w:szCs w:val="18"/>
        </w:rPr>
        <w:t>&gt;</w:t>
      </w:r>
    </w:p>
    <w:p w:rsidR="00C25112" w:rsidRDefault="00C25112" w:rsidP="006202A9">
      <w:pPr>
        <w:spacing w:after="0"/>
        <w:rPr>
          <w:color w:val="D9D9D9" w:themeColor="background1" w:themeShade="D9"/>
        </w:rPr>
      </w:pPr>
    </w:p>
    <w:p w:rsidR="00EC3DA2" w:rsidRPr="00C76671" w:rsidRDefault="00EC3DA2" w:rsidP="006202A9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 w:rsidR="00867CF7">
        <w:rPr>
          <w:color w:val="D9D9D9" w:themeColor="background1" w:themeShade="D9"/>
        </w:rPr>
        <w:t>…………………………………………………………………………………</w:t>
      </w:r>
    </w:p>
    <w:p w:rsidR="00867CF7" w:rsidRDefault="00867CF7" w:rsidP="00EC3DA2">
      <w:pPr>
        <w:spacing w:after="0"/>
        <w:rPr>
          <w:i/>
          <w:sz w:val="16"/>
          <w:szCs w:val="16"/>
        </w:rPr>
      </w:pPr>
    </w:p>
    <w:p w:rsidR="00867CF7" w:rsidRPr="00FC3948" w:rsidRDefault="00867CF7" w:rsidP="00867CF7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StringTokenizer</w:t>
      </w:r>
      <w:proofErr w:type="spellEnd"/>
      <w:r w:rsidRPr="00FC3948">
        <w:rPr>
          <w:color w:val="C00000"/>
          <w:sz w:val="18"/>
          <w:szCs w:val="18"/>
        </w:rPr>
        <w:t xml:space="preserve"> </w:t>
      </w:r>
      <w:proofErr w:type="spellStart"/>
      <w:r w:rsidRPr="00FC3948">
        <w:rPr>
          <w:color w:val="C00000"/>
          <w:sz w:val="18"/>
          <w:szCs w:val="18"/>
        </w:rPr>
        <w:t>st</w:t>
      </w:r>
      <w:proofErr w:type="spellEnd"/>
      <w:r w:rsidRPr="00FC3948">
        <w:rPr>
          <w:color w:val="C00000"/>
          <w:sz w:val="18"/>
          <w:szCs w:val="18"/>
        </w:rPr>
        <w:t xml:space="preserve"> = new </w:t>
      </w:r>
      <w:proofErr w:type="spellStart"/>
      <w:r w:rsidRPr="00FC3948">
        <w:rPr>
          <w:color w:val="C00000"/>
          <w:sz w:val="18"/>
          <w:szCs w:val="18"/>
        </w:rPr>
        <w:t>StringTokenizer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toParse,DEL</w:t>
      </w:r>
      <w:r w:rsidR="00062E29" w:rsidRPr="00FC3948">
        <w:rPr>
          <w:color w:val="C00000"/>
          <w:sz w:val="18"/>
          <w:szCs w:val="18"/>
        </w:rPr>
        <w:t>IMITER</w:t>
      </w:r>
      <w:proofErr w:type="spellEnd"/>
      <w:r w:rsidRPr="00FC3948">
        <w:rPr>
          <w:color w:val="C00000"/>
          <w:sz w:val="18"/>
          <w:szCs w:val="18"/>
        </w:rPr>
        <w:t>);</w:t>
      </w:r>
    </w:p>
    <w:p w:rsidR="00867CF7" w:rsidRPr="00FC3948" w:rsidRDefault="00867CF7" w:rsidP="00867CF7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st.nextToken</w:t>
      </w:r>
      <w:proofErr w:type="spellEnd"/>
      <w:r w:rsidRPr="00FC3948">
        <w:rPr>
          <w:color w:val="C00000"/>
          <w:sz w:val="18"/>
          <w:szCs w:val="18"/>
        </w:rPr>
        <w:t>();</w:t>
      </w:r>
    </w:p>
    <w:p w:rsidR="00867CF7" w:rsidRPr="00FC3948" w:rsidRDefault="00867CF7" w:rsidP="00867CF7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</w:p>
    <w:p w:rsidR="00867CF7" w:rsidRPr="00FC3948" w:rsidRDefault="00867CF7" w:rsidP="00867CF7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return </w:t>
      </w:r>
      <w:proofErr w:type="spellStart"/>
      <w:r w:rsidRPr="00FC3948">
        <w:rPr>
          <w:color w:val="C00000"/>
          <w:sz w:val="18"/>
          <w:szCs w:val="18"/>
        </w:rPr>
        <w:t>st.nextToken</w:t>
      </w:r>
      <w:proofErr w:type="spellEnd"/>
      <w:r w:rsidRPr="00FC3948">
        <w:rPr>
          <w:color w:val="C00000"/>
          <w:sz w:val="18"/>
          <w:szCs w:val="18"/>
        </w:rPr>
        <w:t>();</w:t>
      </w:r>
    </w:p>
    <w:p w:rsidR="00867CF7" w:rsidRPr="000B28CB" w:rsidRDefault="00867CF7" w:rsidP="00EC3DA2">
      <w:pPr>
        <w:spacing w:after="0"/>
        <w:rPr>
          <w:i/>
          <w:sz w:val="16"/>
          <w:szCs w:val="16"/>
        </w:rPr>
      </w:pPr>
    </w:p>
    <w:p w:rsidR="00C76671" w:rsidRDefault="00C76671" w:rsidP="00C76671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 w:rsidR="00867CF7">
        <w:rPr>
          <w:color w:val="D9D9D9" w:themeColor="background1" w:themeShade="D9"/>
        </w:rPr>
        <w:t>…………………………………………………………………………………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"abc.</w:t>
      </w:r>
      <w:proofErr w:type="spellStart"/>
      <w:r w:rsidRPr="00FC3948">
        <w:rPr>
          <w:color w:val="C00000"/>
          <w:sz w:val="18"/>
          <w:szCs w:val="18"/>
        </w:rPr>
        <w:t>aaa</w:t>
      </w:r>
      <w:proofErr w:type="spellEnd"/>
      <w:r w:rsidRPr="00FC3948">
        <w:rPr>
          <w:color w:val="C00000"/>
          <w:sz w:val="18"/>
          <w:szCs w:val="18"/>
        </w:rPr>
        <w:t>.".</w:t>
      </w:r>
      <w:proofErr w:type="spellStart"/>
      <w:r w:rsidRPr="00FC3948">
        <w:rPr>
          <w:color w:val="C00000"/>
          <w:sz w:val="18"/>
          <w:szCs w:val="18"/>
        </w:rPr>
        <w:t>indexOf</w:t>
      </w:r>
      <w:proofErr w:type="spellEnd"/>
      <w:r w:rsidRPr="00FC3948">
        <w:rPr>
          <w:color w:val="C00000"/>
          <w:sz w:val="18"/>
          <w:szCs w:val="18"/>
        </w:rPr>
        <w:t>(".")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"abc.</w:t>
      </w:r>
      <w:proofErr w:type="spellStart"/>
      <w:r w:rsidRPr="00FC3948">
        <w:rPr>
          <w:color w:val="C00000"/>
          <w:sz w:val="18"/>
          <w:szCs w:val="18"/>
        </w:rPr>
        <w:t>aaa</w:t>
      </w:r>
      <w:proofErr w:type="spellEnd"/>
      <w:r w:rsidRPr="00FC3948">
        <w:rPr>
          <w:color w:val="C00000"/>
          <w:sz w:val="18"/>
          <w:szCs w:val="18"/>
        </w:rPr>
        <w:t>.".</w:t>
      </w:r>
      <w:proofErr w:type="spellStart"/>
      <w:r w:rsidRPr="00FC3948">
        <w:rPr>
          <w:color w:val="C00000"/>
          <w:sz w:val="18"/>
          <w:szCs w:val="18"/>
        </w:rPr>
        <w:t>lastIndexOf</w:t>
      </w:r>
      <w:proofErr w:type="spellEnd"/>
      <w:r w:rsidRPr="00FC3948">
        <w:rPr>
          <w:color w:val="C00000"/>
          <w:sz w:val="18"/>
          <w:szCs w:val="18"/>
        </w:rPr>
        <w:t>(".")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</w:t>
      </w:r>
      <w:proofErr w:type="spellStart"/>
      <w:r w:rsidRPr="00FC3948">
        <w:rPr>
          <w:color w:val="C00000"/>
          <w:sz w:val="18"/>
          <w:szCs w:val="18"/>
        </w:rPr>
        <w:t>abc</w:t>
      </w:r>
      <w:proofErr w:type="spellEnd"/>
      <w:r w:rsidRPr="00FC3948">
        <w:rPr>
          <w:color w:val="C00000"/>
          <w:sz w:val="18"/>
          <w:szCs w:val="18"/>
        </w:rPr>
        <w:t>".</w:t>
      </w:r>
      <w:proofErr w:type="spellStart"/>
      <w:r w:rsidRPr="00FC3948">
        <w:rPr>
          <w:color w:val="C00000"/>
          <w:sz w:val="18"/>
          <w:szCs w:val="18"/>
        </w:rPr>
        <w:t>startsWith</w:t>
      </w:r>
      <w:proofErr w:type="spellEnd"/>
      <w:r w:rsidRPr="00FC3948">
        <w:rPr>
          <w:color w:val="C00000"/>
          <w:sz w:val="18"/>
          <w:szCs w:val="18"/>
        </w:rPr>
        <w:t>("a")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</w:t>
      </w:r>
      <w:proofErr w:type="spellStart"/>
      <w:r w:rsidRPr="00FC3948">
        <w:rPr>
          <w:color w:val="C00000"/>
          <w:sz w:val="18"/>
          <w:szCs w:val="18"/>
        </w:rPr>
        <w:t>abc</w:t>
      </w:r>
      <w:proofErr w:type="spellEnd"/>
      <w:r w:rsidRPr="00FC3948">
        <w:rPr>
          <w:color w:val="C00000"/>
          <w:sz w:val="18"/>
          <w:szCs w:val="18"/>
        </w:rPr>
        <w:t>".</w:t>
      </w:r>
      <w:proofErr w:type="spellStart"/>
      <w:r w:rsidRPr="00FC3948">
        <w:rPr>
          <w:color w:val="C00000"/>
          <w:sz w:val="18"/>
          <w:szCs w:val="18"/>
        </w:rPr>
        <w:t>endsWith</w:t>
      </w:r>
      <w:proofErr w:type="spellEnd"/>
      <w:r w:rsidRPr="00FC3948">
        <w:rPr>
          <w:color w:val="C00000"/>
          <w:sz w:val="18"/>
          <w:szCs w:val="18"/>
        </w:rPr>
        <w:t>("c")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</w:t>
      </w:r>
      <w:proofErr w:type="spellStart"/>
      <w:r w:rsidRPr="00FC3948">
        <w:rPr>
          <w:color w:val="C00000"/>
          <w:sz w:val="18"/>
          <w:szCs w:val="18"/>
        </w:rPr>
        <w:t>abcccd</w:t>
      </w:r>
      <w:proofErr w:type="spellEnd"/>
      <w:r w:rsidRPr="00FC3948">
        <w:rPr>
          <w:color w:val="C00000"/>
          <w:sz w:val="18"/>
          <w:szCs w:val="18"/>
        </w:rPr>
        <w:t>".</w:t>
      </w:r>
      <w:proofErr w:type="spellStart"/>
      <w:r w:rsidRPr="00FC3948">
        <w:rPr>
          <w:color w:val="C00000"/>
          <w:sz w:val="18"/>
          <w:szCs w:val="18"/>
        </w:rPr>
        <w:t>replaceAll</w:t>
      </w:r>
      <w:proofErr w:type="spellEnd"/>
      <w:r w:rsidRPr="00FC3948">
        <w:rPr>
          <w:color w:val="C00000"/>
          <w:sz w:val="18"/>
          <w:szCs w:val="18"/>
        </w:rPr>
        <w:t>("c", "x")</w:t>
      </w: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</w:p>
    <w:p w:rsidR="00062E29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String.valueOf</w:t>
      </w:r>
      <w:proofErr w:type="spellEnd"/>
      <w:r w:rsidRPr="00FC3948">
        <w:rPr>
          <w:color w:val="C00000"/>
          <w:sz w:val="18"/>
          <w:szCs w:val="18"/>
        </w:rPr>
        <w:t>(3)</w:t>
      </w:r>
    </w:p>
    <w:p w:rsidR="00C25112" w:rsidRDefault="00C25112" w:rsidP="00C25112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</w:t>
      </w:r>
    </w:p>
    <w:p w:rsidR="00062E29" w:rsidRDefault="00062E29" w:rsidP="00062E29">
      <w:pPr>
        <w:spacing w:after="0"/>
      </w:pPr>
    </w:p>
    <w:p w:rsidR="00C54B76" w:rsidRPr="00FC3948" w:rsidRDefault="00062E29" w:rsidP="00FC3948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"10.11.2013".matches("^\\d+\\.\\d+\\.\\d+")</w:t>
      </w:r>
    </w:p>
    <w:p w:rsidR="00BC0802" w:rsidRDefault="00BC0802" w:rsidP="00C54B76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</w:t>
      </w:r>
    </w:p>
    <w:p w:rsidR="001A17FD" w:rsidRPr="00C471B4" w:rsidRDefault="001A17FD" w:rsidP="001A17FD">
      <w:pPr>
        <w:rPr>
          <w:b/>
        </w:rPr>
      </w:pPr>
      <w:proofErr w:type="spellStart"/>
      <w:r w:rsidRPr="00C471B4">
        <w:rPr>
          <w:b/>
        </w:rPr>
        <w:t>org.apache.commons.lang.StringUtils</w:t>
      </w:r>
      <w:proofErr w:type="spellEnd"/>
    </w:p>
    <w:p w:rsidR="001A17FD" w:rsidRPr="00FC3948" w:rsidRDefault="001A17FD" w:rsidP="001A17FD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StringUtils.defaultIfEmpty</w:t>
      </w:r>
      <w:proofErr w:type="spellEnd"/>
      <w:r w:rsidRPr="00FC3948">
        <w:rPr>
          <w:color w:val="C00000"/>
          <w:sz w:val="18"/>
          <w:szCs w:val="18"/>
        </w:rPr>
        <w:t xml:space="preserve"> (</w:t>
      </w:r>
      <w:r w:rsidR="00732375" w:rsidRPr="00FC3948">
        <w:rPr>
          <w:color w:val="C00000"/>
          <w:sz w:val="18"/>
          <w:szCs w:val="18"/>
        </w:rPr>
        <w:t>)</w:t>
      </w:r>
    </w:p>
    <w:p w:rsidR="001A17FD" w:rsidRPr="00FC3948" w:rsidRDefault="001A17FD" w:rsidP="001A17FD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lastRenderedPageBreak/>
        <w:t>StringUtils.lowerCase</w:t>
      </w:r>
      <w:proofErr w:type="spellEnd"/>
      <w:r w:rsidRPr="00FC3948">
        <w:rPr>
          <w:color w:val="C00000"/>
          <w:sz w:val="18"/>
          <w:szCs w:val="18"/>
        </w:rPr>
        <w:t>(</w:t>
      </w:r>
      <w:r w:rsidR="00732375" w:rsidRPr="00FC3948">
        <w:rPr>
          <w:color w:val="C00000"/>
          <w:sz w:val="18"/>
          <w:szCs w:val="18"/>
        </w:rPr>
        <w:t>)</w:t>
      </w:r>
    </w:p>
    <w:p w:rsidR="001A17FD" w:rsidRPr="00FC3948" w:rsidRDefault="001A17FD" w:rsidP="001A17FD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StringUtils.upperCase</w:t>
      </w:r>
      <w:proofErr w:type="spellEnd"/>
      <w:r w:rsidRPr="00FC3948">
        <w:rPr>
          <w:color w:val="C00000"/>
          <w:sz w:val="18"/>
          <w:szCs w:val="18"/>
        </w:rPr>
        <w:t>(</w:t>
      </w:r>
      <w:r w:rsidR="00732375" w:rsidRPr="00FC3948">
        <w:rPr>
          <w:color w:val="C00000"/>
          <w:sz w:val="18"/>
          <w:szCs w:val="18"/>
        </w:rPr>
        <w:t>)</w:t>
      </w:r>
    </w:p>
    <w:p w:rsidR="00D3772C" w:rsidRDefault="00D3772C" w:rsidP="001A17FD">
      <w:pPr>
        <w:spacing w:after="0"/>
        <w:rPr>
          <w:sz w:val="18"/>
          <w:szCs w:val="18"/>
        </w:rPr>
      </w:pPr>
    </w:p>
    <w:p w:rsidR="00D3772C" w:rsidRPr="00EB6B00" w:rsidRDefault="00D3772C" w:rsidP="00D3772C">
      <w:pPr>
        <w:spacing w:after="0"/>
        <w:rPr>
          <w:b/>
        </w:rPr>
      </w:pPr>
      <w:proofErr w:type="spellStart"/>
      <w:r w:rsidRPr="00EB6B00">
        <w:rPr>
          <w:b/>
        </w:rPr>
        <w:t>org.apache.commons.lang.text.StrLookup</w:t>
      </w:r>
      <w:proofErr w:type="spellEnd"/>
      <w:r w:rsidRPr="00EB6B00">
        <w:rPr>
          <w:b/>
        </w:rPr>
        <w:t>;</w:t>
      </w:r>
    </w:p>
    <w:p w:rsidR="00D3772C" w:rsidRDefault="00D3772C" w:rsidP="00D3772C">
      <w:pPr>
        <w:spacing w:after="0"/>
        <w:rPr>
          <w:b/>
        </w:rPr>
      </w:pPr>
      <w:proofErr w:type="spellStart"/>
      <w:r w:rsidRPr="00EB6B00">
        <w:rPr>
          <w:b/>
        </w:rPr>
        <w:t>org.apache.commons.lang.text.StrSubstitutor</w:t>
      </w:r>
      <w:proofErr w:type="spellEnd"/>
      <w:r w:rsidRPr="00EB6B00">
        <w:rPr>
          <w:b/>
        </w:rPr>
        <w:t>;</w:t>
      </w:r>
    </w:p>
    <w:p w:rsidR="00D3772C" w:rsidRDefault="00D3772C" w:rsidP="00D3772C">
      <w:pPr>
        <w:spacing w:after="0"/>
        <w:rPr>
          <w:b/>
        </w:rPr>
      </w:pP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emailMsg.setBody</w:t>
      </w:r>
      <w:proofErr w:type="spellEnd"/>
      <w:r w:rsidRPr="00FC3948">
        <w:rPr>
          <w:color w:val="C00000"/>
          <w:sz w:val="18"/>
          <w:szCs w:val="18"/>
        </w:rPr>
        <w:t xml:space="preserve">(new </w:t>
      </w:r>
      <w:proofErr w:type="spellStart"/>
      <w:r w:rsidRPr="00FC3948">
        <w:rPr>
          <w:color w:val="C00000"/>
          <w:sz w:val="18"/>
          <w:szCs w:val="18"/>
        </w:rPr>
        <w:t>StrSubstitutor</w:t>
      </w:r>
      <w:proofErr w:type="spellEnd"/>
      <w:r w:rsidRPr="00FC3948">
        <w:rPr>
          <w:color w:val="C00000"/>
          <w:sz w:val="18"/>
          <w:szCs w:val="18"/>
        </w:rPr>
        <w:t xml:space="preserve">(new </w:t>
      </w:r>
      <w:proofErr w:type="spellStart"/>
      <w:r w:rsidRPr="00FC3948">
        <w:rPr>
          <w:color w:val="C00000"/>
          <w:sz w:val="18"/>
          <w:szCs w:val="18"/>
        </w:rPr>
        <w:t>StrLookup</w:t>
      </w:r>
      <w:proofErr w:type="spellEnd"/>
      <w:r w:rsidRPr="00FC3948">
        <w:rPr>
          <w:color w:val="C00000"/>
          <w:sz w:val="18"/>
          <w:szCs w:val="18"/>
        </w:rPr>
        <w:t>() {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    @Override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    public String lookup(final String key) {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        return </w:t>
      </w:r>
      <w:proofErr w:type="spellStart"/>
      <w:r w:rsidRPr="00FC3948">
        <w:rPr>
          <w:color w:val="C00000"/>
          <w:sz w:val="18"/>
          <w:szCs w:val="18"/>
        </w:rPr>
        <w:t>NotifGtwUtil.getPayloadFieldMandatory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notificationMessage</w:t>
      </w:r>
      <w:proofErr w:type="spellEnd"/>
      <w:r w:rsidRPr="00FC3948">
        <w:rPr>
          <w:color w:val="C00000"/>
          <w:sz w:val="18"/>
          <w:szCs w:val="18"/>
        </w:rPr>
        <w:t>, key);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    }</w:t>
      </w: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</w:p>
    <w:p w:rsidR="00D3772C" w:rsidRPr="00FC3948" w:rsidRDefault="00D3772C" w:rsidP="00D3772C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    }).replace(</w:t>
      </w:r>
      <w:proofErr w:type="spellStart"/>
      <w:r w:rsidRPr="00FC3948">
        <w:rPr>
          <w:color w:val="C00000"/>
          <w:sz w:val="18"/>
          <w:szCs w:val="18"/>
        </w:rPr>
        <w:t>bodyTemplate</w:t>
      </w:r>
      <w:proofErr w:type="spellEnd"/>
      <w:r w:rsidRPr="00FC3948">
        <w:rPr>
          <w:color w:val="C00000"/>
          <w:sz w:val="18"/>
          <w:szCs w:val="18"/>
        </w:rPr>
        <w:t>));</w:t>
      </w:r>
    </w:p>
    <w:p w:rsidR="00D3772C" w:rsidRDefault="00D3772C" w:rsidP="00D3772C">
      <w:pPr>
        <w:rPr>
          <w:b/>
        </w:rPr>
      </w:pPr>
    </w:p>
    <w:p w:rsidR="008C6B03" w:rsidRDefault="008C6B03" w:rsidP="008C6B03">
      <w:pPr>
        <w:pStyle w:val="Heading1"/>
      </w:pPr>
      <w:r>
        <w:t>conversion</w:t>
      </w:r>
    </w:p>
    <w:p w:rsidR="007669E4" w:rsidRDefault="007669E4" w:rsidP="008C6B03">
      <w:pPr>
        <w:spacing w:after="0"/>
        <w:rPr>
          <w:color w:val="A40000"/>
          <w:sz w:val="18"/>
          <w:szCs w:val="18"/>
        </w:rPr>
      </w:pPr>
      <w:r w:rsidRPr="007669E4">
        <w:rPr>
          <w:color w:val="A40000"/>
          <w:sz w:val="18"/>
          <w:szCs w:val="18"/>
        </w:rPr>
        <w:t>Note: Arrays and Collections methods to manipulate arrays/collections</w:t>
      </w:r>
    </w:p>
    <w:p w:rsidR="00B64315" w:rsidRDefault="00B64315" w:rsidP="008C6B03">
      <w:pPr>
        <w:spacing w:after="0"/>
        <w:rPr>
          <w:color w:val="A40000"/>
          <w:sz w:val="18"/>
          <w:szCs w:val="18"/>
        </w:rPr>
      </w:pPr>
    </w:p>
    <w:p w:rsidR="00DA2476" w:rsidRPr="00B64315" w:rsidRDefault="00B64315" w:rsidP="008C6B03">
      <w:pPr>
        <w:spacing w:after="0"/>
        <w:rPr>
          <w:rFonts w:ascii="Consolas" w:hAnsi="Consolas" w:cs="Consolas"/>
          <w:color w:val="C00000"/>
          <w:sz w:val="20"/>
          <w:szCs w:val="20"/>
        </w:rPr>
      </w:pPr>
      <w:proofErr w:type="spellStart"/>
      <w:r w:rsidRPr="00B64315">
        <w:rPr>
          <w:rFonts w:ascii="Consolas" w:hAnsi="Consolas" w:cs="Consolas"/>
          <w:b/>
          <w:bCs/>
          <w:color w:val="C00000"/>
          <w:sz w:val="20"/>
          <w:szCs w:val="20"/>
        </w:rPr>
        <w:t>Character</w:t>
      </w:r>
      <w:r w:rsidRPr="00B64315">
        <w:rPr>
          <w:rFonts w:ascii="Consolas" w:hAnsi="Consolas" w:cs="Consolas"/>
          <w:color w:val="C00000"/>
          <w:sz w:val="20"/>
          <w:szCs w:val="20"/>
        </w:rPr>
        <w:t>.</w:t>
      </w:r>
      <w:r w:rsidRPr="00B64315">
        <w:rPr>
          <w:rFonts w:ascii="Consolas" w:hAnsi="Consolas" w:cs="Consolas"/>
          <w:i/>
          <w:iCs/>
          <w:color w:val="C00000"/>
          <w:sz w:val="20"/>
          <w:szCs w:val="20"/>
        </w:rPr>
        <w:t>toUpperCase</w:t>
      </w:r>
      <w:proofErr w:type="spellEnd"/>
      <w:r w:rsidRPr="00B64315">
        <w:rPr>
          <w:rFonts w:ascii="Consolas" w:hAnsi="Consolas" w:cs="Consolas"/>
          <w:color w:val="C00000"/>
          <w:sz w:val="20"/>
          <w:szCs w:val="20"/>
        </w:rPr>
        <w:t>(</w:t>
      </w:r>
      <w:r w:rsidR="00615463">
        <w:rPr>
          <w:rFonts w:ascii="Consolas" w:hAnsi="Consolas" w:cs="Consolas"/>
          <w:color w:val="C00000"/>
          <w:sz w:val="20"/>
          <w:szCs w:val="20"/>
        </w:rPr>
        <w:t>“</w:t>
      </w:r>
      <w:proofErr w:type="spellStart"/>
      <w:r w:rsidR="00615463">
        <w:rPr>
          <w:rFonts w:ascii="Consolas" w:hAnsi="Consolas" w:cs="Consolas"/>
          <w:color w:val="C00000"/>
          <w:sz w:val="20"/>
          <w:szCs w:val="20"/>
        </w:rPr>
        <w:t>abc</w:t>
      </w:r>
      <w:proofErr w:type="spellEnd"/>
      <w:r w:rsidR="00615463">
        <w:rPr>
          <w:rFonts w:ascii="Consolas" w:hAnsi="Consolas" w:cs="Consolas"/>
          <w:color w:val="C00000"/>
          <w:sz w:val="20"/>
          <w:szCs w:val="20"/>
        </w:rPr>
        <w:t>”.</w:t>
      </w:r>
      <w:proofErr w:type="spellStart"/>
      <w:r w:rsidRPr="00B64315">
        <w:rPr>
          <w:rFonts w:ascii="Consolas" w:hAnsi="Consolas" w:cs="Consolas"/>
          <w:color w:val="C00000"/>
          <w:sz w:val="20"/>
          <w:szCs w:val="20"/>
        </w:rPr>
        <w:t>charAt</w:t>
      </w:r>
      <w:proofErr w:type="spellEnd"/>
      <w:r w:rsidRPr="00B64315">
        <w:rPr>
          <w:rFonts w:ascii="Consolas" w:hAnsi="Consolas" w:cs="Consolas"/>
          <w:color w:val="C00000"/>
          <w:sz w:val="20"/>
          <w:szCs w:val="20"/>
        </w:rPr>
        <w:t>(1))</w:t>
      </w:r>
      <w:r w:rsidR="009B76E0">
        <w:rPr>
          <w:rFonts w:ascii="Consolas" w:hAnsi="Consolas" w:cs="Consolas"/>
          <w:color w:val="C00000"/>
          <w:sz w:val="20"/>
          <w:szCs w:val="20"/>
        </w:rPr>
        <w:t xml:space="preserve"> //B</w:t>
      </w:r>
    </w:p>
    <w:p w:rsidR="00B64315" w:rsidRDefault="00B64315" w:rsidP="008C6B03">
      <w:pPr>
        <w:spacing w:after="0"/>
        <w:rPr>
          <w:color w:val="A40000"/>
          <w:sz w:val="18"/>
          <w:szCs w:val="18"/>
        </w:rPr>
      </w:pPr>
    </w:p>
    <w:p w:rsidR="00DA2476" w:rsidRDefault="00DA2476" w:rsidP="008C6B03">
      <w:pPr>
        <w:spacing w:after="0"/>
      </w:pPr>
      <w:proofErr w:type="spellStart"/>
      <w:r w:rsidRPr="00DA2476">
        <w:t>BigDecimal</w:t>
      </w:r>
      <w:proofErr w:type="spellEnd"/>
      <w:r w:rsidRPr="00DA2476">
        <w:t xml:space="preserve"> to String</w:t>
      </w:r>
      <w:r w:rsidR="00E75535">
        <w:t>/</w:t>
      </w:r>
      <w:r w:rsidRPr="00DA2476">
        <w:t>Rounding</w:t>
      </w:r>
      <w:r w:rsidR="007C4906">
        <w:t>-via-string-format</w:t>
      </w:r>
    </w:p>
    <w:p w:rsidR="00DA2476" w:rsidRPr="00DA2476" w:rsidRDefault="00DA2476" w:rsidP="00DA2476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DA2476">
        <w:rPr>
          <w:rFonts w:ascii="Consolas" w:hAnsi="Consolas" w:cs="Consolas"/>
          <w:bCs/>
          <w:color w:val="C00000"/>
          <w:sz w:val="18"/>
          <w:szCs w:val="18"/>
        </w:rPr>
        <w:t>BigDecimal</w:t>
      </w:r>
      <w:proofErr w:type="spellEnd"/>
      <w:r w:rsidRPr="00DA2476">
        <w:rPr>
          <w:rFonts w:ascii="Consolas" w:hAnsi="Consolas" w:cs="Consolas"/>
          <w:bCs/>
          <w:color w:val="C00000"/>
          <w:sz w:val="18"/>
          <w:szCs w:val="18"/>
        </w:rPr>
        <w:t xml:space="preserve"> less=new </w:t>
      </w:r>
      <w:proofErr w:type="spellStart"/>
      <w:r w:rsidRPr="00DA2476">
        <w:rPr>
          <w:rFonts w:ascii="Consolas" w:hAnsi="Consolas" w:cs="Consolas"/>
          <w:bCs/>
          <w:color w:val="C00000"/>
          <w:sz w:val="18"/>
          <w:szCs w:val="18"/>
        </w:rPr>
        <w:t>BigDecimal</w:t>
      </w:r>
      <w:proofErr w:type="spellEnd"/>
      <w:r w:rsidRPr="00DA2476">
        <w:rPr>
          <w:rFonts w:ascii="Consolas" w:hAnsi="Consolas" w:cs="Consolas"/>
          <w:bCs/>
          <w:color w:val="C00000"/>
          <w:sz w:val="18"/>
          <w:szCs w:val="18"/>
        </w:rPr>
        <w:t>("10.2345");</w:t>
      </w:r>
    </w:p>
    <w:p w:rsidR="00DA2476" w:rsidRDefault="00DA2476" w:rsidP="00DA2476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DA2476">
        <w:rPr>
          <w:rFonts w:ascii="Consolas" w:hAnsi="Consolas" w:cs="Consolas"/>
          <w:bCs/>
          <w:color w:val="C00000"/>
          <w:sz w:val="18"/>
          <w:szCs w:val="18"/>
        </w:rPr>
        <w:t>System.out.format</w:t>
      </w:r>
      <w:proofErr w:type="spellEnd"/>
      <w:r w:rsidRPr="00DA2476">
        <w:rPr>
          <w:rFonts w:ascii="Consolas" w:hAnsi="Consolas" w:cs="Consolas"/>
          <w:bCs/>
          <w:color w:val="C00000"/>
          <w:sz w:val="18"/>
          <w:szCs w:val="18"/>
        </w:rPr>
        <w:t xml:space="preserve">("%.2f", </w:t>
      </w:r>
      <w:proofErr w:type="spellStart"/>
      <w:r w:rsidRPr="00DA2476">
        <w:rPr>
          <w:rFonts w:ascii="Consolas" w:hAnsi="Consolas" w:cs="Consolas"/>
          <w:bCs/>
          <w:color w:val="C00000"/>
          <w:sz w:val="18"/>
          <w:szCs w:val="18"/>
        </w:rPr>
        <w:t>less.floatValue</w:t>
      </w:r>
      <w:proofErr w:type="spellEnd"/>
      <w:r w:rsidRPr="00DA2476">
        <w:rPr>
          <w:rFonts w:ascii="Consolas" w:hAnsi="Consolas" w:cs="Consolas"/>
          <w:bCs/>
          <w:color w:val="C00000"/>
          <w:sz w:val="18"/>
          <w:szCs w:val="18"/>
        </w:rPr>
        <w:t>());</w:t>
      </w:r>
      <w:r w:rsidR="007C4906">
        <w:rPr>
          <w:rFonts w:ascii="Consolas" w:hAnsi="Consolas" w:cs="Consolas"/>
          <w:bCs/>
          <w:color w:val="C00000"/>
          <w:sz w:val="18"/>
          <w:szCs w:val="18"/>
        </w:rPr>
        <w:t xml:space="preserve"> //print </w:t>
      </w:r>
      <w:r w:rsidR="007C4906" w:rsidRPr="007C4906">
        <w:rPr>
          <w:rFonts w:ascii="Consolas" w:hAnsi="Consolas" w:cs="Consolas"/>
          <w:bCs/>
          <w:color w:val="C00000"/>
          <w:sz w:val="18"/>
          <w:szCs w:val="18"/>
        </w:rPr>
        <w:t>10.23</w:t>
      </w:r>
    </w:p>
    <w:p w:rsidR="00E75535" w:rsidRPr="00DA2476" w:rsidRDefault="00E75535" w:rsidP="00DA2476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</w:p>
    <w:p w:rsidR="00E75535" w:rsidRDefault="00E75535" w:rsidP="00E75535">
      <w:pPr>
        <w:spacing w:after="0"/>
      </w:pPr>
      <w:proofErr w:type="spellStart"/>
      <w:r w:rsidRPr="00DA2476">
        <w:t>BigDecimal</w:t>
      </w:r>
      <w:proofErr w:type="spellEnd"/>
      <w:r w:rsidRPr="00DA2476">
        <w:t xml:space="preserve"> to </w:t>
      </w:r>
      <w:r>
        <w:t xml:space="preserve">nice </w:t>
      </w:r>
      <w:r w:rsidRPr="00DA2476">
        <w:t>String</w:t>
      </w:r>
    </w:p>
    <w:p w:rsidR="006A3C3F" w:rsidRPr="00561DBC" w:rsidRDefault="006A3C3F" w:rsidP="00E75535">
      <w:pPr>
        <w:spacing w:after="0"/>
        <w:rPr>
          <w:sz w:val="18"/>
          <w:szCs w:val="18"/>
        </w:rPr>
      </w:pPr>
      <w:r w:rsidRPr="00561DBC">
        <w:rPr>
          <w:sz w:val="18"/>
          <w:szCs w:val="18"/>
        </w:rPr>
        <w:t xml:space="preserve">// </w:t>
      </w:r>
      <w:proofErr w:type="spellStart"/>
      <w:r w:rsidRPr="00561DBC">
        <w:rPr>
          <w:sz w:val="18"/>
          <w:szCs w:val="18"/>
        </w:rPr>
        <w:t>Locale.ITALIAN</w:t>
      </w:r>
      <w:proofErr w:type="spellEnd"/>
      <w:r w:rsidRPr="00561DBC">
        <w:rPr>
          <w:sz w:val="18"/>
          <w:szCs w:val="18"/>
        </w:rPr>
        <w:t xml:space="preserve"> -1.196,53</w:t>
      </w:r>
      <w:r w:rsidRPr="00561DBC">
        <w:rPr>
          <w:sz w:val="18"/>
          <w:szCs w:val="18"/>
        </w:rPr>
        <w:tab/>
        <w:t>Locale.US -1,196.53</w:t>
      </w:r>
    </w:p>
    <w:p w:rsidR="00E75535" w:rsidRDefault="00E75535" w:rsidP="008C6B03">
      <w:pPr>
        <w:spacing w:after="0"/>
        <w:rPr>
          <w:color w:val="A40000"/>
          <w:sz w:val="18"/>
          <w:szCs w:val="18"/>
        </w:rPr>
      </w:pPr>
      <w:proofErr w:type="spellStart"/>
      <w:r w:rsidRPr="00E75535">
        <w:rPr>
          <w:color w:val="A40000"/>
          <w:sz w:val="18"/>
          <w:szCs w:val="18"/>
        </w:rPr>
        <w:t>System.out.format</w:t>
      </w:r>
      <w:proofErr w:type="spellEnd"/>
      <w:r>
        <w:rPr>
          <w:color w:val="A40000"/>
          <w:sz w:val="18"/>
          <w:szCs w:val="18"/>
        </w:rPr>
        <w:t xml:space="preserve"> (“%s”, </w:t>
      </w:r>
      <w:proofErr w:type="spellStart"/>
      <w:r w:rsidRPr="00E75535">
        <w:rPr>
          <w:color w:val="A40000"/>
          <w:sz w:val="18"/>
          <w:szCs w:val="18"/>
        </w:rPr>
        <w:t>java.text.NumberFormat.getInstance</w:t>
      </w:r>
      <w:proofErr w:type="spellEnd"/>
      <w:r w:rsidRPr="00E75535">
        <w:rPr>
          <w:color w:val="A40000"/>
          <w:sz w:val="18"/>
          <w:szCs w:val="18"/>
        </w:rPr>
        <w:t>(</w:t>
      </w:r>
      <w:proofErr w:type="spellStart"/>
      <w:r w:rsidRPr="00E75535">
        <w:rPr>
          <w:color w:val="A40000"/>
          <w:sz w:val="18"/>
          <w:szCs w:val="18"/>
        </w:rPr>
        <w:t>Locale.ITALIAN</w:t>
      </w:r>
      <w:proofErr w:type="spellEnd"/>
      <w:r w:rsidRPr="00E75535">
        <w:rPr>
          <w:color w:val="A40000"/>
          <w:sz w:val="18"/>
          <w:szCs w:val="18"/>
        </w:rPr>
        <w:t>).</w:t>
      </w:r>
      <w:r w:rsidRPr="00E75535">
        <w:rPr>
          <w:color w:val="A40000"/>
          <w:sz w:val="18"/>
          <w:szCs w:val="18"/>
          <w:u w:val="single"/>
        </w:rPr>
        <w:t>format</w:t>
      </w:r>
      <w:r w:rsidRPr="00E75535">
        <w:rPr>
          <w:color w:val="A40000"/>
          <w:sz w:val="18"/>
          <w:szCs w:val="18"/>
        </w:rPr>
        <w:t>(sum)</w:t>
      </w:r>
      <w:r>
        <w:rPr>
          <w:color w:val="A40000"/>
          <w:sz w:val="18"/>
          <w:szCs w:val="18"/>
        </w:rPr>
        <w:t>);</w:t>
      </w:r>
      <w:r w:rsidR="003B73A2">
        <w:rPr>
          <w:color w:val="A40000"/>
          <w:sz w:val="18"/>
          <w:szCs w:val="18"/>
        </w:rPr>
        <w:t xml:space="preserve"> </w:t>
      </w:r>
    </w:p>
    <w:p w:rsidR="00AC130A" w:rsidRPr="007669E4" w:rsidRDefault="00AC130A" w:rsidP="008C6B03">
      <w:pPr>
        <w:spacing w:after="0"/>
        <w:rPr>
          <w:color w:val="A40000"/>
          <w:sz w:val="18"/>
          <w:szCs w:val="18"/>
        </w:rPr>
      </w:pPr>
    </w:p>
    <w:p w:rsidR="00875C66" w:rsidRDefault="00875C66" w:rsidP="00875C66">
      <w:pPr>
        <w:spacing w:after="0"/>
      </w:pPr>
      <w:r>
        <w:t>Print an array</w:t>
      </w:r>
    </w:p>
    <w:p w:rsidR="00875C66" w:rsidRPr="00EA0172" w:rsidRDefault="00875C66" w:rsidP="00875C66">
      <w:pPr>
        <w:spacing w:after="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EA0172">
        <w:rPr>
          <w:rFonts w:ascii="Consolas" w:hAnsi="Consolas" w:cs="Consolas"/>
          <w:b/>
          <w:bCs/>
          <w:color w:val="C00000"/>
          <w:sz w:val="18"/>
          <w:szCs w:val="18"/>
        </w:rPr>
        <w:t>System</w:t>
      </w:r>
      <w:r w:rsidRPr="00EA0172">
        <w:rPr>
          <w:rFonts w:ascii="Consolas" w:hAnsi="Consolas" w:cs="Consolas"/>
          <w:color w:val="C00000"/>
          <w:sz w:val="18"/>
          <w:szCs w:val="18"/>
        </w:rPr>
        <w:t>.</w:t>
      </w:r>
      <w:r w:rsidRPr="00EA0172">
        <w:rPr>
          <w:rFonts w:ascii="Consolas" w:hAnsi="Consolas" w:cs="Consolas"/>
          <w:i/>
          <w:iCs/>
          <w:color w:val="C00000"/>
          <w:sz w:val="18"/>
          <w:szCs w:val="18"/>
        </w:rPr>
        <w:t>out</w:t>
      </w:r>
      <w:r w:rsidRPr="00EA0172">
        <w:rPr>
          <w:rFonts w:ascii="Consolas" w:hAnsi="Consolas" w:cs="Consolas"/>
          <w:color w:val="C00000"/>
          <w:sz w:val="18"/>
          <w:szCs w:val="18"/>
        </w:rPr>
        <w:t>.println</w:t>
      </w:r>
      <w:proofErr w:type="spellEnd"/>
      <w:r w:rsidRPr="00EA0172">
        <w:rPr>
          <w:rFonts w:ascii="Consolas" w:hAnsi="Consolas" w:cs="Consolas"/>
          <w:color w:val="C00000"/>
          <w:sz w:val="18"/>
          <w:szCs w:val="18"/>
        </w:rPr>
        <w:t>(</w:t>
      </w:r>
      <w:proofErr w:type="spellStart"/>
      <w:r w:rsidRPr="00EA0172">
        <w:rPr>
          <w:rFonts w:ascii="Consolas" w:hAnsi="Consolas" w:cs="Consolas"/>
          <w:b/>
          <w:bCs/>
          <w:color w:val="C00000"/>
          <w:sz w:val="18"/>
          <w:szCs w:val="18"/>
        </w:rPr>
        <w:t>Arrays</w:t>
      </w:r>
      <w:r w:rsidRPr="00EA0172">
        <w:rPr>
          <w:rFonts w:ascii="Consolas" w:hAnsi="Consolas" w:cs="Consolas"/>
          <w:color w:val="C00000"/>
          <w:sz w:val="18"/>
          <w:szCs w:val="18"/>
        </w:rPr>
        <w:t>.</w:t>
      </w:r>
      <w:r w:rsidRPr="00EA0172">
        <w:rPr>
          <w:rFonts w:ascii="Consolas" w:hAnsi="Consolas" w:cs="Consolas"/>
          <w:i/>
          <w:iCs/>
          <w:color w:val="C00000"/>
          <w:sz w:val="18"/>
          <w:szCs w:val="18"/>
        </w:rPr>
        <w:t>toString</w:t>
      </w:r>
      <w:proofErr w:type="spellEnd"/>
      <w:r w:rsidRPr="00EA0172">
        <w:rPr>
          <w:rFonts w:ascii="Consolas" w:hAnsi="Consolas" w:cs="Consolas"/>
          <w:color w:val="C00000"/>
          <w:sz w:val="18"/>
          <w:szCs w:val="18"/>
        </w:rPr>
        <w:t>(a));</w:t>
      </w: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  <w:proofErr w:type="spellStart"/>
      <w:r w:rsidRPr="00CC3045">
        <w:rPr>
          <w:color w:val="C00000"/>
          <w:sz w:val="18"/>
          <w:szCs w:val="18"/>
        </w:rPr>
        <w:t>Arrays.asList</w:t>
      </w:r>
      <w:proofErr w:type="spellEnd"/>
      <w:r w:rsidRPr="00CC3045">
        <w:rPr>
          <w:color w:val="C00000"/>
          <w:sz w:val="18"/>
          <w:szCs w:val="18"/>
        </w:rPr>
        <w:t>(</w:t>
      </w:r>
      <w:proofErr w:type="spellStart"/>
      <w:r w:rsidRPr="002B2B0F">
        <w:rPr>
          <w:color w:val="808080" w:themeColor="background1" w:themeShade="80"/>
          <w:sz w:val="18"/>
          <w:szCs w:val="18"/>
        </w:rPr>
        <w:t>array</w:t>
      </w:r>
      <w:r>
        <w:rPr>
          <w:color w:val="808080" w:themeColor="background1" w:themeShade="80"/>
          <w:sz w:val="18"/>
          <w:szCs w:val="18"/>
        </w:rPr>
        <w:t>struct</w:t>
      </w:r>
      <w:proofErr w:type="spellEnd"/>
      <w:r w:rsidRPr="00CC3045">
        <w:rPr>
          <w:color w:val="C00000"/>
          <w:sz w:val="18"/>
          <w:szCs w:val="18"/>
        </w:rPr>
        <w:t>).stream().</w:t>
      </w:r>
      <w:proofErr w:type="spellStart"/>
      <w:r w:rsidRPr="00CC3045">
        <w:rPr>
          <w:color w:val="C00000"/>
          <w:sz w:val="18"/>
          <w:szCs w:val="18"/>
        </w:rPr>
        <w:t>forEach</w:t>
      </w:r>
      <w:proofErr w:type="spellEnd"/>
      <w:r w:rsidRPr="00CC3045">
        <w:rPr>
          <w:color w:val="C00000"/>
          <w:sz w:val="18"/>
          <w:szCs w:val="18"/>
        </w:rPr>
        <w:t xml:space="preserve">(s -&gt; </w:t>
      </w:r>
      <w:proofErr w:type="spellStart"/>
      <w:r w:rsidRPr="00CC3045">
        <w:rPr>
          <w:color w:val="C00000"/>
          <w:sz w:val="18"/>
          <w:szCs w:val="18"/>
        </w:rPr>
        <w:t>System.out.println</w:t>
      </w:r>
      <w:proofErr w:type="spellEnd"/>
      <w:r w:rsidRPr="00CC3045">
        <w:rPr>
          <w:color w:val="C00000"/>
          <w:sz w:val="18"/>
          <w:szCs w:val="18"/>
        </w:rPr>
        <w:t>(s));</w:t>
      </w:r>
    </w:p>
    <w:p w:rsidR="00875C66" w:rsidRDefault="00875C66" w:rsidP="00875C66">
      <w:pPr>
        <w:spacing w:after="0"/>
      </w:pPr>
    </w:p>
    <w:p w:rsidR="006D203D" w:rsidRDefault="0076671A" w:rsidP="008C6B03">
      <w:pPr>
        <w:spacing w:after="0"/>
      </w:pPr>
      <w:r>
        <w:t>A</w:t>
      </w:r>
      <w:r w:rsidR="006D203D">
        <w:t xml:space="preserve">rray </w:t>
      </w:r>
      <w:r w:rsidR="0086570E">
        <w:t>=&gt;</w:t>
      </w:r>
      <w:r w:rsidR="006D203D">
        <w:t xml:space="preserve"> List</w:t>
      </w:r>
    </w:p>
    <w:p w:rsidR="006D203D" w:rsidRPr="007C47A2" w:rsidRDefault="006D203D" w:rsidP="006D203D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int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 xml:space="preserve">[] </w:t>
      </w: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i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={1,2,10};</w:t>
      </w:r>
    </w:p>
    <w:p w:rsidR="00756EB9" w:rsidRPr="007C47A2" w:rsidRDefault="006D203D" w:rsidP="006D203D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java.util.Arrays.asList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(</w:t>
      </w: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i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)</w:t>
      </w:r>
      <w:r w:rsidR="001577CD" w:rsidRPr="007C47A2">
        <w:rPr>
          <w:rFonts w:ascii="Consolas" w:hAnsi="Consolas" w:cs="Consolas"/>
          <w:bCs/>
          <w:color w:val="C00000"/>
          <w:sz w:val="18"/>
          <w:szCs w:val="18"/>
        </w:rPr>
        <w:t xml:space="preserve"> </w:t>
      </w:r>
    </w:p>
    <w:p w:rsidR="001577CD" w:rsidRPr="0081467E" w:rsidRDefault="001577CD" w:rsidP="006D203D">
      <w:pPr>
        <w:spacing w:after="0"/>
        <w:rPr>
          <w:color w:val="808080" w:themeColor="background1" w:themeShade="80"/>
          <w:sz w:val="18"/>
          <w:szCs w:val="18"/>
        </w:rPr>
      </w:pPr>
      <w:r w:rsidRPr="0081467E">
        <w:rPr>
          <w:color w:val="808080" w:themeColor="background1" w:themeShade="80"/>
          <w:sz w:val="18"/>
          <w:szCs w:val="18"/>
        </w:rPr>
        <w:t>(!) creates a fixed length list , doesn't allow add() or remove(), allows set()</w:t>
      </w:r>
    </w:p>
    <w:p w:rsidR="006D203D" w:rsidRDefault="006D203D" w:rsidP="006D203D">
      <w:pPr>
        <w:spacing w:after="0"/>
      </w:pPr>
    </w:p>
    <w:p w:rsidR="00B201D0" w:rsidRDefault="00B201D0" w:rsidP="006D203D">
      <w:pPr>
        <w:spacing w:after="0"/>
        <w:rPr>
          <w:color w:val="808080" w:themeColor="background1" w:themeShade="80"/>
          <w:sz w:val="18"/>
          <w:szCs w:val="18"/>
        </w:rPr>
      </w:pPr>
    </w:p>
    <w:p w:rsidR="00B201D0" w:rsidRDefault="00B201D0" w:rsidP="006D203D">
      <w:pPr>
        <w:spacing w:after="0"/>
        <w:rPr>
          <w:color w:val="808080" w:themeColor="background1" w:themeShade="80"/>
          <w:sz w:val="18"/>
          <w:szCs w:val="18"/>
        </w:rPr>
      </w:pPr>
      <w:r>
        <w:t>Collection to Array</w:t>
      </w:r>
      <w:r w:rsidRPr="00F347FA">
        <w:rPr>
          <w:color w:val="808080" w:themeColor="background1" w:themeShade="80"/>
          <w:sz w:val="18"/>
          <w:szCs w:val="18"/>
        </w:rPr>
        <w:t xml:space="preserve"> </w:t>
      </w:r>
    </w:p>
    <w:p w:rsidR="00F15F20" w:rsidRPr="00B201D0" w:rsidRDefault="00F15F20" w:rsidP="006D203D">
      <w:pPr>
        <w:spacing w:after="0"/>
      </w:pPr>
      <w:proofErr w:type="spellStart"/>
      <w:r w:rsidRPr="00B201D0">
        <w:rPr>
          <w:rFonts w:ascii="Consolas" w:hAnsi="Consolas" w:cs="Consolas"/>
          <w:bCs/>
          <w:color w:val="C00000"/>
          <w:sz w:val="18"/>
          <w:szCs w:val="18"/>
        </w:rPr>
        <w:t>Collection.toArray</w:t>
      </w:r>
      <w:proofErr w:type="spellEnd"/>
      <w:r w:rsidRPr="00B201D0">
        <w:rPr>
          <w:rFonts w:ascii="Consolas" w:hAnsi="Consolas" w:cs="Consolas"/>
          <w:bCs/>
          <w:color w:val="C00000"/>
          <w:sz w:val="18"/>
          <w:szCs w:val="18"/>
        </w:rPr>
        <w:t>()</w:t>
      </w:r>
    </w:p>
    <w:p w:rsidR="00B54262" w:rsidRDefault="00B54262" w:rsidP="006D203D">
      <w:pPr>
        <w:spacing w:after="0"/>
      </w:pPr>
    </w:p>
    <w:p w:rsidR="00D64500" w:rsidRDefault="00D64500" w:rsidP="00D64500">
      <w:pPr>
        <w:spacing w:after="0"/>
      </w:pPr>
      <w:r>
        <w:t xml:space="preserve">Array =&gt; </w:t>
      </w:r>
      <w:proofErr w:type="spellStart"/>
      <w:r>
        <w:t>ArrayList</w:t>
      </w:r>
      <w:proofErr w:type="spellEnd"/>
    </w:p>
    <w:p w:rsidR="00CD22BE" w:rsidRPr="00CD22BE" w:rsidRDefault="00CD22BE" w:rsidP="00D64500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>
        <w:rPr>
          <w:rFonts w:ascii="Consolas" w:hAnsi="Consolas" w:cs="Consolas"/>
          <w:bCs/>
          <w:color w:val="C00000"/>
          <w:sz w:val="18"/>
          <w:szCs w:val="18"/>
        </w:rPr>
        <w:t>ArrayList</w:t>
      </w:r>
      <w:proofErr w:type="spellEnd"/>
      <w:r>
        <w:rPr>
          <w:rFonts w:ascii="Consolas" w:hAnsi="Consolas" w:cs="Consolas"/>
          <w:bCs/>
          <w:color w:val="C00000"/>
          <w:sz w:val="18"/>
          <w:szCs w:val="18"/>
        </w:rPr>
        <w:t xml:space="preserve">&lt;String&gt;() al = </w:t>
      </w:r>
      <w:r w:rsidRPr="00CD22BE">
        <w:rPr>
          <w:rFonts w:ascii="Consolas" w:hAnsi="Consolas" w:cs="Consolas"/>
          <w:bCs/>
          <w:color w:val="C00000"/>
          <w:sz w:val="18"/>
          <w:szCs w:val="18"/>
        </w:rPr>
        <w:t>(</w:t>
      </w:r>
      <w:proofErr w:type="spellStart"/>
      <w:r w:rsidRPr="00CD22BE">
        <w:rPr>
          <w:rFonts w:ascii="Consolas" w:hAnsi="Consolas" w:cs="Consolas"/>
          <w:bCs/>
          <w:color w:val="C00000"/>
          <w:sz w:val="18"/>
          <w:szCs w:val="18"/>
        </w:rPr>
        <w:t>ArrayList</w:t>
      </w:r>
      <w:proofErr w:type="spellEnd"/>
      <w:r w:rsidRPr="00CD22BE">
        <w:rPr>
          <w:rFonts w:ascii="Consolas" w:hAnsi="Consolas" w:cs="Consolas"/>
          <w:bCs/>
          <w:color w:val="C00000"/>
          <w:sz w:val="18"/>
          <w:szCs w:val="18"/>
        </w:rPr>
        <w:t xml:space="preserve">) </w:t>
      </w:r>
      <w:proofErr w:type="spellStart"/>
      <w:r w:rsidRPr="00CD22BE">
        <w:rPr>
          <w:rFonts w:ascii="Consolas" w:hAnsi="Consolas" w:cs="Consolas"/>
          <w:bCs/>
          <w:color w:val="C00000"/>
          <w:sz w:val="18"/>
          <w:szCs w:val="18"/>
        </w:rPr>
        <w:t>Arrays.asList</w:t>
      </w:r>
      <w:proofErr w:type="spellEnd"/>
      <w:r w:rsidRPr="00CD22BE">
        <w:rPr>
          <w:rFonts w:ascii="Consolas" w:hAnsi="Consolas" w:cs="Consolas"/>
          <w:bCs/>
          <w:color w:val="C00000"/>
          <w:sz w:val="18"/>
          <w:szCs w:val="18"/>
        </w:rPr>
        <w:t>(</w:t>
      </w:r>
      <w:proofErr w:type="spellStart"/>
      <w:r>
        <w:rPr>
          <w:rFonts w:ascii="Consolas" w:hAnsi="Consolas" w:cs="Consolas"/>
          <w:bCs/>
          <w:color w:val="C00000"/>
          <w:sz w:val="18"/>
          <w:szCs w:val="18"/>
        </w:rPr>
        <w:t>arrayofStrings</w:t>
      </w:r>
      <w:proofErr w:type="spellEnd"/>
      <w:r w:rsidRPr="00CD22BE">
        <w:rPr>
          <w:rFonts w:ascii="Consolas" w:hAnsi="Consolas" w:cs="Consolas"/>
          <w:bCs/>
          <w:color w:val="C00000"/>
          <w:sz w:val="18"/>
          <w:szCs w:val="18"/>
        </w:rPr>
        <w:t>);</w:t>
      </w:r>
    </w:p>
    <w:p w:rsidR="00CC3045" w:rsidRPr="0076671A" w:rsidRDefault="00CC3045" w:rsidP="006D203D">
      <w:pPr>
        <w:spacing w:after="0"/>
        <w:rPr>
          <w:color w:val="C00000"/>
          <w:sz w:val="18"/>
          <w:szCs w:val="18"/>
        </w:rPr>
      </w:pPr>
    </w:p>
    <w:p w:rsidR="0076671A" w:rsidRDefault="0076671A" w:rsidP="006D203D">
      <w:pPr>
        <w:spacing w:after="0"/>
      </w:pPr>
    </w:p>
    <w:p w:rsidR="00875C66" w:rsidRDefault="00875C66" w:rsidP="00875C66">
      <w:pPr>
        <w:spacing w:after="0"/>
      </w:pPr>
      <w:proofErr w:type="spellStart"/>
      <w:r>
        <w:t>ArrayList</w:t>
      </w:r>
      <w:proofErr w:type="spellEnd"/>
      <w:r>
        <w:t xml:space="preserve"> =&gt; Enumeration: </w:t>
      </w: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Collections.enumeration</w:t>
      </w:r>
      <w:proofErr w:type="spellEnd"/>
      <w:r w:rsidRPr="00FC3948">
        <w:rPr>
          <w:color w:val="C00000"/>
          <w:sz w:val="18"/>
          <w:szCs w:val="18"/>
        </w:rPr>
        <w:t>(</w:t>
      </w:r>
      <w:r>
        <w:rPr>
          <w:color w:val="C00000"/>
          <w:sz w:val="18"/>
          <w:szCs w:val="18"/>
        </w:rPr>
        <w:t xml:space="preserve"> </w:t>
      </w:r>
      <w:proofErr w:type="spellStart"/>
      <w:r w:rsidRPr="008A6040">
        <w:rPr>
          <w:color w:val="808080" w:themeColor="background1" w:themeShade="80"/>
          <w:sz w:val="18"/>
          <w:szCs w:val="18"/>
        </w:rPr>
        <w:t>structArrayList</w:t>
      </w:r>
      <w:proofErr w:type="spellEnd"/>
      <w:r w:rsidRPr="008A6040">
        <w:rPr>
          <w:color w:val="808080" w:themeColor="background1" w:themeShade="80"/>
          <w:sz w:val="18"/>
          <w:szCs w:val="18"/>
        </w:rPr>
        <w:t xml:space="preserve"> </w:t>
      </w:r>
      <w:r w:rsidRPr="00FC3948">
        <w:rPr>
          <w:color w:val="C00000"/>
          <w:sz w:val="18"/>
          <w:szCs w:val="18"/>
        </w:rPr>
        <w:t>);</w:t>
      </w:r>
    </w:p>
    <w:p w:rsidR="00875C66" w:rsidRDefault="00875C66" w:rsidP="00875C66">
      <w:pPr>
        <w:spacing w:after="0"/>
      </w:pP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  <w:proofErr w:type="spellStart"/>
      <w:r>
        <w:t>ArrayList</w:t>
      </w:r>
      <w:proofErr w:type="spellEnd"/>
      <w:r>
        <w:t xml:space="preserve"> =&gt; sync. list for thread-safe manipulation</w:t>
      </w: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lastRenderedPageBreak/>
        <w:t xml:space="preserve">List </w:t>
      </w:r>
      <w:proofErr w:type="spellStart"/>
      <w:r>
        <w:rPr>
          <w:color w:val="C00000"/>
          <w:sz w:val="18"/>
          <w:szCs w:val="18"/>
        </w:rPr>
        <w:t>threadSafeList</w:t>
      </w:r>
      <w:proofErr w:type="spellEnd"/>
      <w:r w:rsidRPr="00691CE3">
        <w:rPr>
          <w:color w:val="C00000"/>
          <w:sz w:val="18"/>
          <w:szCs w:val="18"/>
        </w:rPr>
        <w:t xml:space="preserve"> = </w:t>
      </w:r>
      <w:proofErr w:type="spellStart"/>
      <w:r w:rsidRPr="00691CE3">
        <w:rPr>
          <w:color w:val="C00000"/>
          <w:sz w:val="18"/>
          <w:szCs w:val="18"/>
        </w:rPr>
        <w:t>Collections.synchronizedList</w:t>
      </w:r>
      <w:proofErr w:type="spellEnd"/>
      <w:r w:rsidRPr="00691CE3">
        <w:rPr>
          <w:color w:val="C00000"/>
          <w:sz w:val="18"/>
          <w:szCs w:val="18"/>
        </w:rPr>
        <w:t>(</w:t>
      </w:r>
      <w:r>
        <w:rPr>
          <w:color w:val="C00000"/>
          <w:sz w:val="18"/>
          <w:szCs w:val="18"/>
        </w:rPr>
        <w:t xml:space="preserve"> </w:t>
      </w:r>
      <w:proofErr w:type="spellStart"/>
      <w:r w:rsidRPr="008A6040">
        <w:rPr>
          <w:color w:val="808080" w:themeColor="background1" w:themeShade="80"/>
          <w:sz w:val="18"/>
          <w:szCs w:val="18"/>
        </w:rPr>
        <w:t>structArrayList</w:t>
      </w:r>
      <w:proofErr w:type="spellEnd"/>
      <w:r>
        <w:rPr>
          <w:color w:val="0070C0"/>
          <w:sz w:val="18"/>
          <w:szCs w:val="18"/>
        </w:rPr>
        <w:t xml:space="preserve"> </w:t>
      </w:r>
      <w:r w:rsidRPr="00691CE3">
        <w:rPr>
          <w:color w:val="C00000"/>
          <w:sz w:val="18"/>
          <w:szCs w:val="18"/>
        </w:rPr>
        <w:t>);</w:t>
      </w:r>
    </w:p>
    <w:p w:rsidR="00875C66" w:rsidRDefault="00875C66" w:rsidP="00875C66">
      <w:pPr>
        <w:spacing w:after="0"/>
        <w:rPr>
          <w:color w:val="C00000"/>
          <w:sz w:val="18"/>
          <w:szCs w:val="18"/>
        </w:rPr>
      </w:pPr>
    </w:p>
    <w:p w:rsidR="00875C66" w:rsidRDefault="00875C66" w:rsidP="006D203D">
      <w:pPr>
        <w:spacing w:after="0"/>
      </w:pPr>
    </w:p>
    <w:p w:rsidR="007C47A2" w:rsidRDefault="007C47A2" w:rsidP="006D203D">
      <w:pPr>
        <w:spacing w:after="0"/>
      </w:pPr>
      <w:r>
        <w:t xml:space="preserve">Enumeration </w:t>
      </w:r>
      <w:r w:rsidR="0086570E">
        <w:t xml:space="preserve">=&gt; </w:t>
      </w:r>
      <w:r>
        <w:t>collections:</w:t>
      </w:r>
    </w:p>
    <w:p w:rsidR="007C47A2" w:rsidRPr="007C47A2" w:rsidRDefault="007C47A2" w:rsidP="006D203D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Collections.enumeration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()</w:t>
      </w:r>
    </w:p>
    <w:p w:rsidR="007C47A2" w:rsidRPr="007C47A2" w:rsidRDefault="007C47A2" w:rsidP="006D203D">
      <w:pPr>
        <w:spacing w:after="0"/>
        <w:rPr>
          <w:rFonts w:ascii="Consolas" w:hAnsi="Consolas" w:cs="Consolas"/>
          <w:bCs/>
          <w:color w:val="C00000"/>
          <w:sz w:val="18"/>
          <w:szCs w:val="18"/>
        </w:rPr>
      </w:pPr>
      <w:proofErr w:type="spellStart"/>
      <w:r w:rsidRPr="007C47A2">
        <w:rPr>
          <w:rFonts w:ascii="Consolas" w:hAnsi="Consolas" w:cs="Consolas"/>
          <w:bCs/>
          <w:color w:val="C00000"/>
          <w:sz w:val="18"/>
          <w:szCs w:val="18"/>
        </w:rPr>
        <w:t>Collections.list</w:t>
      </w:r>
      <w:proofErr w:type="spellEnd"/>
      <w:r w:rsidRPr="007C47A2">
        <w:rPr>
          <w:rFonts w:ascii="Consolas" w:hAnsi="Consolas" w:cs="Consolas"/>
          <w:bCs/>
          <w:color w:val="C00000"/>
          <w:sz w:val="18"/>
          <w:szCs w:val="18"/>
        </w:rPr>
        <w:t>()</w:t>
      </w:r>
    </w:p>
    <w:p w:rsidR="007C47A2" w:rsidRDefault="007C47A2" w:rsidP="006D203D">
      <w:pPr>
        <w:spacing w:after="0"/>
      </w:pPr>
    </w:p>
    <w:p w:rsidR="007C47A2" w:rsidRDefault="007C47A2" w:rsidP="006D203D">
      <w:pPr>
        <w:spacing w:after="0"/>
      </w:pPr>
    </w:p>
    <w:p w:rsidR="00691CE3" w:rsidRDefault="004D3845" w:rsidP="008C6B03">
      <w:pPr>
        <w:spacing w:after="0"/>
      </w:pPr>
      <w:r>
        <w:t xml:space="preserve">Enumeration </w:t>
      </w:r>
      <w:r w:rsidR="0086570E">
        <w:t xml:space="preserve">=&gt; </w:t>
      </w:r>
      <w:proofErr w:type="spellStart"/>
      <w:r>
        <w:t>ArrayList</w:t>
      </w:r>
      <w:proofErr w:type="spellEnd"/>
      <w:r w:rsidR="009E19AF">
        <w:t xml:space="preserve">: </w:t>
      </w:r>
    </w:p>
    <w:p w:rsidR="00DB7531" w:rsidRDefault="00DB7531" w:rsidP="008C6B03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Collections.list</w:t>
      </w:r>
      <w:proofErr w:type="spellEnd"/>
      <w:r w:rsidRPr="00FC3948">
        <w:rPr>
          <w:color w:val="C00000"/>
          <w:sz w:val="18"/>
          <w:szCs w:val="18"/>
        </w:rPr>
        <w:t>(</w:t>
      </w:r>
      <w:r w:rsidR="0042553D">
        <w:rPr>
          <w:color w:val="C00000"/>
          <w:sz w:val="18"/>
          <w:szCs w:val="18"/>
        </w:rPr>
        <w:t xml:space="preserve"> </w:t>
      </w:r>
      <w:proofErr w:type="spellStart"/>
      <w:r w:rsidRPr="008A6040">
        <w:rPr>
          <w:color w:val="808080" w:themeColor="background1" w:themeShade="80"/>
          <w:sz w:val="18"/>
          <w:szCs w:val="18"/>
        </w:rPr>
        <w:t>request.getHeaderNames</w:t>
      </w:r>
      <w:proofErr w:type="spellEnd"/>
      <w:r w:rsidRPr="008A6040">
        <w:rPr>
          <w:color w:val="808080" w:themeColor="background1" w:themeShade="80"/>
          <w:sz w:val="18"/>
          <w:szCs w:val="18"/>
        </w:rPr>
        <w:t>()</w:t>
      </w:r>
      <w:r w:rsidR="00691CE3" w:rsidRPr="008A6040">
        <w:rPr>
          <w:color w:val="808080" w:themeColor="background1" w:themeShade="80"/>
          <w:sz w:val="18"/>
          <w:szCs w:val="18"/>
        </w:rPr>
        <w:t xml:space="preserve"> </w:t>
      </w:r>
      <w:r w:rsidRPr="00FC3948">
        <w:rPr>
          <w:color w:val="C00000"/>
          <w:sz w:val="18"/>
          <w:szCs w:val="18"/>
        </w:rPr>
        <w:t>)</w:t>
      </w:r>
      <w:r w:rsidR="0042553D">
        <w:rPr>
          <w:color w:val="C00000"/>
          <w:sz w:val="18"/>
          <w:szCs w:val="18"/>
        </w:rPr>
        <w:t xml:space="preserve">  </w:t>
      </w:r>
      <w:r w:rsidRPr="00FC3948">
        <w:rPr>
          <w:color w:val="C00000"/>
          <w:sz w:val="18"/>
          <w:szCs w:val="18"/>
        </w:rPr>
        <w:t>.size()</w:t>
      </w:r>
    </w:p>
    <w:p w:rsidR="00756EB9" w:rsidRPr="000B28CB" w:rsidRDefault="00756EB9" w:rsidP="008C6B03">
      <w:pPr>
        <w:spacing w:after="0"/>
        <w:rPr>
          <w:i/>
          <w:sz w:val="16"/>
          <w:szCs w:val="16"/>
        </w:rPr>
      </w:pPr>
    </w:p>
    <w:p w:rsidR="00875C66" w:rsidRDefault="00462091" w:rsidP="008C6B03">
      <w:pPr>
        <w:spacing w:after="0"/>
      </w:pPr>
      <w:proofErr w:type="spellStart"/>
      <w:r>
        <w:t>int</w:t>
      </w:r>
      <w:proofErr w:type="spellEnd"/>
      <w:r>
        <w:t xml:space="preserve"> =&gt;</w:t>
      </w:r>
      <w:r w:rsidR="00F6400A" w:rsidRPr="00F6400A">
        <w:t xml:space="preserve"> String</w:t>
      </w:r>
      <w:r w:rsidR="00F6400A">
        <w:t xml:space="preserve"> </w:t>
      </w:r>
    </w:p>
    <w:p w:rsidR="00F6400A" w:rsidRDefault="00F6400A" w:rsidP="008C6B03">
      <w:pPr>
        <w:spacing w:after="0"/>
        <w:rPr>
          <w:color w:val="C00000"/>
          <w:sz w:val="18"/>
          <w:szCs w:val="18"/>
        </w:rPr>
      </w:pPr>
      <w:proofErr w:type="spellStart"/>
      <w:r w:rsidRPr="00F6400A">
        <w:rPr>
          <w:color w:val="C00000"/>
          <w:sz w:val="18"/>
          <w:szCs w:val="18"/>
        </w:rPr>
        <w:t>String.valueOf</w:t>
      </w:r>
      <w:proofErr w:type="spellEnd"/>
      <w:r w:rsidRPr="00F6400A">
        <w:rPr>
          <w:color w:val="C00000"/>
          <w:sz w:val="18"/>
          <w:szCs w:val="18"/>
        </w:rPr>
        <w:t>(3)</w:t>
      </w:r>
      <w:r>
        <w:rPr>
          <w:color w:val="C00000"/>
          <w:sz w:val="18"/>
          <w:szCs w:val="18"/>
        </w:rPr>
        <w:t xml:space="preserve">; </w:t>
      </w:r>
      <w:r w:rsidR="00D919AE">
        <w:rPr>
          <w:color w:val="C00000"/>
          <w:sz w:val="18"/>
          <w:szCs w:val="18"/>
        </w:rPr>
        <w:t xml:space="preserve"> new Integer(3).</w:t>
      </w:r>
      <w:proofErr w:type="spellStart"/>
      <w:r w:rsidR="00D919AE">
        <w:rPr>
          <w:color w:val="C00000"/>
          <w:sz w:val="18"/>
          <w:szCs w:val="18"/>
        </w:rPr>
        <w:t>toString</w:t>
      </w:r>
      <w:proofErr w:type="spellEnd"/>
      <w:r w:rsidR="00D919AE">
        <w:rPr>
          <w:color w:val="C00000"/>
          <w:sz w:val="18"/>
          <w:szCs w:val="18"/>
        </w:rPr>
        <w:t>()</w:t>
      </w:r>
    </w:p>
    <w:p w:rsidR="00112DED" w:rsidRDefault="00112DED" w:rsidP="008C6B03">
      <w:pPr>
        <w:spacing w:after="0"/>
        <w:rPr>
          <w:color w:val="C00000"/>
          <w:sz w:val="18"/>
          <w:szCs w:val="18"/>
        </w:rPr>
      </w:pPr>
    </w:p>
    <w:p w:rsidR="00112DED" w:rsidRPr="00112DED" w:rsidRDefault="00632356" w:rsidP="008C6B03">
      <w:pPr>
        <w:spacing w:after="0"/>
      </w:pPr>
      <w:r>
        <w:t>D</w:t>
      </w:r>
      <w:r w:rsidR="00112DED" w:rsidRPr="00112DED">
        <w:t xml:space="preserve">ate </w:t>
      </w:r>
      <w:r>
        <w:t>=&gt;</w:t>
      </w:r>
      <w:r w:rsidR="00112DED" w:rsidRPr="00112DED">
        <w:t xml:space="preserve"> </w:t>
      </w:r>
      <w:r w:rsidR="00E42EBB">
        <w:t>S</w:t>
      </w:r>
      <w:r w:rsidR="00112DED" w:rsidRPr="00112DED">
        <w:t>tring</w:t>
      </w:r>
    </w:p>
    <w:p w:rsidR="00112DED" w:rsidRDefault="00112DED" w:rsidP="008C6B03">
      <w:pPr>
        <w:spacing w:after="0"/>
        <w:rPr>
          <w:color w:val="C00000"/>
          <w:sz w:val="18"/>
          <w:szCs w:val="18"/>
        </w:rPr>
      </w:pPr>
      <w:r w:rsidRPr="00112DED">
        <w:rPr>
          <w:color w:val="C00000"/>
          <w:sz w:val="18"/>
          <w:szCs w:val="18"/>
        </w:rPr>
        <w:t xml:space="preserve">new </w:t>
      </w:r>
      <w:proofErr w:type="spellStart"/>
      <w:r w:rsidRPr="00112DED">
        <w:rPr>
          <w:color w:val="C00000"/>
          <w:sz w:val="18"/>
          <w:szCs w:val="18"/>
        </w:rPr>
        <w:t>SimpleDateFormat</w:t>
      </w:r>
      <w:proofErr w:type="spellEnd"/>
      <w:r w:rsidRPr="00112DED">
        <w:rPr>
          <w:color w:val="C00000"/>
          <w:sz w:val="18"/>
          <w:szCs w:val="18"/>
        </w:rPr>
        <w:t xml:space="preserve">("w </w:t>
      </w:r>
      <w:proofErr w:type="spellStart"/>
      <w:r w:rsidRPr="00112DED">
        <w:rPr>
          <w:color w:val="C00000"/>
          <w:sz w:val="18"/>
          <w:szCs w:val="18"/>
        </w:rPr>
        <w:t>dd.MM.yy</w:t>
      </w:r>
      <w:proofErr w:type="spellEnd"/>
      <w:r w:rsidRPr="00112DED">
        <w:rPr>
          <w:color w:val="C00000"/>
          <w:sz w:val="18"/>
          <w:szCs w:val="18"/>
        </w:rPr>
        <w:t xml:space="preserve"> </w:t>
      </w:r>
      <w:proofErr w:type="spellStart"/>
      <w:r w:rsidRPr="00112DED">
        <w:rPr>
          <w:color w:val="C00000"/>
          <w:sz w:val="18"/>
          <w:szCs w:val="18"/>
        </w:rPr>
        <w:t>HH:mm</w:t>
      </w:r>
      <w:proofErr w:type="spellEnd"/>
      <w:r w:rsidRPr="00112DED">
        <w:rPr>
          <w:color w:val="C00000"/>
          <w:sz w:val="18"/>
          <w:szCs w:val="18"/>
        </w:rPr>
        <w:t xml:space="preserve">").format(new </w:t>
      </w:r>
      <w:proofErr w:type="spellStart"/>
      <w:r w:rsidRPr="00112DED">
        <w:rPr>
          <w:color w:val="C00000"/>
          <w:sz w:val="18"/>
          <w:szCs w:val="18"/>
        </w:rPr>
        <w:t>java.util.Date</w:t>
      </w:r>
      <w:proofErr w:type="spellEnd"/>
      <w:r w:rsidRPr="00112DED">
        <w:rPr>
          <w:color w:val="C00000"/>
          <w:sz w:val="18"/>
          <w:szCs w:val="18"/>
        </w:rPr>
        <w:t>())</w:t>
      </w:r>
    </w:p>
    <w:p w:rsidR="00112DED" w:rsidRPr="000C22AF" w:rsidRDefault="00112DED" w:rsidP="008C6B03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5683"/>
      </w:tblGrid>
      <w:tr w:rsidR="00BE3C47" w:rsidRPr="000578FB" w:rsidTr="00BE3C47">
        <w:tc>
          <w:tcPr>
            <w:tcW w:w="3618" w:type="dxa"/>
          </w:tcPr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G   Era designator  Text    AD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 xml:space="preserve">y   Year    </w:t>
            </w:r>
            <w:proofErr w:type="spellStart"/>
            <w:r w:rsidRPr="00BE3C47">
              <w:rPr>
                <w:color w:val="C00000"/>
                <w:sz w:val="18"/>
                <w:szCs w:val="18"/>
              </w:rPr>
              <w:t>Year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   1996; 96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 xml:space="preserve">Y   Week year   </w:t>
            </w:r>
            <w:proofErr w:type="spellStart"/>
            <w:r w:rsidRPr="00BE3C47">
              <w:rPr>
                <w:color w:val="C00000"/>
                <w:sz w:val="18"/>
                <w:szCs w:val="18"/>
              </w:rPr>
              <w:t>Year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   2009; 09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M   Month in year   Month   July; Jul; 07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w   Week in year    Number  27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W   Week in month   Number  2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D   Day in year Number  189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d   Day in month    Number  10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F   Day of week in month    Number  2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E   Day name in week    Text    Tuesday; Tue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u   Day number of week (1 = Monday, ..., 7 = Sunday)    Number  1</w:t>
            </w:r>
          </w:p>
          <w:p w:rsidR="00BE3C47" w:rsidRPr="00D842B7" w:rsidRDefault="00BE3C47" w:rsidP="00596E99">
            <w:pPr>
              <w:rPr>
                <w:sz w:val="20"/>
                <w:szCs w:val="20"/>
              </w:rPr>
            </w:pPr>
          </w:p>
          <w:p w:rsidR="00BE3C47" w:rsidRPr="00D842B7" w:rsidRDefault="00BE3C47" w:rsidP="00596E99">
            <w:pPr>
              <w:rPr>
                <w:sz w:val="20"/>
                <w:szCs w:val="20"/>
              </w:rPr>
            </w:pPr>
          </w:p>
        </w:tc>
        <w:tc>
          <w:tcPr>
            <w:tcW w:w="5683" w:type="dxa"/>
          </w:tcPr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proofErr w:type="spellStart"/>
            <w:r w:rsidRPr="00BE3C47">
              <w:rPr>
                <w:color w:val="C00000"/>
                <w:sz w:val="18"/>
                <w:szCs w:val="18"/>
              </w:rPr>
              <w:t>a</w:t>
            </w:r>
            <w:proofErr w:type="spellEnd"/>
            <w:r w:rsidRPr="00BE3C47">
              <w:rPr>
                <w:color w:val="C00000"/>
                <w:sz w:val="18"/>
                <w:szCs w:val="18"/>
              </w:rPr>
              <w:t xml:space="preserve">   Am/pm marker    Text    PM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H   Hour in day (0-23)  Number  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k   Hour in day (1-24)  Number  24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K   Hour in am/pm (0-11)    Number  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h   Hour in am/pm (1-12)    Number  12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m   Minute in hour  Number  30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s   Second in minute    Number  55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S   Millisecond Number  978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</w:rPr>
            </w:pPr>
            <w:r w:rsidRPr="00BE3C47">
              <w:rPr>
                <w:color w:val="C00000"/>
                <w:sz w:val="18"/>
                <w:szCs w:val="18"/>
              </w:rPr>
              <w:t>z   Time zone   General time zone   Pacific Standard Time; PST; GMT-08:00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  <w:lang w:val="fr-FR"/>
              </w:rPr>
            </w:pPr>
            <w:r w:rsidRPr="00BE3C47">
              <w:rPr>
                <w:color w:val="C00000"/>
                <w:sz w:val="18"/>
                <w:szCs w:val="18"/>
                <w:lang w:val="fr-FR"/>
              </w:rPr>
              <w:t>Z   Time zone   RFC 822 time zone   -0800</w:t>
            </w:r>
          </w:p>
          <w:p w:rsidR="00BE3C47" w:rsidRPr="00BE3C47" w:rsidRDefault="00BE3C47" w:rsidP="00BE3C47">
            <w:pPr>
              <w:rPr>
                <w:color w:val="C00000"/>
                <w:sz w:val="18"/>
                <w:szCs w:val="18"/>
                <w:lang w:val="fr-FR"/>
              </w:rPr>
            </w:pPr>
            <w:r w:rsidRPr="00BE3C47">
              <w:rPr>
                <w:color w:val="C00000"/>
                <w:sz w:val="18"/>
                <w:szCs w:val="18"/>
                <w:lang w:val="fr-FR"/>
              </w:rPr>
              <w:t>X   Time zone   ISO 8601 time zone  -08; -0800; -08:00</w:t>
            </w:r>
          </w:p>
          <w:p w:rsidR="00BE3C47" w:rsidRDefault="00BE3C47" w:rsidP="00596E99">
            <w:pPr>
              <w:rPr>
                <w:sz w:val="20"/>
                <w:szCs w:val="20"/>
                <w:lang w:val="fr-FR"/>
              </w:rPr>
            </w:pPr>
          </w:p>
          <w:p w:rsidR="000578FB" w:rsidRPr="000578FB" w:rsidRDefault="000578FB" w:rsidP="00596E99">
            <w:pPr>
              <w:rPr>
                <w:sz w:val="18"/>
                <w:szCs w:val="18"/>
              </w:rPr>
            </w:pPr>
            <w:r w:rsidRPr="000578FB">
              <w:rPr>
                <w:sz w:val="18"/>
                <w:szCs w:val="18"/>
              </w:rPr>
              <w:t>To escape a string </w:t>
            </w:r>
            <w:r>
              <w:rPr>
                <w:sz w:val="18"/>
                <w:szCs w:val="18"/>
              </w:rPr>
              <w:t>use single quote</w:t>
            </w:r>
            <w:r w:rsidRPr="000578FB">
              <w:rPr>
                <w:sz w:val="18"/>
                <w:szCs w:val="18"/>
              </w:rPr>
              <w:t>:</w:t>
            </w:r>
          </w:p>
          <w:p w:rsidR="000578FB" w:rsidRPr="000578FB" w:rsidRDefault="000578FB" w:rsidP="00596E99">
            <w:pPr>
              <w:rPr>
                <w:sz w:val="20"/>
                <w:szCs w:val="20"/>
              </w:rPr>
            </w:pPr>
            <w:proofErr w:type="spellStart"/>
            <w:r w:rsidRPr="000578FB">
              <w:rPr>
                <w:color w:val="C00000"/>
                <w:sz w:val="18"/>
                <w:szCs w:val="18"/>
              </w:rPr>
              <w:t>SimpleDateFormat</w:t>
            </w:r>
            <w:proofErr w:type="spellEnd"/>
            <w:r w:rsidRPr="000578FB">
              <w:rPr>
                <w:color w:val="C00000"/>
                <w:sz w:val="18"/>
                <w:szCs w:val="18"/>
              </w:rPr>
              <w:t>("'</w:t>
            </w:r>
            <w:proofErr w:type="spellStart"/>
            <w:r w:rsidRPr="000578FB">
              <w:rPr>
                <w:color w:val="C00000"/>
                <w:sz w:val="18"/>
                <w:szCs w:val="18"/>
              </w:rPr>
              <w:t>Week'w</w:t>
            </w:r>
            <w:proofErr w:type="spellEnd"/>
            <w:r w:rsidRPr="000578FB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0578FB">
              <w:rPr>
                <w:color w:val="C00000"/>
                <w:sz w:val="18"/>
                <w:szCs w:val="18"/>
              </w:rPr>
              <w:t>dd.MM.yy</w:t>
            </w:r>
            <w:proofErr w:type="spellEnd"/>
            <w:r w:rsidRPr="000578FB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0578FB">
              <w:rPr>
                <w:color w:val="C00000"/>
                <w:sz w:val="18"/>
                <w:szCs w:val="18"/>
              </w:rPr>
              <w:t>HH:mm</w:t>
            </w:r>
            <w:proofErr w:type="spellEnd"/>
            <w:r w:rsidRPr="000578FB">
              <w:rPr>
                <w:color w:val="C00000"/>
                <w:sz w:val="18"/>
                <w:szCs w:val="18"/>
              </w:rPr>
              <w:t>")</w:t>
            </w:r>
          </w:p>
        </w:tc>
      </w:tr>
    </w:tbl>
    <w:p w:rsidR="00BE3C47" w:rsidRDefault="00BE3C47" w:rsidP="008C6B03">
      <w:pPr>
        <w:spacing w:after="0"/>
      </w:pPr>
    </w:p>
    <w:p w:rsidR="00E42EBB" w:rsidRDefault="00E42EBB" w:rsidP="008C6B03">
      <w:pPr>
        <w:spacing w:after="0"/>
      </w:pPr>
      <w:r>
        <w:t>String =&gt; Date</w:t>
      </w:r>
    </w:p>
    <w:p w:rsidR="003F462D" w:rsidRDefault="003F462D" w:rsidP="008C6B03">
      <w:pPr>
        <w:spacing w:after="0"/>
        <w:rPr>
          <w:sz w:val="18"/>
          <w:szCs w:val="18"/>
        </w:rPr>
      </w:pPr>
    </w:p>
    <w:p w:rsidR="003F462D" w:rsidRPr="003F462D" w:rsidRDefault="003F462D" w:rsidP="008C6B03">
      <w:pPr>
        <w:spacing w:after="0"/>
        <w:rPr>
          <w:sz w:val="18"/>
          <w:szCs w:val="18"/>
        </w:rPr>
      </w:pPr>
      <w:r w:rsidRPr="003F462D">
        <w:rPr>
          <w:sz w:val="18"/>
          <w:szCs w:val="18"/>
        </w:rPr>
        <w:t xml:space="preserve">//  24 </w:t>
      </w:r>
      <w:proofErr w:type="spellStart"/>
      <w:r w:rsidRPr="003F462D">
        <w:rPr>
          <w:sz w:val="18"/>
          <w:szCs w:val="18"/>
        </w:rPr>
        <w:t>noiembrie</w:t>
      </w:r>
      <w:proofErr w:type="spellEnd"/>
      <w:r w:rsidRPr="003F462D">
        <w:rPr>
          <w:sz w:val="18"/>
          <w:szCs w:val="18"/>
        </w:rPr>
        <w:t xml:space="preserve"> 2014 =&gt; Date</w:t>
      </w:r>
    </w:p>
    <w:p w:rsidR="003F462D" w:rsidRPr="003F462D" w:rsidRDefault="003F462D" w:rsidP="003F462D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 xml:space="preserve">Date </w:t>
      </w:r>
      <w:proofErr w:type="spellStart"/>
      <w:r w:rsidRPr="003F462D">
        <w:rPr>
          <w:color w:val="C00000"/>
          <w:sz w:val="18"/>
          <w:szCs w:val="18"/>
        </w:rPr>
        <w:t>dt</w:t>
      </w:r>
      <w:proofErr w:type="spellEnd"/>
      <w:r w:rsidRPr="003F462D">
        <w:rPr>
          <w:color w:val="C00000"/>
          <w:sz w:val="18"/>
          <w:szCs w:val="18"/>
        </w:rPr>
        <w:t xml:space="preserve">=new </w:t>
      </w:r>
      <w:proofErr w:type="spellStart"/>
      <w:r w:rsidRPr="003F462D">
        <w:rPr>
          <w:color w:val="C00000"/>
          <w:sz w:val="18"/>
          <w:szCs w:val="18"/>
        </w:rPr>
        <w:t>SimpleDateFormat</w:t>
      </w:r>
      <w:proofErr w:type="spellEnd"/>
      <w:r w:rsidRPr="003F462D">
        <w:rPr>
          <w:color w:val="C00000"/>
          <w:sz w:val="18"/>
          <w:szCs w:val="18"/>
        </w:rPr>
        <w:t xml:space="preserve"> ("</w:t>
      </w:r>
      <w:proofErr w:type="spellStart"/>
      <w:r w:rsidRPr="003F462D">
        <w:rPr>
          <w:color w:val="C00000"/>
          <w:sz w:val="18"/>
          <w:szCs w:val="18"/>
        </w:rPr>
        <w:t>dd</w:t>
      </w:r>
      <w:proofErr w:type="spellEnd"/>
      <w:r w:rsidRPr="003F462D">
        <w:rPr>
          <w:color w:val="C00000"/>
          <w:sz w:val="18"/>
          <w:szCs w:val="18"/>
        </w:rPr>
        <w:t xml:space="preserve"> MMMM </w:t>
      </w:r>
      <w:proofErr w:type="spellStart"/>
      <w:r w:rsidRPr="003F462D">
        <w:rPr>
          <w:color w:val="C00000"/>
          <w:sz w:val="18"/>
          <w:szCs w:val="18"/>
        </w:rPr>
        <w:t>yyyy</w:t>
      </w:r>
      <w:proofErr w:type="spellEnd"/>
      <w:r w:rsidRPr="003F462D">
        <w:rPr>
          <w:color w:val="C00000"/>
          <w:sz w:val="18"/>
          <w:szCs w:val="18"/>
        </w:rPr>
        <w:t>").parse(</w:t>
      </w:r>
      <w:proofErr w:type="spellStart"/>
      <w:r w:rsidRPr="003F462D">
        <w:rPr>
          <w:color w:val="C00000"/>
          <w:sz w:val="18"/>
          <w:szCs w:val="18"/>
        </w:rPr>
        <w:t>transactionDate.replace</w:t>
      </w:r>
      <w:proofErr w:type="spellEnd"/>
      <w:r w:rsidRPr="003F462D">
        <w:rPr>
          <w:color w:val="C00000"/>
          <w:sz w:val="18"/>
          <w:szCs w:val="18"/>
        </w:rPr>
        <w:t>("</w:t>
      </w:r>
      <w:proofErr w:type="spellStart"/>
      <w:r w:rsidRPr="003F462D">
        <w:rPr>
          <w:color w:val="C00000"/>
          <w:sz w:val="18"/>
          <w:szCs w:val="18"/>
        </w:rPr>
        <w:t>noiembrie</w:t>
      </w:r>
      <w:proofErr w:type="spellEnd"/>
      <w:r w:rsidRPr="003F462D">
        <w:rPr>
          <w:color w:val="C00000"/>
          <w:sz w:val="18"/>
          <w:szCs w:val="18"/>
        </w:rPr>
        <w:t>", "November"));</w:t>
      </w:r>
    </w:p>
    <w:p w:rsidR="00BE3C47" w:rsidRPr="003F462D" w:rsidRDefault="003F462D" w:rsidP="003F462D">
      <w:pPr>
        <w:spacing w:after="0"/>
        <w:rPr>
          <w:color w:val="C00000"/>
          <w:sz w:val="18"/>
          <w:szCs w:val="18"/>
        </w:rPr>
      </w:pPr>
      <w:proofErr w:type="spellStart"/>
      <w:r>
        <w:rPr>
          <w:color w:val="C00000"/>
          <w:sz w:val="18"/>
          <w:szCs w:val="18"/>
        </w:rPr>
        <w:t>System.out.println</w:t>
      </w:r>
      <w:proofErr w:type="spellEnd"/>
      <w:r>
        <w:rPr>
          <w:color w:val="C00000"/>
          <w:sz w:val="18"/>
          <w:szCs w:val="18"/>
        </w:rPr>
        <w:t>(</w:t>
      </w:r>
      <w:proofErr w:type="spellStart"/>
      <w:r>
        <w:rPr>
          <w:color w:val="C00000"/>
          <w:sz w:val="18"/>
          <w:szCs w:val="18"/>
        </w:rPr>
        <w:t>dt</w:t>
      </w:r>
      <w:r w:rsidRPr="003F462D">
        <w:rPr>
          <w:color w:val="C00000"/>
          <w:sz w:val="18"/>
          <w:szCs w:val="18"/>
        </w:rPr>
        <w:t>.toString</w:t>
      </w:r>
      <w:proofErr w:type="spellEnd"/>
      <w:r w:rsidRPr="003F462D">
        <w:rPr>
          <w:color w:val="C00000"/>
          <w:sz w:val="18"/>
          <w:szCs w:val="18"/>
        </w:rPr>
        <w:t>());</w:t>
      </w:r>
    </w:p>
    <w:p w:rsidR="00E42EBB" w:rsidRDefault="00E42EBB" w:rsidP="008C6B03">
      <w:pPr>
        <w:spacing w:after="0"/>
      </w:pPr>
    </w:p>
    <w:p w:rsidR="004648D3" w:rsidRDefault="004648D3" w:rsidP="008C6B03">
      <w:pPr>
        <w:spacing w:after="0"/>
      </w:pPr>
      <w:r>
        <w:t>String =&gt; Number</w:t>
      </w:r>
    </w:p>
    <w:p w:rsidR="0043253F" w:rsidRPr="00A00834" w:rsidRDefault="0043253F" w:rsidP="008C6B03">
      <w:pPr>
        <w:spacing w:after="0"/>
        <w:rPr>
          <w:sz w:val="18"/>
          <w:szCs w:val="18"/>
        </w:rPr>
      </w:pPr>
    </w:p>
    <w:p w:rsidR="0043253F" w:rsidRPr="00A00834" w:rsidRDefault="0043253F" w:rsidP="008C6B03">
      <w:pPr>
        <w:spacing w:after="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A00834">
        <w:rPr>
          <w:rFonts w:ascii="Consolas" w:hAnsi="Consolas" w:cs="Consolas"/>
          <w:b/>
          <w:bCs/>
          <w:color w:val="C00000"/>
          <w:sz w:val="18"/>
          <w:szCs w:val="18"/>
        </w:rPr>
        <w:t>Integer</w:t>
      </w:r>
      <w:r w:rsidRPr="00A00834">
        <w:rPr>
          <w:rFonts w:ascii="Consolas" w:hAnsi="Consolas" w:cs="Consolas"/>
          <w:color w:val="C00000"/>
          <w:sz w:val="18"/>
          <w:szCs w:val="18"/>
        </w:rPr>
        <w:t>.</w:t>
      </w:r>
      <w:r w:rsidRPr="00A00834">
        <w:rPr>
          <w:rFonts w:ascii="Consolas" w:hAnsi="Consolas" w:cs="Consolas"/>
          <w:i/>
          <w:iCs/>
          <w:color w:val="C00000"/>
          <w:sz w:val="18"/>
          <w:szCs w:val="18"/>
        </w:rPr>
        <w:t>parseInt</w:t>
      </w:r>
      <w:proofErr w:type="spellEnd"/>
      <w:r w:rsidRPr="00A00834">
        <w:rPr>
          <w:rFonts w:ascii="Consolas" w:hAnsi="Consolas" w:cs="Consolas"/>
          <w:color w:val="C00000"/>
          <w:sz w:val="18"/>
          <w:szCs w:val="18"/>
        </w:rPr>
        <w:t>("1");</w:t>
      </w:r>
    </w:p>
    <w:p w:rsidR="0043253F" w:rsidRPr="00777934" w:rsidRDefault="0043253F" w:rsidP="008C6B03">
      <w:pPr>
        <w:spacing w:after="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777934">
        <w:rPr>
          <w:rFonts w:ascii="Consolas" w:hAnsi="Consolas" w:cs="Consolas"/>
          <w:b/>
          <w:bCs/>
          <w:color w:val="C00000"/>
          <w:sz w:val="18"/>
          <w:szCs w:val="18"/>
        </w:rPr>
        <w:t>Double</w:t>
      </w:r>
      <w:r w:rsidRPr="00777934">
        <w:rPr>
          <w:rFonts w:ascii="Consolas" w:hAnsi="Consolas" w:cs="Consolas"/>
          <w:color w:val="C00000"/>
          <w:sz w:val="18"/>
          <w:szCs w:val="18"/>
        </w:rPr>
        <w:t>.</w:t>
      </w:r>
      <w:r w:rsidRPr="00777934">
        <w:rPr>
          <w:rFonts w:ascii="Consolas" w:hAnsi="Consolas" w:cs="Consolas"/>
          <w:i/>
          <w:iCs/>
          <w:color w:val="C00000"/>
          <w:sz w:val="18"/>
          <w:szCs w:val="18"/>
        </w:rPr>
        <w:t>parseDouble</w:t>
      </w:r>
      <w:proofErr w:type="spellEnd"/>
      <w:r w:rsidRPr="00777934">
        <w:rPr>
          <w:rFonts w:ascii="Consolas" w:hAnsi="Consolas" w:cs="Consolas"/>
          <w:color w:val="C00000"/>
          <w:sz w:val="18"/>
          <w:szCs w:val="18"/>
        </w:rPr>
        <w:t>("2.345");</w:t>
      </w:r>
    </w:p>
    <w:p w:rsidR="00A00834" w:rsidRPr="00777934" w:rsidRDefault="00A00834" w:rsidP="008C6B03">
      <w:pPr>
        <w:spacing w:after="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A00834">
        <w:rPr>
          <w:rFonts w:ascii="Consolas" w:hAnsi="Consolas" w:cs="Consolas"/>
          <w:b/>
          <w:bCs/>
          <w:color w:val="C00000"/>
          <w:sz w:val="18"/>
          <w:szCs w:val="18"/>
        </w:rPr>
        <w:t>Long</w:t>
      </w:r>
      <w:r w:rsidRPr="00A00834">
        <w:rPr>
          <w:rFonts w:ascii="Consolas" w:hAnsi="Consolas" w:cs="Consolas"/>
          <w:color w:val="C00000"/>
          <w:sz w:val="18"/>
          <w:szCs w:val="18"/>
        </w:rPr>
        <w:t>.</w:t>
      </w:r>
      <w:r w:rsidRPr="00A00834">
        <w:rPr>
          <w:rFonts w:ascii="Consolas" w:hAnsi="Consolas" w:cs="Consolas"/>
          <w:i/>
          <w:iCs/>
          <w:color w:val="C00000"/>
          <w:sz w:val="18"/>
          <w:szCs w:val="18"/>
        </w:rPr>
        <w:t>parseLong</w:t>
      </w:r>
      <w:proofErr w:type="spellEnd"/>
      <w:r w:rsidRPr="00A00834">
        <w:rPr>
          <w:rFonts w:ascii="Consolas" w:hAnsi="Consolas" w:cs="Consolas"/>
          <w:color w:val="C00000"/>
          <w:sz w:val="18"/>
          <w:szCs w:val="18"/>
        </w:rPr>
        <w:t>("2");</w:t>
      </w:r>
    </w:p>
    <w:p w:rsidR="0043253F" w:rsidRPr="00777934" w:rsidRDefault="0043253F" w:rsidP="008C6B03">
      <w:pPr>
        <w:spacing w:after="0"/>
        <w:rPr>
          <w:color w:val="C00000"/>
          <w:sz w:val="18"/>
          <w:szCs w:val="18"/>
        </w:rPr>
      </w:pPr>
    </w:p>
    <w:p w:rsidR="004648D3" w:rsidRPr="004648D3" w:rsidRDefault="004648D3" w:rsidP="008C6B03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 xml:space="preserve">// display </w:t>
      </w:r>
      <w:r w:rsidR="00C96663">
        <w:rPr>
          <w:color w:val="C00000"/>
          <w:sz w:val="18"/>
          <w:szCs w:val="18"/>
        </w:rPr>
        <w:t xml:space="preserve">current </w:t>
      </w:r>
      <w:r>
        <w:rPr>
          <w:color w:val="C00000"/>
          <w:sz w:val="18"/>
          <w:szCs w:val="18"/>
        </w:rPr>
        <w:t>thousand and decimal separators</w:t>
      </w:r>
    </w:p>
    <w:p w:rsidR="004648D3" w:rsidRDefault="004648D3" w:rsidP="004648D3">
      <w:pPr>
        <w:spacing w:after="0"/>
        <w:rPr>
          <w:color w:val="C00000"/>
          <w:sz w:val="18"/>
          <w:szCs w:val="18"/>
        </w:rPr>
      </w:pPr>
      <w:proofErr w:type="spellStart"/>
      <w:r w:rsidRPr="004648D3">
        <w:rPr>
          <w:color w:val="C00000"/>
          <w:sz w:val="18"/>
          <w:szCs w:val="18"/>
        </w:rPr>
        <w:t>System.out.println</w:t>
      </w:r>
      <w:proofErr w:type="spellEnd"/>
      <w:r w:rsidRPr="004648D3">
        <w:rPr>
          <w:color w:val="C00000"/>
          <w:sz w:val="18"/>
          <w:szCs w:val="18"/>
        </w:rPr>
        <w:t>(</w:t>
      </w:r>
      <w:proofErr w:type="spellStart"/>
      <w:r w:rsidRPr="004648D3">
        <w:rPr>
          <w:color w:val="C00000"/>
          <w:sz w:val="18"/>
          <w:szCs w:val="18"/>
        </w:rPr>
        <w:t>String.format</w:t>
      </w:r>
      <w:proofErr w:type="spellEnd"/>
      <w:r w:rsidRPr="004648D3">
        <w:rPr>
          <w:color w:val="C00000"/>
          <w:sz w:val="18"/>
          <w:szCs w:val="18"/>
        </w:rPr>
        <w:t>("%,.2f",1000*1000/3f));</w:t>
      </w:r>
    </w:p>
    <w:p w:rsidR="00F31290" w:rsidRDefault="00F31290" w:rsidP="004648D3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 xml:space="preserve">// or using </w:t>
      </w:r>
      <w:proofErr w:type="spellStart"/>
      <w:r>
        <w:rPr>
          <w:color w:val="C00000"/>
          <w:sz w:val="18"/>
          <w:szCs w:val="18"/>
        </w:rPr>
        <w:t>java.text.DecimalFormat</w:t>
      </w:r>
      <w:proofErr w:type="spellEnd"/>
    </w:p>
    <w:p w:rsidR="003B072F" w:rsidRPr="003B072F" w:rsidRDefault="003B072F" w:rsidP="003B072F">
      <w:pPr>
        <w:spacing w:after="0"/>
        <w:rPr>
          <w:color w:val="C00000"/>
          <w:sz w:val="18"/>
          <w:szCs w:val="18"/>
        </w:rPr>
      </w:pPr>
      <w:r w:rsidRPr="003B072F">
        <w:rPr>
          <w:color w:val="C00000"/>
          <w:sz w:val="18"/>
          <w:szCs w:val="18"/>
        </w:rPr>
        <w:t>DecimalFormat().getDecimalFormatSymbols().getDecimalSeparator());</w:t>
      </w:r>
    </w:p>
    <w:p w:rsidR="003B072F" w:rsidRPr="004648D3" w:rsidRDefault="003B072F" w:rsidP="003B072F">
      <w:pPr>
        <w:spacing w:after="0"/>
        <w:rPr>
          <w:color w:val="C00000"/>
          <w:sz w:val="18"/>
          <w:szCs w:val="18"/>
        </w:rPr>
      </w:pPr>
      <w:r w:rsidRPr="003B072F">
        <w:rPr>
          <w:color w:val="C00000"/>
          <w:sz w:val="18"/>
          <w:szCs w:val="18"/>
        </w:rPr>
        <w:t>DecimalFormat().getDecimalFormatSymbols().getGroupingSeparator());</w:t>
      </w:r>
    </w:p>
    <w:p w:rsidR="004648D3" w:rsidRDefault="004648D3" w:rsidP="008C6B03">
      <w:pPr>
        <w:spacing w:after="0"/>
      </w:pPr>
    </w:p>
    <w:p w:rsidR="00D12E12" w:rsidRPr="00FE5800" w:rsidRDefault="00B05390" w:rsidP="008C6B03">
      <w:pPr>
        <w:spacing w:after="0"/>
        <w:rPr>
          <w:color w:val="C00000"/>
          <w:sz w:val="18"/>
          <w:szCs w:val="18"/>
        </w:rPr>
      </w:pPr>
      <w:proofErr w:type="spellStart"/>
      <w:r>
        <w:rPr>
          <w:color w:val="C00000"/>
          <w:sz w:val="18"/>
          <w:szCs w:val="18"/>
        </w:rPr>
        <w:t>BigDecimal</w:t>
      </w:r>
      <w:proofErr w:type="spellEnd"/>
      <w:r>
        <w:rPr>
          <w:color w:val="C00000"/>
          <w:sz w:val="18"/>
          <w:szCs w:val="18"/>
        </w:rPr>
        <w:t xml:space="preserve"> x</w:t>
      </w:r>
      <w:r w:rsidR="00D12E12" w:rsidRPr="00FE5800">
        <w:rPr>
          <w:color w:val="C00000"/>
          <w:sz w:val="18"/>
          <w:szCs w:val="18"/>
        </w:rPr>
        <w:t xml:space="preserve"> = new </w:t>
      </w:r>
      <w:proofErr w:type="spellStart"/>
      <w:r w:rsidR="00D12E12" w:rsidRPr="00FE5800">
        <w:rPr>
          <w:color w:val="C00000"/>
          <w:sz w:val="18"/>
          <w:szCs w:val="18"/>
        </w:rPr>
        <w:t>BigDecimal</w:t>
      </w:r>
      <w:proofErr w:type="spellEnd"/>
      <w:r w:rsidR="00D12E12" w:rsidRPr="00FE5800">
        <w:rPr>
          <w:color w:val="C00000"/>
          <w:sz w:val="18"/>
          <w:szCs w:val="18"/>
        </w:rPr>
        <w:t>(</w:t>
      </w:r>
    </w:p>
    <w:p w:rsidR="00D12E12" w:rsidRPr="00FE5800" w:rsidRDefault="00D12E12" w:rsidP="002D0DAB">
      <w:pPr>
        <w:spacing w:after="0"/>
        <w:ind w:firstLine="720"/>
        <w:rPr>
          <w:color w:val="C00000"/>
          <w:sz w:val="18"/>
          <w:szCs w:val="18"/>
        </w:rPr>
      </w:pPr>
      <w:proofErr w:type="spellStart"/>
      <w:r w:rsidRPr="00FE5800">
        <w:rPr>
          <w:color w:val="C00000"/>
          <w:sz w:val="18"/>
          <w:szCs w:val="18"/>
        </w:rPr>
        <w:t>java.text.NumberFormat.getInstance</w:t>
      </w:r>
      <w:proofErr w:type="spellEnd"/>
      <w:r w:rsidRPr="00FE5800">
        <w:rPr>
          <w:color w:val="C00000"/>
          <w:sz w:val="18"/>
          <w:szCs w:val="18"/>
        </w:rPr>
        <w:t>(</w:t>
      </w:r>
      <w:proofErr w:type="spellStart"/>
      <w:r w:rsidRPr="00FE5800">
        <w:rPr>
          <w:color w:val="C00000"/>
          <w:sz w:val="18"/>
          <w:szCs w:val="18"/>
        </w:rPr>
        <w:t>Locale.ITALIAN</w:t>
      </w:r>
      <w:proofErr w:type="spellEnd"/>
      <w:r w:rsidRPr="00FE5800">
        <w:rPr>
          <w:color w:val="C00000"/>
          <w:sz w:val="18"/>
          <w:szCs w:val="18"/>
        </w:rPr>
        <w:t>)</w:t>
      </w:r>
    </w:p>
    <w:p w:rsidR="00D12E12" w:rsidRPr="00FE5800" w:rsidRDefault="00D12E12" w:rsidP="002D0DAB">
      <w:pPr>
        <w:spacing w:after="0"/>
        <w:ind w:left="720" w:firstLine="720"/>
        <w:rPr>
          <w:color w:val="C00000"/>
          <w:sz w:val="18"/>
          <w:szCs w:val="18"/>
        </w:rPr>
      </w:pPr>
      <w:r w:rsidRPr="00FE5800">
        <w:rPr>
          <w:color w:val="C00000"/>
          <w:sz w:val="18"/>
          <w:szCs w:val="18"/>
        </w:rPr>
        <w:t>.</w:t>
      </w:r>
      <w:r w:rsidRPr="00E75535">
        <w:rPr>
          <w:color w:val="C00000"/>
          <w:sz w:val="18"/>
          <w:szCs w:val="18"/>
          <w:u w:val="single"/>
        </w:rPr>
        <w:t>parse</w:t>
      </w:r>
      <w:r w:rsidRPr="00FE5800">
        <w:rPr>
          <w:color w:val="C00000"/>
          <w:sz w:val="18"/>
          <w:szCs w:val="18"/>
        </w:rPr>
        <w:t>(</w:t>
      </w:r>
      <w:proofErr w:type="spellStart"/>
      <w:r w:rsidRPr="00FE5800">
        <w:rPr>
          <w:color w:val="C00000"/>
          <w:sz w:val="18"/>
          <w:szCs w:val="18"/>
        </w:rPr>
        <w:t>cleanupTransactionAmount</w:t>
      </w:r>
      <w:proofErr w:type="spellEnd"/>
      <w:r w:rsidRPr="00FE5800">
        <w:rPr>
          <w:color w:val="C00000"/>
          <w:sz w:val="18"/>
          <w:szCs w:val="18"/>
        </w:rPr>
        <w:t>(</w:t>
      </w:r>
      <w:proofErr w:type="spellStart"/>
      <w:r w:rsidRPr="00FE5800">
        <w:rPr>
          <w:color w:val="C00000"/>
          <w:sz w:val="18"/>
          <w:szCs w:val="18"/>
        </w:rPr>
        <w:t>transactionAmount</w:t>
      </w:r>
      <w:proofErr w:type="spellEnd"/>
      <w:r w:rsidRPr="00FE5800">
        <w:rPr>
          <w:color w:val="C00000"/>
          <w:sz w:val="18"/>
          <w:szCs w:val="18"/>
        </w:rPr>
        <w:t>)).</w:t>
      </w:r>
      <w:proofErr w:type="spellStart"/>
      <w:r w:rsidRPr="00FE5800">
        <w:rPr>
          <w:color w:val="C00000"/>
          <w:sz w:val="18"/>
          <w:szCs w:val="18"/>
        </w:rPr>
        <w:t>toString</w:t>
      </w:r>
      <w:proofErr w:type="spellEnd"/>
      <w:r w:rsidRPr="00FE5800">
        <w:rPr>
          <w:color w:val="C00000"/>
          <w:sz w:val="18"/>
          <w:szCs w:val="18"/>
        </w:rPr>
        <w:t>());</w:t>
      </w:r>
    </w:p>
    <w:p w:rsidR="00747E56" w:rsidRDefault="00922856" w:rsidP="008C6B03">
      <w:pPr>
        <w:spacing w:after="0"/>
      </w:pPr>
      <w:r>
        <w:rPr>
          <w:noProof/>
        </w:rPr>
        <w:lastRenderedPageBreak/>
        <w:drawing>
          <wp:inline distT="0" distB="0" distL="0" distR="0" wp14:anchorId="255831FF" wp14:editId="4382C5E0">
            <wp:extent cx="4175760" cy="1645920"/>
            <wp:effectExtent l="0" t="0" r="0" b="0"/>
            <wp:docPr id="13" name="Picture 13" descr="http://www.cs.wcupa.edu/rkline/assets/img/CS3/numbers.png?1412555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wcupa.edu/rkline/assets/img/CS3/numbers.png?14125558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56" w:rsidRDefault="00747E56" w:rsidP="008C6B03">
      <w:pPr>
        <w:spacing w:after="0"/>
      </w:pPr>
    </w:p>
    <w:p w:rsidR="00251DDE" w:rsidRDefault="00251DDE" w:rsidP="008C6B03">
      <w:pPr>
        <w:spacing w:after="0"/>
      </w:pPr>
      <w:r>
        <w:t>Rounding</w:t>
      </w:r>
    </w:p>
    <w:p w:rsidR="00251DDE" w:rsidRDefault="00251DDE" w:rsidP="008C6B03">
      <w:pPr>
        <w:spacing w:after="0"/>
      </w:pPr>
    </w:p>
    <w:p w:rsidR="00251DDE" w:rsidRPr="00251DDE" w:rsidRDefault="00E730F5" w:rsidP="0025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 xml:space="preserve"> </w:t>
      </w:r>
      <w:r w:rsidR="00251DDE" w:rsidRPr="00251DDE">
        <w:rPr>
          <w:rFonts w:ascii="Consolas" w:hAnsi="Consolas" w:cs="Consolas"/>
          <w:color w:val="C00000"/>
          <w:sz w:val="18"/>
          <w:szCs w:val="18"/>
        </w:rPr>
        <w:t>(</w:t>
      </w:r>
      <w:proofErr w:type="spellStart"/>
      <w:r w:rsidR="00251DDE" w:rsidRPr="00251DDE">
        <w:rPr>
          <w:rFonts w:ascii="Consolas" w:hAnsi="Consolas" w:cs="Consolas"/>
          <w:b/>
          <w:bCs/>
          <w:color w:val="C00000"/>
          <w:sz w:val="18"/>
          <w:szCs w:val="18"/>
        </w:rPr>
        <w:t>int</w:t>
      </w:r>
      <w:proofErr w:type="spellEnd"/>
      <w:r w:rsidR="00251DDE" w:rsidRPr="00251DDE">
        <w:rPr>
          <w:rFonts w:ascii="Consolas" w:hAnsi="Consolas" w:cs="Consolas"/>
          <w:color w:val="C00000"/>
          <w:sz w:val="18"/>
          <w:szCs w:val="18"/>
        </w:rPr>
        <w:t>) 2.718% // 2</w:t>
      </w:r>
    </w:p>
    <w:p w:rsidR="00251DDE" w:rsidRDefault="00251DDE" w:rsidP="0025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8"/>
          <w:szCs w:val="18"/>
        </w:rPr>
      </w:pPr>
      <w:r w:rsidRPr="00251DDE"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251DDE">
        <w:rPr>
          <w:rFonts w:ascii="Consolas" w:hAnsi="Consolas" w:cs="Consolas"/>
          <w:color w:val="C00000"/>
          <w:sz w:val="18"/>
          <w:szCs w:val="18"/>
        </w:rPr>
        <w:t>Math.round</w:t>
      </w:r>
      <w:proofErr w:type="spellEnd"/>
      <w:r w:rsidRPr="00251DDE">
        <w:rPr>
          <w:rFonts w:ascii="Consolas" w:hAnsi="Consolas" w:cs="Consolas"/>
          <w:color w:val="C00000"/>
          <w:sz w:val="18"/>
          <w:szCs w:val="18"/>
        </w:rPr>
        <w:t>(2.718)) //3</w:t>
      </w:r>
    </w:p>
    <w:p w:rsidR="000D389E" w:rsidRDefault="000D389E" w:rsidP="0025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0D389E">
        <w:rPr>
          <w:rFonts w:ascii="Consolas" w:hAnsi="Consolas" w:cs="Consolas"/>
          <w:color w:val="C00000"/>
          <w:sz w:val="18"/>
          <w:szCs w:val="18"/>
        </w:rPr>
        <w:t>String.format</w:t>
      </w:r>
      <w:proofErr w:type="spellEnd"/>
      <w:r w:rsidRPr="000D389E">
        <w:rPr>
          <w:rFonts w:ascii="Consolas" w:hAnsi="Consolas" w:cs="Consolas"/>
          <w:color w:val="C00000"/>
          <w:sz w:val="18"/>
          <w:szCs w:val="18"/>
        </w:rPr>
        <w:t>("%.2f", 2.718)</w:t>
      </w:r>
      <w:r>
        <w:rPr>
          <w:rFonts w:ascii="Consolas" w:hAnsi="Consolas" w:cs="Consolas"/>
          <w:color w:val="C00000"/>
          <w:sz w:val="18"/>
          <w:szCs w:val="18"/>
        </w:rPr>
        <w:t xml:space="preserve"> //2.72</w:t>
      </w:r>
    </w:p>
    <w:p w:rsidR="001802B0" w:rsidRPr="00251DDE" w:rsidRDefault="001802B0" w:rsidP="00251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8"/>
          <w:szCs w:val="18"/>
        </w:rPr>
      </w:pPr>
      <w:r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1802B0">
        <w:rPr>
          <w:rFonts w:ascii="Consolas" w:hAnsi="Consolas" w:cs="Consolas"/>
          <w:color w:val="C00000"/>
          <w:sz w:val="18"/>
          <w:szCs w:val="18"/>
        </w:rPr>
        <w:t>String.format</w:t>
      </w:r>
      <w:proofErr w:type="spellEnd"/>
      <w:r w:rsidRPr="001802B0">
        <w:rPr>
          <w:rFonts w:ascii="Consolas" w:hAnsi="Consolas" w:cs="Consolas"/>
          <w:color w:val="C00000"/>
          <w:sz w:val="18"/>
          <w:szCs w:val="18"/>
        </w:rPr>
        <w:t>("%.3s", "2.718"</w:t>
      </w:r>
      <w:r>
        <w:rPr>
          <w:rFonts w:ascii="Consolas" w:hAnsi="Consolas" w:cs="Consolas"/>
          <w:color w:val="C00000"/>
          <w:sz w:val="18"/>
          <w:szCs w:val="18"/>
        </w:rPr>
        <w:t>)</w:t>
      </w:r>
      <w:r w:rsidR="00862590">
        <w:rPr>
          <w:rFonts w:ascii="Consolas" w:hAnsi="Consolas" w:cs="Consolas"/>
          <w:color w:val="C00000"/>
          <w:sz w:val="18"/>
          <w:szCs w:val="18"/>
        </w:rPr>
        <w:t xml:space="preserve"> //2.7</w:t>
      </w:r>
    </w:p>
    <w:p w:rsidR="00251DDE" w:rsidRDefault="00251DDE" w:rsidP="008C6B03">
      <w:pPr>
        <w:spacing w:after="0"/>
      </w:pPr>
    </w:p>
    <w:p w:rsidR="00251DDE" w:rsidRDefault="00251DDE" w:rsidP="008C6B03">
      <w:pPr>
        <w:spacing w:after="0"/>
      </w:pPr>
    </w:p>
    <w:p w:rsidR="00752C5F" w:rsidRDefault="00752C5F" w:rsidP="008C6B03">
      <w:pPr>
        <w:spacing w:after="0"/>
      </w:pPr>
      <w:r>
        <w:t>Regex</w:t>
      </w:r>
    </w:p>
    <w:p w:rsidR="00752C5F" w:rsidRDefault="00752C5F" w:rsidP="008C6B03">
      <w:pPr>
        <w:spacing w:after="0"/>
      </w:pPr>
    </w:p>
    <w:p w:rsidR="00752C5F" w:rsidRDefault="00752C5F" w:rsidP="008C6B03">
      <w:pPr>
        <w:spacing w:after="0"/>
        <w:rPr>
          <w:color w:val="C00000"/>
          <w:sz w:val="18"/>
          <w:szCs w:val="18"/>
        </w:rPr>
      </w:pPr>
      <w:r w:rsidRPr="00752C5F">
        <w:rPr>
          <w:color w:val="C00000"/>
          <w:sz w:val="18"/>
          <w:szCs w:val="18"/>
        </w:rPr>
        <w:t>String</w:t>
      </w:r>
    </w:p>
    <w:p w:rsidR="00752C5F" w:rsidRPr="00752C5F" w:rsidRDefault="00752C5F" w:rsidP="00752C5F">
      <w:pPr>
        <w:spacing w:after="0"/>
        <w:ind w:firstLine="720"/>
        <w:rPr>
          <w:color w:val="C00000"/>
          <w:sz w:val="18"/>
          <w:szCs w:val="18"/>
        </w:rPr>
      </w:pPr>
      <w:r w:rsidRPr="00752C5F">
        <w:rPr>
          <w:color w:val="C00000"/>
          <w:sz w:val="18"/>
          <w:szCs w:val="18"/>
        </w:rPr>
        <w:t>.</w:t>
      </w:r>
      <w:proofErr w:type="spellStart"/>
      <w:r w:rsidRPr="00752C5F">
        <w:rPr>
          <w:color w:val="C00000"/>
          <w:sz w:val="18"/>
          <w:szCs w:val="18"/>
        </w:rPr>
        <w:t>replaceAll</w:t>
      </w:r>
      <w:proofErr w:type="spellEnd"/>
      <w:r w:rsidRPr="00752C5F">
        <w:rPr>
          <w:color w:val="C00000"/>
          <w:sz w:val="18"/>
          <w:szCs w:val="18"/>
        </w:rPr>
        <w:t xml:space="preserve"> ("(?</w:t>
      </w:r>
      <w:proofErr w:type="spellStart"/>
      <w:r w:rsidRPr="00752C5F">
        <w:rPr>
          <w:color w:val="C00000"/>
          <w:sz w:val="18"/>
          <w:szCs w:val="18"/>
        </w:rPr>
        <w:t>i</w:t>
      </w:r>
      <w:proofErr w:type="spellEnd"/>
      <w:r w:rsidRPr="00752C5F">
        <w:rPr>
          <w:color w:val="C00000"/>
          <w:sz w:val="18"/>
          <w:szCs w:val="18"/>
        </w:rPr>
        <w:t>)"+ word, translation);</w:t>
      </w:r>
    </w:p>
    <w:p w:rsidR="00752C5F" w:rsidRDefault="00752C5F" w:rsidP="00752C5F">
      <w:pPr>
        <w:spacing w:after="0"/>
        <w:ind w:firstLine="720"/>
        <w:rPr>
          <w:color w:val="C00000"/>
          <w:sz w:val="18"/>
          <w:szCs w:val="18"/>
        </w:rPr>
      </w:pPr>
      <w:r w:rsidRPr="00752C5F">
        <w:rPr>
          <w:color w:val="C00000"/>
          <w:sz w:val="18"/>
          <w:szCs w:val="18"/>
        </w:rPr>
        <w:t>.split(regex)</w:t>
      </w:r>
    </w:p>
    <w:p w:rsidR="00752C5F" w:rsidRDefault="00752C5F" w:rsidP="00752C5F">
      <w:pPr>
        <w:spacing w:after="0"/>
        <w:ind w:firstLine="72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.matches(regex)</w:t>
      </w:r>
    </w:p>
    <w:p w:rsidR="00752C5F" w:rsidRDefault="00752C5F" w:rsidP="00752C5F">
      <w:pPr>
        <w:spacing w:after="0"/>
        <w:ind w:firstLine="72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.</w:t>
      </w:r>
      <w:proofErr w:type="spellStart"/>
      <w:r w:rsidRPr="00752C5F">
        <w:rPr>
          <w:color w:val="C00000"/>
          <w:sz w:val="18"/>
          <w:szCs w:val="18"/>
        </w:rPr>
        <w:t>replaceFirst</w:t>
      </w:r>
      <w:proofErr w:type="spellEnd"/>
      <w:r>
        <w:rPr>
          <w:color w:val="C00000"/>
          <w:sz w:val="18"/>
          <w:szCs w:val="18"/>
        </w:rPr>
        <w:t>(regex)</w:t>
      </w:r>
    </w:p>
    <w:p w:rsidR="00752C5F" w:rsidRDefault="00302A93" w:rsidP="008C6B03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</w:p>
    <w:p w:rsidR="00302A93" w:rsidRPr="00752C5F" w:rsidRDefault="00302A93" w:rsidP="008C6B03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  <w:t>.replace(</w:t>
      </w:r>
      <w:proofErr w:type="spellStart"/>
      <w:r>
        <w:rPr>
          <w:color w:val="C00000"/>
          <w:sz w:val="18"/>
          <w:szCs w:val="18"/>
        </w:rPr>
        <w:t>old,new</w:t>
      </w:r>
      <w:proofErr w:type="spellEnd"/>
      <w:r>
        <w:rPr>
          <w:color w:val="C00000"/>
          <w:sz w:val="18"/>
          <w:szCs w:val="18"/>
        </w:rPr>
        <w:t>)  //   (!) is not using a regex object</w:t>
      </w:r>
    </w:p>
    <w:p w:rsidR="00E42EBB" w:rsidRDefault="00E42EBB" w:rsidP="008C6B03">
      <w:pPr>
        <w:spacing w:after="0"/>
      </w:pPr>
    </w:p>
    <w:p w:rsidR="004648D3" w:rsidRDefault="004648D3" w:rsidP="008C6B03">
      <w:pPr>
        <w:spacing w:after="0"/>
      </w:pPr>
    </w:p>
    <w:p w:rsidR="004648D3" w:rsidRPr="000578FB" w:rsidRDefault="004648D3" w:rsidP="008C6B03">
      <w:pPr>
        <w:spacing w:after="0"/>
      </w:pPr>
    </w:p>
    <w:p w:rsidR="00A57B79" w:rsidRPr="00A57B79" w:rsidRDefault="00A57B79" w:rsidP="008C6B03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57B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xml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-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xsd</w:t>
      </w:r>
      <w:proofErr w:type="spell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to class, xml to object</w:t>
      </w:r>
    </w:p>
    <w:p w:rsidR="00A57B79" w:rsidRDefault="00A57B79" w:rsidP="008C6B03">
      <w:pPr>
        <w:spacing w:after="0"/>
      </w:pPr>
    </w:p>
    <w:p w:rsidR="00A57B79" w:rsidRDefault="00A57B79" w:rsidP="00A57B79">
      <w:pPr>
        <w:pStyle w:val="ListParagraph"/>
        <w:numPr>
          <w:ilvl w:val="0"/>
          <w:numId w:val="1"/>
        </w:numPr>
        <w:spacing w:after="0"/>
      </w:pPr>
      <w:r>
        <w:t xml:space="preserve">generate classes from </w:t>
      </w:r>
      <w:proofErr w:type="spellStart"/>
      <w:r>
        <w:t>xsd</w:t>
      </w:r>
      <w:proofErr w:type="spellEnd"/>
      <w:r>
        <w:t xml:space="preserve"> (schema) using the “b</w:t>
      </w:r>
      <w:r w:rsidRPr="00A57B79">
        <w:t xml:space="preserve">inding </w:t>
      </w:r>
      <w:r>
        <w:t>c</w:t>
      </w:r>
      <w:r w:rsidRPr="00A57B79">
        <w:t>ompiler</w:t>
      </w:r>
      <w:r>
        <w:t>”</w:t>
      </w:r>
      <w:r w:rsidRPr="00A57B79">
        <w:t xml:space="preserve"> </w:t>
      </w:r>
      <w:r>
        <w:t>bin\</w:t>
      </w:r>
      <w:proofErr w:type="spellStart"/>
      <w:r w:rsidRPr="00A57B79">
        <w:t>xjc</w:t>
      </w:r>
      <w:proofErr w:type="spellEnd"/>
      <w:r>
        <w:t>:</w:t>
      </w:r>
    </w:p>
    <w:p w:rsidR="00A57B79" w:rsidRDefault="00A57B79" w:rsidP="00A57B79">
      <w:pPr>
        <w:pStyle w:val="ListParagraph"/>
        <w:spacing w:after="0"/>
      </w:pPr>
    </w:p>
    <w:p w:rsidR="00A57B79" w:rsidRDefault="00A57B79" w:rsidP="00A57B79">
      <w:pPr>
        <w:pStyle w:val="ListParagraph"/>
        <w:spacing w:after="0"/>
      </w:pPr>
    </w:p>
    <w:p w:rsidR="00A57B79" w:rsidRDefault="00A57B79" w:rsidP="00A57B79">
      <w:pPr>
        <w:pStyle w:val="ListParagraph"/>
        <w:spacing w:after="0"/>
      </w:pPr>
    </w:p>
    <w:p w:rsidR="00A57B79" w:rsidRDefault="00A57B79" w:rsidP="00A57B79">
      <w:pPr>
        <w:pStyle w:val="ListParagraph"/>
        <w:numPr>
          <w:ilvl w:val="0"/>
          <w:numId w:val="1"/>
        </w:numPr>
        <w:spacing w:after="0"/>
      </w:pPr>
    </w:p>
    <w:p w:rsidR="00A57B79" w:rsidRDefault="00A57B79" w:rsidP="008C6B03">
      <w:pPr>
        <w:spacing w:after="0"/>
      </w:pPr>
    </w:p>
    <w:p w:rsidR="00A57B79" w:rsidRPr="008C6B03" w:rsidRDefault="00A57B79" w:rsidP="008C6B03">
      <w:pPr>
        <w:spacing w:after="0"/>
      </w:pPr>
    </w:p>
    <w:p w:rsidR="00BE7788" w:rsidRDefault="00BE7788" w:rsidP="00BE7788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</w:t>
      </w:r>
      <w:r w:rsidR="00372353">
        <w:rPr>
          <w:color w:val="D9D9D9" w:themeColor="background1" w:themeShade="D9"/>
        </w:rPr>
        <w:t>…………………………………………………………………………………</w:t>
      </w:r>
    </w:p>
    <w:p w:rsidR="00BE7788" w:rsidRDefault="00BE7788" w:rsidP="00DA715B">
      <w:pPr>
        <w:spacing w:after="0"/>
      </w:pPr>
    </w:p>
    <w:p w:rsidR="00146078" w:rsidRDefault="00146078" w:rsidP="00327356">
      <w:pPr>
        <w:pStyle w:val="Heading1"/>
      </w:pPr>
    </w:p>
    <w:p w:rsidR="00EF3FDB" w:rsidRPr="00C471B4" w:rsidRDefault="00DD267A" w:rsidP="00327356">
      <w:pPr>
        <w:pStyle w:val="Heading1"/>
      </w:pPr>
      <w:r>
        <w:t>d</w:t>
      </w:r>
      <w:r w:rsidR="00EF3FDB">
        <w:t>ata-types</w:t>
      </w:r>
    </w:p>
    <w:p w:rsidR="00EF3FDB" w:rsidRPr="00C471B4" w:rsidRDefault="00EF3FDB" w:rsidP="00EF3FDB">
      <w:pPr>
        <w:spacing w:after="0"/>
      </w:pPr>
    </w:p>
    <w:p w:rsidR="00EF3FDB" w:rsidRPr="00C471B4" w:rsidRDefault="00EF3FDB" w:rsidP="00EF3FDB">
      <w:pPr>
        <w:spacing w:after="0"/>
      </w:pPr>
    </w:p>
    <w:tbl>
      <w:tblPr>
        <w:tblStyle w:val="TableGrid"/>
        <w:tblW w:w="10785" w:type="dxa"/>
        <w:tblInd w:w="-61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61"/>
        <w:gridCol w:w="805"/>
        <w:gridCol w:w="1098"/>
        <w:gridCol w:w="1015"/>
        <w:gridCol w:w="946"/>
        <w:gridCol w:w="992"/>
        <w:gridCol w:w="1087"/>
        <w:gridCol w:w="970"/>
        <w:gridCol w:w="2011"/>
      </w:tblGrid>
      <w:tr w:rsidR="00EF3FDB" w:rsidRPr="00C471B4" w:rsidTr="00A63BE4">
        <w:tc>
          <w:tcPr>
            <w:tcW w:w="1861" w:type="dxa"/>
            <w:tcBorders>
              <w:top w:val="nil"/>
              <w:left w:val="nil"/>
            </w:tcBorders>
          </w:tcPr>
          <w:p w:rsidR="00EF3FDB" w:rsidRPr="00C471B4" w:rsidRDefault="00EF3FDB" w:rsidP="009C3B6D"/>
        </w:tc>
        <w:tc>
          <w:tcPr>
            <w:tcW w:w="805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Unique</w:t>
            </w:r>
          </w:p>
        </w:tc>
        <w:tc>
          <w:tcPr>
            <w:tcW w:w="1098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Seek by Position</w:t>
            </w:r>
          </w:p>
        </w:tc>
        <w:tc>
          <w:tcPr>
            <w:tcW w:w="1015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Insertion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Order</w:t>
            </w:r>
          </w:p>
        </w:tc>
        <w:tc>
          <w:tcPr>
            <w:tcW w:w="946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Thread Safe</w:t>
            </w:r>
          </w:p>
        </w:tc>
        <w:tc>
          <w:tcPr>
            <w:tcW w:w="992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Internal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proofErr w:type="spellStart"/>
            <w:r w:rsidRPr="002F321E">
              <w:rPr>
                <w:sz w:val="20"/>
                <w:szCs w:val="20"/>
              </w:rPr>
              <w:t>Impl</w:t>
            </w:r>
            <w:proofErr w:type="spellEnd"/>
            <w:r w:rsidRPr="002F321E">
              <w:rPr>
                <w:sz w:val="20"/>
                <w:szCs w:val="20"/>
              </w:rPr>
              <w:t>.</w:t>
            </w:r>
          </w:p>
        </w:tc>
        <w:tc>
          <w:tcPr>
            <w:tcW w:w="1087" w:type="dxa"/>
          </w:tcPr>
          <w:p w:rsidR="00EF3FDB" w:rsidRPr="002F321E" w:rsidRDefault="00EF3FDB" w:rsidP="00E968A3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 xml:space="preserve">Default </w:t>
            </w:r>
            <w:r w:rsidR="00E968A3">
              <w:rPr>
                <w:sz w:val="20"/>
                <w:szCs w:val="20"/>
              </w:rPr>
              <w:t>Size</w:t>
            </w:r>
          </w:p>
        </w:tc>
        <w:tc>
          <w:tcPr>
            <w:tcW w:w="970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Default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Resize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Rate</w:t>
            </w:r>
          </w:p>
        </w:tc>
        <w:tc>
          <w:tcPr>
            <w:tcW w:w="2011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Retrieval</w:t>
            </w:r>
          </w:p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Speed/Performance</w:t>
            </w:r>
          </w:p>
        </w:tc>
      </w:tr>
      <w:tr w:rsidR="00EF3FDB" w:rsidRPr="00C471B4" w:rsidTr="00A63BE4">
        <w:trPr>
          <w:trHeight w:val="634"/>
        </w:trPr>
        <w:tc>
          <w:tcPr>
            <w:tcW w:w="1861" w:type="dxa"/>
          </w:tcPr>
          <w:p w:rsidR="00EF3FDB" w:rsidRDefault="00EF3FDB" w:rsidP="009C3B6D">
            <w:pPr>
              <w:rPr>
                <w:sz w:val="20"/>
                <w:szCs w:val="20"/>
              </w:rPr>
            </w:pPr>
            <w:proofErr w:type="spellStart"/>
            <w:r w:rsidRPr="002F321E">
              <w:rPr>
                <w:sz w:val="20"/>
                <w:szCs w:val="20"/>
              </w:rPr>
              <w:t>ArrayList</w:t>
            </w:r>
            <w:proofErr w:type="spellEnd"/>
          </w:p>
          <w:p w:rsidR="0042553D" w:rsidRDefault="0042553D" w:rsidP="009C3B6D">
            <w:pPr>
              <w:rPr>
                <w:sz w:val="20"/>
                <w:szCs w:val="20"/>
              </w:rPr>
            </w:pPr>
          </w:p>
          <w:p w:rsidR="0042553D" w:rsidRPr="0042553D" w:rsidRDefault="0042553D" w:rsidP="0042553D">
            <w:pPr>
              <w:rPr>
                <w:sz w:val="16"/>
                <w:szCs w:val="16"/>
              </w:rPr>
            </w:pPr>
            <w:r>
              <w:rPr>
                <w:color w:val="D99594" w:themeColor="accent2" w:themeTint="99"/>
                <w:sz w:val="16"/>
                <w:szCs w:val="16"/>
              </w:rPr>
              <w:t>m</w:t>
            </w:r>
            <w:r w:rsidRPr="0042553D">
              <w:rPr>
                <w:color w:val="D99594" w:themeColor="accent2" w:themeTint="99"/>
                <w:sz w:val="16"/>
                <w:szCs w:val="16"/>
              </w:rPr>
              <w:t xml:space="preserve">ost used, alternative to Array </w:t>
            </w:r>
            <w:r>
              <w:rPr>
                <w:color w:val="D99594" w:themeColor="accent2" w:themeTint="99"/>
                <w:sz w:val="16"/>
                <w:szCs w:val="16"/>
              </w:rPr>
              <w:t>b</w:t>
            </w:r>
            <w:r w:rsidRPr="0042553D">
              <w:rPr>
                <w:color w:val="D99594" w:themeColor="accent2" w:themeTint="99"/>
                <w:sz w:val="16"/>
                <w:szCs w:val="16"/>
              </w:rPr>
              <w:t>ecause Array size is fixed</w:t>
            </w:r>
            <w:r>
              <w:rPr>
                <w:color w:val="D99594" w:themeColor="accent2" w:themeTint="99"/>
                <w:sz w:val="16"/>
                <w:szCs w:val="16"/>
              </w:rPr>
              <w:t>;</w:t>
            </w:r>
          </w:p>
        </w:tc>
        <w:tc>
          <w:tcPr>
            <w:tcW w:w="80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Array</w:t>
            </w:r>
          </w:p>
        </w:tc>
        <w:tc>
          <w:tcPr>
            <w:tcW w:w="1087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2011" w:type="dxa"/>
          </w:tcPr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O(1) add/remove elements from the end of the container;</w:t>
            </w: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O(n-</w:t>
            </w:r>
            <w:proofErr w:type="spellStart"/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i</w:t>
            </w:r>
            <w:proofErr w:type="spellEnd"/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)- linear- for elements from any other position;</w:t>
            </w: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n= number of elements;</w:t>
            </w: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i</w:t>
            </w:r>
            <w:proofErr w:type="spellEnd"/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 xml:space="preserve">= index of the element; </w:t>
            </w:r>
          </w:p>
        </w:tc>
      </w:tr>
      <w:tr w:rsidR="00EF3FDB" w:rsidRPr="00C471B4" w:rsidTr="00A63BE4">
        <w:trPr>
          <w:trHeight w:val="634"/>
        </w:trPr>
        <w:tc>
          <w:tcPr>
            <w:tcW w:w="1861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r w:rsidRPr="002F321E">
              <w:rPr>
                <w:sz w:val="20"/>
                <w:szCs w:val="20"/>
              </w:rPr>
              <w:t>Vector</w:t>
            </w:r>
          </w:p>
        </w:tc>
        <w:tc>
          <w:tcPr>
            <w:tcW w:w="80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YES</w:t>
            </w:r>
          </w:p>
        </w:tc>
        <w:tc>
          <w:tcPr>
            <w:tcW w:w="992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Array</w:t>
            </w:r>
          </w:p>
        </w:tc>
        <w:tc>
          <w:tcPr>
            <w:tcW w:w="1087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A02036">
              <w:rPr>
                <w:color w:val="808080" w:themeColor="background1" w:themeShade="80"/>
                <w:sz w:val="20"/>
                <w:szCs w:val="20"/>
              </w:rPr>
              <w:t>x2</w:t>
            </w:r>
          </w:p>
        </w:tc>
        <w:tc>
          <w:tcPr>
            <w:tcW w:w="2011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</w:rPr>
            </w:pPr>
          </w:p>
        </w:tc>
      </w:tr>
      <w:tr w:rsidR="00EF3FDB" w:rsidRPr="00C471B4" w:rsidTr="00A63BE4">
        <w:trPr>
          <w:trHeight w:val="634"/>
        </w:trPr>
        <w:tc>
          <w:tcPr>
            <w:tcW w:w="1861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proofErr w:type="spellStart"/>
            <w:r w:rsidRPr="002F321E">
              <w:rPr>
                <w:sz w:val="20"/>
                <w:szCs w:val="20"/>
              </w:rPr>
              <w:t>LinkedList</w:t>
            </w:r>
            <w:proofErr w:type="spellEnd"/>
          </w:p>
        </w:tc>
        <w:tc>
          <w:tcPr>
            <w:tcW w:w="80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O(1) add/remove an element at any position in constant time;</w:t>
            </w: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  <w:r w:rsidRPr="00A02036"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  <w:t>Creates an internal object for each element inserted;</w:t>
            </w:r>
          </w:p>
        </w:tc>
      </w:tr>
      <w:tr w:rsidR="00EF3FDB" w:rsidRPr="00C471B4" w:rsidTr="00A63BE4">
        <w:trPr>
          <w:trHeight w:val="634"/>
        </w:trPr>
        <w:tc>
          <w:tcPr>
            <w:tcW w:w="1861" w:type="dxa"/>
          </w:tcPr>
          <w:p w:rsidR="00EF3FDB" w:rsidRPr="002F321E" w:rsidRDefault="00EF3FDB" w:rsidP="009C3B6D">
            <w:pPr>
              <w:rPr>
                <w:sz w:val="20"/>
                <w:szCs w:val="20"/>
              </w:rPr>
            </w:pPr>
            <w:proofErr w:type="spellStart"/>
            <w:r w:rsidRPr="002F321E"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80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EF3FDB" w:rsidRPr="00A02036" w:rsidRDefault="00EF3FDB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EF3FDB" w:rsidRPr="00A02036" w:rsidRDefault="00EF3FDB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D63D49" w:rsidRPr="00C471B4" w:rsidTr="00A63BE4">
        <w:trPr>
          <w:trHeight w:val="634"/>
        </w:trPr>
        <w:tc>
          <w:tcPr>
            <w:tcW w:w="1861" w:type="dxa"/>
          </w:tcPr>
          <w:p w:rsidR="00D63D49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D63D49">
              <w:rPr>
                <w:color w:val="808080" w:themeColor="background1" w:themeShade="80"/>
                <w:sz w:val="20"/>
                <w:szCs w:val="20"/>
              </w:rPr>
              <w:t>(I) Collection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.add()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.remove()/.clear()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.iterator()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.size()</w:t>
            </w:r>
          </w:p>
          <w:p w:rsidR="00D63D49" w:rsidRPr="00D63D49" w:rsidRDefault="00D63D49" w:rsidP="009C3B6D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D63D49" w:rsidRPr="002F321E" w:rsidRDefault="00D63D49" w:rsidP="009C3B6D">
            <w:pPr>
              <w:rPr>
                <w:sz w:val="20"/>
                <w:szCs w:val="20"/>
              </w:rPr>
            </w:pPr>
            <w:r w:rsidRPr="00D63D49">
              <w:rPr>
                <w:color w:val="808080" w:themeColor="background1" w:themeShade="80"/>
                <w:sz w:val="16"/>
                <w:szCs w:val="16"/>
              </w:rPr>
              <w:t>.contains()</w:t>
            </w:r>
          </w:p>
        </w:tc>
        <w:tc>
          <w:tcPr>
            <w:tcW w:w="805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D63D49" w:rsidRPr="00A02036" w:rsidRDefault="00D63D49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D63D49" w:rsidRPr="00A02036" w:rsidRDefault="00D63D49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 w:rsidRPr="00D63D49">
              <w:rPr>
                <w:color w:val="808080" w:themeColor="background1" w:themeShade="80"/>
                <w:sz w:val="20"/>
                <w:szCs w:val="20"/>
              </w:rPr>
              <w:t>(I) Set</w:t>
            </w:r>
            <w:r w:rsidR="00A63BE4">
              <w:rPr>
                <w:color w:val="808080" w:themeColor="background1" w:themeShade="80"/>
                <w:sz w:val="20"/>
                <w:szCs w:val="20"/>
              </w:rPr>
              <w:t xml:space="preserve"> …&gt; Collection</w:t>
            </w: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.get()</w:t>
            </w: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.add()</w:t>
            </w: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.iterator()</w:t>
            </w: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:rsidR="0003076B" w:rsidRPr="0003076B" w:rsidRDefault="0003076B" w:rsidP="009C3B6D">
            <w:pPr>
              <w:rPr>
                <w:color w:val="808080" w:themeColor="background1" w:themeShade="80"/>
                <w:sz w:val="16"/>
                <w:szCs w:val="16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.size()</w:t>
            </w:r>
          </w:p>
          <w:p w:rsidR="0003076B" w:rsidRPr="002F321E" w:rsidRDefault="0003076B" w:rsidP="009C3B6D">
            <w:pPr>
              <w:rPr>
                <w:sz w:val="20"/>
                <w:szCs w:val="20"/>
              </w:rPr>
            </w:pPr>
            <w:r w:rsidRPr="0003076B">
              <w:rPr>
                <w:color w:val="808080" w:themeColor="background1" w:themeShade="80"/>
                <w:sz w:val="16"/>
                <w:szCs w:val="16"/>
              </w:rPr>
              <w:t>.contains()</w:t>
            </w:r>
          </w:p>
        </w:tc>
        <w:tc>
          <w:tcPr>
            <w:tcW w:w="805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YES</w:t>
            </w: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Default="00AE07A6" w:rsidP="009C3B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805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Pr="00A02036" w:rsidRDefault="001A3673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NO</w:t>
            </w: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1A3673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Default="00AE07A6" w:rsidP="009C3B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805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Default="00AE07A6" w:rsidP="009C3B6D">
            <w:pPr>
              <w:rPr>
                <w:sz w:val="20"/>
                <w:szCs w:val="20"/>
              </w:rPr>
            </w:pPr>
            <w:proofErr w:type="spellStart"/>
            <w:r w:rsidRPr="00AE07A6">
              <w:rPr>
                <w:sz w:val="20"/>
                <w:szCs w:val="20"/>
              </w:rPr>
              <w:t>LinkedHashSet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805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Pr="00A02036" w:rsidRDefault="001A3673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YES</w:t>
            </w: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  <w:tr w:rsidR="00AE07A6" w:rsidRPr="00C471B4" w:rsidTr="00A63BE4">
        <w:trPr>
          <w:trHeight w:val="634"/>
        </w:trPr>
        <w:tc>
          <w:tcPr>
            <w:tcW w:w="1861" w:type="dxa"/>
          </w:tcPr>
          <w:p w:rsidR="00AE07A6" w:rsidRPr="00AE07A6" w:rsidRDefault="00AE07A6" w:rsidP="009C3B6D">
            <w:pPr>
              <w:rPr>
                <w:sz w:val="20"/>
                <w:szCs w:val="20"/>
              </w:rPr>
            </w:pPr>
            <w:proofErr w:type="spellStart"/>
            <w:r w:rsidRPr="00AE07A6">
              <w:rPr>
                <w:sz w:val="20"/>
                <w:szCs w:val="20"/>
              </w:rPr>
              <w:t>TreeSet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805" w:type="dxa"/>
          </w:tcPr>
          <w:p w:rsidR="00AE07A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98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5" w:type="dxa"/>
          </w:tcPr>
          <w:p w:rsidR="00AE07A6" w:rsidRDefault="001A3673" w:rsidP="009C3B6D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NO</w:t>
            </w:r>
          </w:p>
          <w:p w:rsidR="001A3673" w:rsidRPr="00A02036" w:rsidRDefault="001A3673" w:rsidP="00D63D49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has sorting order</w:t>
            </w:r>
          </w:p>
        </w:tc>
        <w:tc>
          <w:tcPr>
            <w:tcW w:w="946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92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970" w:type="dxa"/>
          </w:tcPr>
          <w:p w:rsidR="00AE07A6" w:rsidRPr="00A02036" w:rsidRDefault="00AE07A6" w:rsidP="009C3B6D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11" w:type="dxa"/>
          </w:tcPr>
          <w:p w:rsidR="00AE07A6" w:rsidRPr="00A02036" w:rsidRDefault="00AE07A6" w:rsidP="009C3B6D">
            <w:pPr>
              <w:rPr>
                <w:rFonts w:ascii="Vrinda" w:hAnsi="Vrinda" w:cs="Vrinda"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EF3FDB" w:rsidRPr="00C471B4" w:rsidRDefault="00EF3FDB" w:rsidP="00EF3FDB">
      <w:pPr>
        <w:spacing w:after="0"/>
      </w:pPr>
    </w:p>
    <w:p w:rsidR="00C873BB" w:rsidRPr="00073418" w:rsidRDefault="00A12BE2" w:rsidP="00C873BB">
      <w:pPr>
        <w:pStyle w:val="Heading1"/>
      </w:pPr>
      <w:r w:rsidRPr="00073418">
        <w:t>a</w:t>
      </w:r>
      <w:r w:rsidR="00C873BB" w:rsidRPr="00073418">
        <w:t>rrays</w:t>
      </w:r>
    </w:p>
    <w:p w:rsidR="009C5B31" w:rsidRPr="00B651A1" w:rsidRDefault="009C5B31" w:rsidP="009C5B31">
      <w:pPr>
        <w:pStyle w:val="Heading2"/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</w:pPr>
      <w:proofErr w:type="spellStart"/>
      <w:r w:rsidRPr="00B651A1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concat</w:t>
      </w:r>
      <w:proofErr w:type="spellEnd"/>
      <w:r w:rsidRPr="00B651A1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/combine arrays/combine</w:t>
      </w:r>
    </w:p>
    <w:p w:rsidR="00C873BB" w:rsidRPr="00FC3948" w:rsidRDefault="00C873BB" w:rsidP="00C873BB">
      <w:pPr>
        <w:spacing w:after="0"/>
        <w:rPr>
          <w:color w:val="C00000"/>
          <w:sz w:val="18"/>
          <w:szCs w:val="18"/>
        </w:rPr>
      </w:pPr>
    </w:p>
    <w:p w:rsidR="00DD267A" w:rsidRPr="00FC3948" w:rsidRDefault="00DD267A" w:rsidP="00DD267A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lastRenderedPageBreak/>
        <w:t xml:space="preserve">void </w:t>
      </w:r>
      <w:proofErr w:type="spellStart"/>
      <w:r w:rsidRPr="00FC3948">
        <w:rPr>
          <w:color w:val="C00000"/>
          <w:sz w:val="18"/>
          <w:szCs w:val="18"/>
        </w:rPr>
        <w:t>methodX</w:t>
      </w:r>
      <w:proofErr w:type="spellEnd"/>
      <w:r w:rsidRPr="00FC3948">
        <w:rPr>
          <w:color w:val="C00000"/>
          <w:sz w:val="18"/>
          <w:szCs w:val="18"/>
        </w:rPr>
        <w:t xml:space="preserve"> (String… p){</w:t>
      </w:r>
    </w:p>
    <w:p w:rsidR="00DD267A" w:rsidRPr="00FC3948" w:rsidRDefault="00DD267A" w:rsidP="00DD267A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ab/>
      </w:r>
      <w:proofErr w:type="spellStart"/>
      <w:r w:rsidRPr="00FC3948">
        <w:rPr>
          <w:color w:val="C00000"/>
          <w:sz w:val="18"/>
          <w:szCs w:val="18"/>
        </w:rPr>
        <w:t>System.arraycopy</w:t>
      </w:r>
      <w:proofErr w:type="spellEnd"/>
      <w:r w:rsidRPr="00FC3948">
        <w:rPr>
          <w:color w:val="C00000"/>
          <w:sz w:val="18"/>
          <w:szCs w:val="18"/>
        </w:rPr>
        <w:t xml:space="preserve"> (</w:t>
      </w:r>
      <w:proofErr w:type="spellStart"/>
      <w:r w:rsidRPr="00FC3948">
        <w:rPr>
          <w:color w:val="C00000"/>
          <w:sz w:val="18"/>
          <w:szCs w:val="18"/>
        </w:rPr>
        <w:t>srcArray</w:t>
      </w:r>
      <w:proofErr w:type="spellEnd"/>
      <w:r w:rsidRPr="00FC3948">
        <w:rPr>
          <w:color w:val="C00000"/>
          <w:sz w:val="18"/>
          <w:szCs w:val="18"/>
        </w:rPr>
        <w:t xml:space="preserve">, </w:t>
      </w:r>
      <w:proofErr w:type="spellStart"/>
      <w:r w:rsidRPr="00FC3948">
        <w:rPr>
          <w:color w:val="C00000"/>
          <w:sz w:val="18"/>
          <w:szCs w:val="18"/>
        </w:rPr>
        <w:t>srcPos</w:t>
      </w:r>
      <w:proofErr w:type="spellEnd"/>
      <w:r w:rsidRPr="00FC3948">
        <w:rPr>
          <w:color w:val="C00000"/>
          <w:sz w:val="18"/>
          <w:szCs w:val="18"/>
        </w:rPr>
        <w:t xml:space="preserve">, </w:t>
      </w:r>
      <w:proofErr w:type="spellStart"/>
      <w:r w:rsidRPr="00FC3948">
        <w:rPr>
          <w:color w:val="C00000"/>
          <w:sz w:val="18"/>
          <w:szCs w:val="18"/>
        </w:rPr>
        <w:t>destPod</w:t>
      </w:r>
      <w:proofErr w:type="spellEnd"/>
      <w:r w:rsidRPr="00FC3948">
        <w:rPr>
          <w:color w:val="C00000"/>
          <w:sz w:val="18"/>
          <w:szCs w:val="18"/>
        </w:rPr>
        <w:t xml:space="preserve">, </w:t>
      </w:r>
      <w:proofErr w:type="spellStart"/>
      <w:r w:rsidRPr="00FC3948">
        <w:rPr>
          <w:color w:val="C00000"/>
          <w:sz w:val="18"/>
          <w:szCs w:val="18"/>
        </w:rPr>
        <w:t>srcLength</w:t>
      </w:r>
      <w:proofErr w:type="spellEnd"/>
      <w:r w:rsidRPr="00FC3948">
        <w:rPr>
          <w:color w:val="C00000"/>
          <w:sz w:val="18"/>
          <w:szCs w:val="18"/>
        </w:rPr>
        <w:t>);</w:t>
      </w:r>
    </w:p>
    <w:p w:rsidR="00DD267A" w:rsidRPr="00FC3948" w:rsidRDefault="00DD267A" w:rsidP="00DD267A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}</w:t>
      </w:r>
    </w:p>
    <w:p w:rsidR="00DD267A" w:rsidRPr="00FC3948" w:rsidRDefault="00DD267A" w:rsidP="00C873BB">
      <w:pPr>
        <w:spacing w:after="0"/>
        <w:rPr>
          <w:color w:val="C00000"/>
          <w:sz w:val="18"/>
          <w:szCs w:val="18"/>
        </w:rPr>
      </w:pPr>
    </w:p>
    <w:p w:rsidR="00732375" w:rsidRDefault="00732375" w:rsidP="00732375">
      <w:pPr>
        <w:rPr>
          <w:b/>
        </w:rPr>
      </w:pPr>
      <w:proofErr w:type="spellStart"/>
      <w:r w:rsidRPr="00591C1B">
        <w:rPr>
          <w:b/>
        </w:rPr>
        <w:t>org</w:t>
      </w:r>
      <w:r>
        <w:rPr>
          <w:b/>
        </w:rPr>
        <w:t>.apache.commons.lang.ArrayUtils</w:t>
      </w:r>
      <w:proofErr w:type="spellEnd"/>
    </w:p>
    <w:p w:rsidR="00732375" w:rsidRDefault="00732375" w:rsidP="00732375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String[] </w:t>
      </w:r>
      <w:proofErr w:type="spellStart"/>
      <w:r w:rsidRPr="00FC3948">
        <w:rPr>
          <w:color w:val="C00000"/>
          <w:sz w:val="18"/>
          <w:szCs w:val="18"/>
        </w:rPr>
        <w:t>arr</w:t>
      </w:r>
      <w:proofErr w:type="spellEnd"/>
      <w:r w:rsidRPr="00FC3948">
        <w:rPr>
          <w:color w:val="C00000"/>
          <w:sz w:val="18"/>
          <w:szCs w:val="18"/>
        </w:rPr>
        <w:t xml:space="preserve"> = { "Red", "Orange", "Blue", "Brown", "Red" };</w:t>
      </w:r>
    </w:p>
    <w:p w:rsidR="00CD4725" w:rsidRPr="00FC3948" w:rsidRDefault="00CD4725" w:rsidP="00732375">
      <w:pPr>
        <w:spacing w:after="0"/>
        <w:rPr>
          <w:color w:val="C00000"/>
          <w:sz w:val="18"/>
          <w:szCs w:val="18"/>
        </w:rPr>
      </w:pPr>
    </w:p>
    <w:p w:rsidR="00732375" w:rsidRPr="00FC3948" w:rsidRDefault="00732375" w:rsidP="00732375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if (</w:t>
      </w:r>
      <w:proofErr w:type="spellStart"/>
      <w:r w:rsidRPr="00FC3948">
        <w:rPr>
          <w:color w:val="C00000"/>
          <w:sz w:val="18"/>
          <w:szCs w:val="18"/>
        </w:rPr>
        <w:t>ArrayUtils.contains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stringArray</w:t>
      </w:r>
      <w:proofErr w:type="spellEnd"/>
      <w:r w:rsidRPr="00FC3948">
        <w:rPr>
          <w:color w:val="C00000"/>
          <w:sz w:val="18"/>
          <w:szCs w:val="18"/>
        </w:rPr>
        <w:t>, "Blue")){</w:t>
      </w:r>
    </w:p>
    <w:p w:rsidR="00732375" w:rsidRPr="00FC3948" w:rsidRDefault="00732375" w:rsidP="00732375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}</w:t>
      </w:r>
    </w:p>
    <w:p w:rsidR="00732375" w:rsidRPr="00FC3948" w:rsidRDefault="00732375" w:rsidP="00732375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int</w:t>
      </w:r>
      <w:proofErr w:type="spellEnd"/>
      <w:r w:rsidRPr="00FC3948">
        <w:rPr>
          <w:color w:val="C00000"/>
          <w:sz w:val="18"/>
          <w:szCs w:val="18"/>
        </w:rPr>
        <w:t xml:space="preserve"> </w:t>
      </w:r>
      <w:proofErr w:type="spellStart"/>
      <w:r w:rsidRPr="00FC3948">
        <w:rPr>
          <w:color w:val="C00000"/>
          <w:sz w:val="18"/>
          <w:szCs w:val="18"/>
        </w:rPr>
        <w:t>indexOfRed</w:t>
      </w:r>
      <w:proofErr w:type="spellEnd"/>
      <w:r w:rsidRPr="00FC3948">
        <w:rPr>
          <w:color w:val="C00000"/>
          <w:sz w:val="18"/>
          <w:szCs w:val="18"/>
        </w:rPr>
        <w:t xml:space="preserve"> = </w:t>
      </w:r>
      <w:proofErr w:type="spellStart"/>
      <w:r w:rsidRPr="00FC3948">
        <w:rPr>
          <w:color w:val="C00000"/>
          <w:sz w:val="18"/>
          <w:szCs w:val="18"/>
        </w:rPr>
        <w:t>ArrayUtils.indexOf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stringArray</w:t>
      </w:r>
      <w:proofErr w:type="spellEnd"/>
      <w:r w:rsidRPr="00FC3948">
        <w:rPr>
          <w:color w:val="C00000"/>
          <w:sz w:val="18"/>
          <w:szCs w:val="18"/>
        </w:rPr>
        <w:t>, "Red");</w:t>
      </w:r>
    </w:p>
    <w:p w:rsidR="00732375" w:rsidRPr="00FC3948" w:rsidRDefault="00732375" w:rsidP="00FC3948">
      <w:pPr>
        <w:spacing w:after="0"/>
        <w:rPr>
          <w:color w:val="C00000"/>
          <w:sz w:val="18"/>
          <w:szCs w:val="18"/>
        </w:rPr>
      </w:pPr>
    </w:p>
    <w:p w:rsidR="00AD2B4A" w:rsidRPr="00F6400A" w:rsidRDefault="00732375" w:rsidP="00AD2B4A">
      <w:pPr>
        <w:pStyle w:val="Heading1"/>
      </w:pPr>
      <w:proofErr w:type="spellStart"/>
      <w:r w:rsidRPr="00F6400A">
        <w:t>org.apache.commons</w:t>
      </w:r>
      <w:proofErr w:type="spellEnd"/>
      <w:r w:rsidR="00FE0ECD" w:rsidRPr="00F6400A">
        <w:t>/</w:t>
      </w:r>
      <w:proofErr w:type="spellStart"/>
      <w:r w:rsidR="00FE0ECD" w:rsidRPr="00F6400A">
        <w:t>utils</w:t>
      </w:r>
      <w:proofErr w:type="spellEnd"/>
    </w:p>
    <w:p w:rsidR="00AD2B4A" w:rsidRPr="00F6400A" w:rsidRDefault="00AD2B4A" w:rsidP="00AD2B4A"/>
    <w:p w:rsidR="00732375" w:rsidRPr="00AD2B4A" w:rsidRDefault="00AD2B4A" w:rsidP="00AD2B4A">
      <w:pPr>
        <w:pStyle w:val="Heading1"/>
        <w:spacing w:before="0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proofErr w:type="spellStart"/>
      <w:r w:rsidRPr="00AD2B4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org.apache.commons</w:t>
      </w:r>
      <w:r w:rsidR="00732375" w:rsidRPr="00AD2B4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.lang.Validate</w:t>
      </w:r>
      <w:proofErr w:type="spellEnd"/>
    </w:p>
    <w:p w:rsidR="00732375" w:rsidRPr="00FC3948" w:rsidRDefault="00732375" w:rsidP="00AD2B4A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Validate.notNull</w:t>
      </w:r>
      <w:proofErr w:type="spellEnd"/>
      <w:r w:rsidRPr="00FC3948">
        <w:rPr>
          <w:color w:val="C00000"/>
          <w:sz w:val="18"/>
          <w:szCs w:val="18"/>
        </w:rPr>
        <w:t>(</w:t>
      </w:r>
    </w:p>
    <w:p w:rsidR="00732375" w:rsidRPr="00FC3948" w:rsidRDefault="00732375" w:rsidP="00AD2B4A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Validate.notEmpty</w:t>
      </w:r>
      <w:proofErr w:type="spellEnd"/>
      <w:r w:rsidRPr="00FC3948">
        <w:rPr>
          <w:color w:val="C00000"/>
          <w:sz w:val="18"/>
          <w:szCs w:val="18"/>
        </w:rPr>
        <w:t>(</w:t>
      </w:r>
    </w:p>
    <w:p w:rsidR="00732375" w:rsidRPr="00FC3948" w:rsidRDefault="00732375" w:rsidP="00C873BB">
      <w:pPr>
        <w:spacing w:after="0"/>
        <w:rPr>
          <w:color w:val="C00000"/>
          <w:sz w:val="18"/>
          <w:szCs w:val="18"/>
        </w:rPr>
      </w:pPr>
    </w:p>
    <w:p w:rsidR="00F7115F" w:rsidRPr="00F6400A" w:rsidRDefault="00F7115F" w:rsidP="00F7115F">
      <w:pPr>
        <w:pStyle w:val="Heading1"/>
      </w:pPr>
      <w:proofErr w:type="spellStart"/>
      <w:r w:rsidRPr="00F6400A">
        <w:t>org.springframework</w:t>
      </w:r>
      <w:proofErr w:type="spellEnd"/>
    </w:p>
    <w:p w:rsidR="00F7115F" w:rsidRPr="00F6400A" w:rsidRDefault="00F7115F" w:rsidP="00F7115F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proofErr w:type="spellStart"/>
      <w:r w:rsidRPr="00F6400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org.springframework.core.io.ClassPathResource</w:t>
      </w:r>
      <w:proofErr w:type="spellEnd"/>
      <w:r w:rsidRPr="00F6400A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;</w:t>
      </w:r>
    </w:p>
    <w:p w:rsidR="00F7115F" w:rsidRPr="00FC3948" w:rsidRDefault="00F7115F" w:rsidP="00FC3948">
      <w:pPr>
        <w:spacing w:after="0"/>
        <w:rPr>
          <w:color w:val="C00000"/>
          <w:sz w:val="18"/>
          <w:szCs w:val="18"/>
        </w:rPr>
      </w:pPr>
    </w:p>
    <w:p w:rsidR="00F7115F" w:rsidRPr="00FC3948" w:rsidRDefault="00F7115F" w:rsidP="00F7115F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final Resource </w:t>
      </w:r>
      <w:proofErr w:type="spellStart"/>
      <w:r w:rsidRPr="00FC3948">
        <w:rPr>
          <w:color w:val="C00000"/>
          <w:sz w:val="18"/>
          <w:szCs w:val="18"/>
        </w:rPr>
        <w:t>propertiesResource</w:t>
      </w:r>
      <w:proofErr w:type="spellEnd"/>
      <w:r w:rsidRPr="00FC3948">
        <w:rPr>
          <w:color w:val="C00000"/>
          <w:sz w:val="18"/>
          <w:szCs w:val="18"/>
        </w:rPr>
        <w:t xml:space="preserve"> = new </w:t>
      </w:r>
      <w:proofErr w:type="spellStart"/>
      <w:r w:rsidRPr="00FC3948">
        <w:rPr>
          <w:color w:val="C00000"/>
          <w:sz w:val="18"/>
          <w:szCs w:val="18"/>
        </w:rPr>
        <w:t>ClassPathResource</w:t>
      </w:r>
      <w:proofErr w:type="spellEnd"/>
      <w:r w:rsidRPr="00FC3948">
        <w:rPr>
          <w:color w:val="C00000"/>
          <w:sz w:val="18"/>
          <w:szCs w:val="18"/>
        </w:rPr>
        <w:t>("/</w:t>
      </w:r>
      <w:proofErr w:type="spellStart"/>
      <w:r w:rsidRPr="00FC3948">
        <w:rPr>
          <w:color w:val="C00000"/>
          <w:sz w:val="18"/>
          <w:szCs w:val="18"/>
        </w:rPr>
        <w:t>notifgtw</w:t>
      </w:r>
      <w:proofErr w:type="spellEnd"/>
      <w:r w:rsidRPr="00FC3948">
        <w:rPr>
          <w:color w:val="C00000"/>
          <w:sz w:val="18"/>
          <w:szCs w:val="18"/>
        </w:rPr>
        <w:t xml:space="preserve">/alert/" + alert + "_" + </w:t>
      </w:r>
      <w:proofErr w:type="spellStart"/>
      <w:r w:rsidRPr="00FC3948">
        <w:rPr>
          <w:color w:val="C00000"/>
          <w:sz w:val="18"/>
          <w:szCs w:val="18"/>
        </w:rPr>
        <w:t>lang</w:t>
      </w:r>
      <w:proofErr w:type="spellEnd"/>
      <w:r w:rsidRPr="00FC3948">
        <w:rPr>
          <w:color w:val="C00000"/>
          <w:sz w:val="18"/>
          <w:szCs w:val="18"/>
        </w:rPr>
        <w:t xml:space="preserve"> + ".properties");</w:t>
      </w:r>
    </w:p>
    <w:p w:rsidR="00F7115F" w:rsidRPr="00FC3948" w:rsidRDefault="00F7115F" w:rsidP="00F7115F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Validate.isTrue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propertiesResource.exists</w:t>
      </w:r>
      <w:proofErr w:type="spellEnd"/>
      <w:r w:rsidRPr="00FC3948">
        <w:rPr>
          <w:color w:val="C00000"/>
          <w:sz w:val="18"/>
          <w:szCs w:val="18"/>
        </w:rPr>
        <w:t>());</w:t>
      </w:r>
    </w:p>
    <w:p w:rsidR="00F7115F" w:rsidRPr="00FC3948" w:rsidRDefault="00F7115F" w:rsidP="00F7115F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final Properties </w:t>
      </w:r>
      <w:proofErr w:type="spellStart"/>
      <w:r w:rsidRPr="00FC3948">
        <w:rPr>
          <w:color w:val="C00000"/>
          <w:sz w:val="18"/>
          <w:szCs w:val="18"/>
        </w:rPr>
        <w:t>properties</w:t>
      </w:r>
      <w:proofErr w:type="spellEnd"/>
      <w:r w:rsidRPr="00FC3948">
        <w:rPr>
          <w:color w:val="C00000"/>
          <w:sz w:val="18"/>
          <w:szCs w:val="18"/>
        </w:rPr>
        <w:t xml:space="preserve"> = </w:t>
      </w:r>
      <w:proofErr w:type="spellStart"/>
      <w:r w:rsidRPr="00FC3948">
        <w:rPr>
          <w:color w:val="C00000"/>
          <w:sz w:val="18"/>
          <w:szCs w:val="18"/>
        </w:rPr>
        <w:t>PropertiesLoaderUtils.loadProperties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propertiesResource</w:t>
      </w:r>
      <w:proofErr w:type="spellEnd"/>
      <w:r w:rsidRPr="00FC3948">
        <w:rPr>
          <w:color w:val="C00000"/>
          <w:sz w:val="18"/>
          <w:szCs w:val="18"/>
        </w:rPr>
        <w:t>);</w:t>
      </w:r>
    </w:p>
    <w:p w:rsidR="00F7115F" w:rsidRPr="00FC3948" w:rsidRDefault="00F7115F" w:rsidP="00F7115F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Validate.notNull</w:t>
      </w:r>
      <w:proofErr w:type="spellEnd"/>
      <w:r w:rsidRPr="00FC3948">
        <w:rPr>
          <w:color w:val="C00000"/>
          <w:sz w:val="18"/>
          <w:szCs w:val="18"/>
        </w:rPr>
        <w:t>(properties);</w:t>
      </w:r>
    </w:p>
    <w:p w:rsidR="00F7115F" w:rsidRDefault="00F7115F" w:rsidP="00C873BB">
      <w:pPr>
        <w:spacing w:after="0"/>
      </w:pPr>
    </w:p>
    <w:p w:rsidR="00C37A55" w:rsidRPr="00C56E32" w:rsidRDefault="00C37A55" w:rsidP="00C37A55">
      <w:pPr>
        <w:spacing w:after="0"/>
        <w:rPr>
          <w:b/>
        </w:rPr>
      </w:pPr>
      <w:proofErr w:type="spellStart"/>
      <w:r w:rsidRPr="00C56E32">
        <w:rPr>
          <w:b/>
        </w:rPr>
        <w:t>org.springframework.core.io.Resource</w:t>
      </w:r>
      <w:proofErr w:type="spellEnd"/>
      <w:r w:rsidRPr="00C56E32">
        <w:rPr>
          <w:b/>
        </w:rPr>
        <w:t>;</w:t>
      </w:r>
    </w:p>
    <w:p w:rsidR="00C37A55" w:rsidRDefault="00C37A55" w:rsidP="00C37A55">
      <w:pPr>
        <w:spacing w:after="0"/>
        <w:rPr>
          <w:b/>
        </w:rPr>
      </w:pPr>
      <w:proofErr w:type="spellStart"/>
      <w:r w:rsidRPr="00C56E32">
        <w:rPr>
          <w:b/>
        </w:rPr>
        <w:t>org.springframework.core.io.support.PropertiesLoaderUtils</w:t>
      </w:r>
      <w:proofErr w:type="spellEnd"/>
    </w:p>
    <w:p w:rsidR="00C37A55" w:rsidRDefault="00B35647" w:rsidP="00C873BB">
      <w:pPr>
        <w:spacing w:after="0"/>
      </w:pPr>
      <w:proofErr w:type="spellStart"/>
      <w:r>
        <w:t>o</w:t>
      </w:r>
      <w:r w:rsidRPr="00B35647">
        <w:t>rg.springframework.util.FileCopyUtils</w:t>
      </w:r>
      <w:proofErr w:type="spellEnd"/>
      <w:r w:rsidRPr="00B35647">
        <w:t>;</w:t>
      </w:r>
    </w:p>
    <w:p w:rsidR="00EB3CFE" w:rsidRDefault="00EB3CFE" w:rsidP="00C873BB">
      <w:pPr>
        <w:spacing w:after="0"/>
      </w:pPr>
      <w:r w:rsidRPr="00EB3CFE">
        <w:t>org.springframework.context.i18n.LocaleContextHolder;</w:t>
      </w:r>
    </w:p>
    <w:p w:rsidR="008A706F" w:rsidRPr="00BC5DA2" w:rsidRDefault="00EA302B" w:rsidP="00203574">
      <w:pPr>
        <w:pStyle w:val="Heading1"/>
      </w:pPr>
      <w:r>
        <w:t>r</w:t>
      </w:r>
      <w:r w:rsidR="008A706F" w:rsidRPr="00BC5DA2">
        <w:t>eflection</w:t>
      </w:r>
    </w:p>
    <w:p w:rsidR="008A706F" w:rsidRPr="00BC5DA2" w:rsidRDefault="008A706F" w:rsidP="008A706F">
      <w:pPr>
        <w:spacing w:after="0"/>
      </w:pPr>
    </w:p>
    <w:p w:rsidR="008A706F" w:rsidRPr="00256826" w:rsidRDefault="00256826" w:rsidP="008A706F">
      <w:pPr>
        <w:spacing w:after="0"/>
      </w:pPr>
      <w:r w:rsidRPr="003F46DB">
        <w:rPr>
          <w:rFonts w:ascii="Consolas" w:hAnsi="Consolas" w:cs="Consolas"/>
          <w:color w:val="000000"/>
          <w:sz w:val="18"/>
          <w:szCs w:val="18"/>
        </w:rPr>
        <w:t>.</w:t>
      </w:r>
      <w:r w:rsidRPr="003F46D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256826">
        <w:rPr>
          <w:b/>
        </w:rPr>
        <w:t xml:space="preserve"> </w:t>
      </w:r>
      <w:r w:rsidR="008A706F" w:rsidRPr="00256826">
        <w:t>= class literal applicable to Class sub-types, value is Class instance of the class</w:t>
      </w:r>
    </w:p>
    <w:p w:rsidR="008A706F" w:rsidRDefault="008A706F" w:rsidP="008A706F">
      <w:pPr>
        <w:spacing w:after="0"/>
      </w:pPr>
      <w:r w:rsidRPr="008A706F">
        <w:t xml:space="preserve"> </w:t>
      </w:r>
    </w:p>
    <w:p w:rsidR="00956757" w:rsidRPr="00385DFD" w:rsidRDefault="00560CE6" w:rsidP="008A706F">
      <w:pPr>
        <w:spacing w:after="0"/>
        <w:rPr>
          <w:sz w:val="20"/>
          <w:szCs w:val="20"/>
        </w:rPr>
      </w:pPr>
      <w:r>
        <w:rPr>
          <w:sz w:val="20"/>
          <w:szCs w:val="20"/>
        </w:rPr>
        <w:t>Example: Object “o”</w:t>
      </w:r>
      <w:r w:rsidR="00956757" w:rsidRPr="00385DFD">
        <w:rPr>
          <w:sz w:val="20"/>
          <w:szCs w:val="20"/>
        </w:rPr>
        <w:t xml:space="preserve"> has a </w:t>
      </w:r>
      <w:proofErr w:type="spellStart"/>
      <w:r w:rsidR="00956757" w:rsidRPr="00385DFD">
        <w:rPr>
          <w:sz w:val="20"/>
          <w:szCs w:val="20"/>
        </w:rPr>
        <w:t>getAttribute</w:t>
      </w:r>
      <w:proofErr w:type="spellEnd"/>
      <w:r w:rsidR="00956757" w:rsidRPr="00385DFD">
        <w:rPr>
          <w:sz w:val="20"/>
          <w:szCs w:val="20"/>
        </w:rPr>
        <w:t>(String) methods:</w:t>
      </w:r>
    </w:p>
    <w:p w:rsidR="00592103" w:rsidRPr="00FC3948" w:rsidRDefault="00592103" w:rsidP="00956757">
      <w:pPr>
        <w:spacing w:after="0"/>
        <w:rPr>
          <w:color w:val="C00000"/>
          <w:sz w:val="18"/>
          <w:szCs w:val="18"/>
        </w:rPr>
      </w:pPr>
    </w:p>
    <w:p w:rsidR="003F46DB" w:rsidRPr="00FC3948" w:rsidRDefault="003F46DB" w:rsidP="00956757">
      <w:pPr>
        <w:spacing w:after="0"/>
        <w:rPr>
          <w:color w:val="C00000"/>
          <w:sz w:val="18"/>
          <w:szCs w:val="18"/>
        </w:rPr>
      </w:pPr>
      <w:proofErr w:type="spellStart"/>
      <w:r w:rsidRPr="00FC3948">
        <w:rPr>
          <w:color w:val="C00000"/>
          <w:sz w:val="18"/>
          <w:szCs w:val="18"/>
        </w:rPr>
        <w:t>o.getClass</w:t>
      </w:r>
      <w:proofErr w:type="spellEnd"/>
      <w:r w:rsidRPr="00FC3948">
        <w:rPr>
          <w:color w:val="C00000"/>
          <w:sz w:val="18"/>
          <w:szCs w:val="18"/>
        </w:rPr>
        <w:t>().</w:t>
      </w:r>
      <w:proofErr w:type="spellStart"/>
      <w:r w:rsidRPr="00FC3948">
        <w:rPr>
          <w:color w:val="C00000"/>
          <w:sz w:val="18"/>
          <w:szCs w:val="18"/>
        </w:rPr>
        <w:t>getMethod</w:t>
      </w:r>
      <w:proofErr w:type="spellEnd"/>
      <w:r w:rsidRPr="00FC3948">
        <w:rPr>
          <w:color w:val="C00000"/>
          <w:sz w:val="18"/>
          <w:szCs w:val="18"/>
        </w:rPr>
        <w:t>("</w:t>
      </w:r>
      <w:proofErr w:type="spellStart"/>
      <w:r w:rsidRPr="00FC3948">
        <w:rPr>
          <w:color w:val="C00000"/>
          <w:sz w:val="18"/>
          <w:szCs w:val="18"/>
        </w:rPr>
        <w:t>getAttribute</w:t>
      </w:r>
      <w:proofErr w:type="spellEnd"/>
      <w:r w:rsidRPr="00FC3948">
        <w:rPr>
          <w:color w:val="C00000"/>
          <w:sz w:val="18"/>
          <w:szCs w:val="18"/>
        </w:rPr>
        <w:t>", new Class[]{</w:t>
      </w:r>
      <w:proofErr w:type="spellStart"/>
      <w:r w:rsidRPr="00FC3948">
        <w:rPr>
          <w:color w:val="C00000"/>
          <w:sz w:val="18"/>
          <w:szCs w:val="18"/>
        </w:rPr>
        <w:t>String.class</w:t>
      </w:r>
      <w:proofErr w:type="spellEnd"/>
      <w:r w:rsidRPr="00FC3948">
        <w:rPr>
          <w:color w:val="C00000"/>
          <w:sz w:val="18"/>
          <w:szCs w:val="18"/>
        </w:rPr>
        <w:t>}).invoke(</w:t>
      </w:r>
      <w:proofErr w:type="spellStart"/>
      <w:r w:rsidRPr="00FC3948">
        <w:rPr>
          <w:color w:val="C00000"/>
          <w:sz w:val="18"/>
          <w:szCs w:val="18"/>
        </w:rPr>
        <w:t>o,"my</w:t>
      </w:r>
      <w:proofErr w:type="spellEnd"/>
      <w:r w:rsidRPr="00FC3948">
        <w:rPr>
          <w:color w:val="C00000"/>
          <w:sz w:val="18"/>
          <w:szCs w:val="18"/>
        </w:rPr>
        <w:t>-field");</w:t>
      </w:r>
    </w:p>
    <w:p w:rsidR="003F46DB" w:rsidRPr="003F46DB" w:rsidRDefault="003F46DB" w:rsidP="00956757">
      <w:pPr>
        <w:spacing w:after="0"/>
        <w:rPr>
          <w:sz w:val="18"/>
          <w:szCs w:val="18"/>
        </w:rPr>
      </w:pPr>
    </w:p>
    <w:p w:rsidR="003F46DB" w:rsidRPr="00F6400A" w:rsidRDefault="003F46DB" w:rsidP="00956757">
      <w:pPr>
        <w:spacing w:after="0"/>
        <w:rPr>
          <w:sz w:val="20"/>
          <w:szCs w:val="20"/>
        </w:rPr>
      </w:pPr>
      <w:r w:rsidRPr="00F6400A">
        <w:rPr>
          <w:sz w:val="20"/>
          <w:szCs w:val="20"/>
        </w:rPr>
        <w:t>Classes from a “default” package can’t be accessed</w:t>
      </w:r>
      <w:r w:rsidR="00592103" w:rsidRPr="00F6400A">
        <w:rPr>
          <w:sz w:val="20"/>
          <w:szCs w:val="20"/>
        </w:rPr>
        <w:t xml:space="preserve"> from an explicit package (like </w:t>
      </w:r>
      <w:proofErr w:type="spellStart"/>
      <w:r w:rsidR="00592103" w:rsidRPr="00F6400A">
        <w:rPr>
          <w:sz w:val="20"/>
          <w:szCs w:val="20"/>
        </w:rPr>
        <w:t>org.apache.jasper.runtime.JspWriterImpl</w:t>
      </w:r>
      <w:proofErr w:type="spellEnd"/>
      <w:r w:rsidR="00592103" w:rsidRPr="00F6400A">
        <w:rPr>
          <w:sz w:val="20"/>
          <w:szCs w:val="20"/>
        </w:rPr>
        <w:t xml:space="preserve">) </w:t>
      </w:r>
      <w:r w:rsidRPr="00F6400A">
        <w:rPr>
          <w:sz w:val="20"/>
          <w:szCs w:val="20"/>
        </w:rPr>
        <w:t>, except via reflection:</w:t>
      </w:r>
    </w:p>
    <w:p w:rsidR="00592103" w:rsidRPr="00FC3948" w:rsidRDefault="00592103" w:rsidP="00956757">
      <w:pPr>
        <w:spacing w:after="0"/>
        <w:rPr>
          <w:color w:val="C00000"/>
          <w:sz w:val="18"/>
          <w:szCs w:val="18"/>
        </w:rPr>
      </w:pPr>
    </w:p>
    <w:p w:rsidR="003F46DB" w:rsidRPr="00FC3948" w:rsidRDefault="003F46DB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String </w:t>
      </w:r>
      <w:proofErr w:type="spellStart"/>
      <w:r w:rsidRPr="00FC3948">
        <w:rPr>
          <w:color w:val="C00000"/>
          <w:sz w:val="18"/>
          <w:szCs w:val="18"/>
        </w:rPr>
        <w:t>returnsString</w:t>
      </w:r>
      <w:proofErr w:type="spellEnd"/>
      <w:r w:rsidRPr="00FC3948">
        <w:rPr>
          <w:color w:val="C00000"/>
          <w:sz w:val="18"/>
          <w:szCs w:val="18"/>
        </w:rPr>
        <w:t xml:space="preserve">= </w:t>
      </w:r>
      <w:proofErr w:type="spellStart"/>
      <w:r w:rsidRPr="00FC3948">
        <w:rPr>
          <w:color w:val="C00000"/>
          <w:sz w:val="18"/>
          <w:szCs w:val="18"/>
        </w:rPr>
        <w:t>Class.forName</w:t>
      </w:r>
      <w:proofErr w:type="spellEnd"/>
      <w:r w:rsidRPr="00FC3948">
        <w:rPr>
          <w:color w:val="C00000"/>
          <w:sz w:val="18"/>
          <w:szCs w:val="18"/>
        </w:rPr>
        <w:t>("uploadFile2")</w:t>
      </w:r>
    </w:p>
    <w:p w:rsidR="003F46DB" w:rsidRPr="00FC3948" w:rsidRDefault="00FC3948" w:rsidP="00FC3948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ab/>
      </w:r>
      <w:r w:rsidR="003F46DB" w:rsidRPr="00FC3948">
        <w:rPr>
          <w:color w:val="C00000"/>
          <w:sz w:val="18"/>
          <w:szCs w:val="18"/>
        </w:rPr>
        <w:t>.</w:t>
      </w:r>
      <w:proofErr w:type="spellStart"/>
      <w:r w:rsidR="003F46DB" w:rsidRPr="00FC3948">
        <w:rPr>
          <w:color w:val="C00000"/>
          <w:sz w:val="18"/>
          <w:szCs w:val="18"/>
        </w:rPr>
        <w:t>getDeclaredMethod</w:t>
      </w:r>
      <w:proofErr w:type="spellEnd"/>
      <w:r w:rsidR="003F46DB" w:rsidRPr="00FC3948">
        <w:rPr>
          <w:color w:val="C00000"/>
          <w:sz w:val="18"/>
          <w:szCs w:val="18"/>
        </w:rPr>
        <w:t>("test")</w:t>
      </w:r>
    </w:p>
    <w:p w:rsidR="003F46DB" w:rsidRPr="00FC3948" w:rsidRDefault="00FC3948" w:rsidP="00FC3948">
      <w:pPr>
        <w:spacing w:after="0"/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lastRenderedPageBreak/>
        <w:tab/>
      </w:r>
      <w:r w:rsidR="003F46DB" w:rsidRPr="00FC3948">
        <w:rPr>
          <w:color w:val="C00000"/>
          <w:sz w:val="18"/>
          <w:szCs w:val="18"/>
        </w:rPr>
        <w:t>.invoke</w:t>
      </w:r>
      <w:r w:rsidR="00592103" w:rsidRPr="00FC3948">
        <w:rPr>
          <w:color w:val="C00000"/>
          <w:sz w:val="18"/>
          <w:szCs w:val="18"/>
        </w:rPr>
        <w:t>*</w:t>
      </w:r>
      <w:r w:rsidR="003F46DB" w:rsidRPr="00FC3948">
        <w:rPr>
          <w:color w:val="C00000"/>
          <w:sz w:val="18"/>
          <w:szCs w:val="18"/>
        </w:rPr>
        <w:t>(</w:t>
      </w:r>
      <w:proofErr w:type="spellStart"/>
      <w:r w:rsidR="003F46DB" w:rsidRPr="00FC3948">
        <w:rPr>
          <w:color w:val="C00000"/>
          <w:sz w:val="18"/>
          <w:szCs w:val="18"/>
        </w:rPr>
        <w:t>Class.forName</w:t>
      </w:r>
      <w:proofErr w:type="spellEnd"/>
      <w:r w:rsidR="003F46DB" w:rsidRPr="00FC3948">
        <w:rPr>
          <w:color w:val="C00000"/>
          <w:sz w:val="18"/>
          <w:szCs w:val="18"/>
        </w:rPr>
        <w:t>("uploadFile2").</w:t>
      </w:r>
      <w:proofErr w:type="spellStart"/>
      <w:r w:rsidR="003F46DB" w:rsidRPr="00FC3948">
        <w:rPr>
          <w:color w:val="C00000"/>
          <w:sz w:val="18"/>
          <w:szCs w:val="18"/>
        </w:rPr>
        <w:t>newInstance</w:t>
      </w:r>
      <w:proofErr w:type="spellEnd"/>
      <w:r w:rsidR="003F46DB" w:rsidRPr="00FC3948">
        <w:rPr>
          <w:color w:val="C00000"/>
          <w:sz w:val="18"/>
          <w:szCs w:val="18"/>
        </w:rPr>
        <w:t>()).</w:t>
      </w:r>
      <w:proofErr w:type="spellStart"/>
      <w:r w:rsidR="003F46DB" w:rsidRPr="00FC3948">
        <w:rPr>
          <w:color w:val="C00000"/>
          <w:sz w:val="18"/>
          <w:szCs w:val="18"/>
        </w:rPr>
        <w:t>toString</w:t>
      </w:r>
      <w:proofErr w:type="spellEnd"/>
      <w:r w:rsidR="003F46DB" w:rsidRPr="00FC3948">
        <w:rPr>
          <w:color w:val="C00000"/>
          <w:sz w:val="18"/>
          <w:szCs w:val="18"/>
        </w:rPr>
        <w:t>();</w:t>
      </w:r>
    </w:p>
    <w:p w:rsidR="00592103" w:rsidRPr="003F46DB" w:rsidRDefault="00592103" w:rsidP="003F46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</w:p>
    <w:p w:rsidR="003F46DB" w:rsidRPr="00F6400A" w:rsidRDefault="00592103" w:rsidP="00592103">
      <w:pPr>
        <w:spacing w:after="0"/>
        <w:rPr>
          <w:sz w:val="18"/>
          <w:szCs w:val="18"/>
        </w:rPr>
      </w:pPr>
      <w:r w:rsidRPr="003A69D3">
        <w:rPr>
          <w:b/>
          <w:i/>
          <w:color w:val="FF0000"/>
          <w:sz w:val="20"/>
          <w:szCs w:val="20"/>
          <w:vertAlign w:val="superscript"/>
        </w:rPr>
        <w:t>*</w:t>
      </w:r>
      <w:r>
        <w:rPr>
          <w:i/>
          <w:sz w:val="20"/>
          <w:szCs w:val="20"/>
        </w:rPr>
        <w:t xml:space="preserve"> </w:t>
      </w:r>
      <w:r w:rsidRPr="00F6400A">
        <w:rPr>
          <w:sz w:val="18"/>
          <w:szCs w:val="18"/>
        </w:rPr>
        <w:t xml:space="preserve">in this case method test() of class uploadFIle2 has no parameters, as such invoke() will have only the mandatory parameter specified; One note on the mandatory parameter “object the underlying method”, if the class is static the </w:t>
      </w:r>
      <w:proofErr w:type="spellStart"/>
      <w:r w:rsidRPr="00F6400A">
        <w:rPr>
          <w:sz w:val="18"/>
          <w:szCs w:val="18"/>
        </w:rPr>
        <w:t>param</w:t>
      </w:r>
      <w:proofErr w:type="spellEnd"/>
      <w:r w:rsidRPr="00F6400A">
        <w:rPr>
          <w:sz w:val="18"/>
          <w:szCs w:val="18"/>
        </w:rPr>
        <w:t xml:space="preserve"> is null, since there is no instance of an object to address but rather the class static “instance”;</w:t>
      </w:r>
    </w:p>
    <w:p w:rsidR="00256826" w:rsidRDefault="00256826" w:rsidP="00592103">
      <w:pPr>
        <w:spacing w:after="0"/>
        <w:rPr>
          <w:sz w:val="20"/>
          <w:szCs w:val="20"/>
        </w:rPr>
      </w:pPr>
    </w:p>
    <w:p w:rsidR="00E16CF0" w:rsidRDefault="00E16CF0" w:rsidP="00256826">
      <w:pPr>
        <w:pStyle w:val="Heading1"/>
      </w:pPr>
    </w:p>
    <w:p w:rsidR="00E16CF0" w:rsidRDefault="00E16CF0" w:rsidP="00256826">
      <w:pPr>
        <w:pStyle w:val="Heading1"/>
      </w:pPr>
    </w:p>
    <w:p w:rsidR="00E16CF0" w:rsidRDefault="00E16CF0" w:rsidP="00256826">
      <w:pPr>
        <w:pStyle w:val="Heading1"/>
      </w:pPr>
    </w:p>
    <w:p w:rsidR="0042353E" w:rsidRDefault="0042353E" w:rsidP="0042353E">
      <w:pPr>
        <w:pStyle w:val="Heading1"/>
      </w:pPr>
      <w:r>
        <w:t>initialization</w:t>
      </w:r>
    </w:p>
    <w:p w:rsidR="00E16CF0" w:rsidRDefault="0042353E" w:rsidP="00256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2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posibilities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to create an object:</w:t>
      </w:r>
    </w:p>
    <w:p w:rsidR="00147FF3" w:rsidRDefault="00147FF3" w:rsidP="0014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47FF3">
        <w:rPr>
          <w:rFonts w:ascii="Consolas" w:hAnsi="Consolas" w:cs="Consolas"/>
        </w:rPr>
        <w:tab/>
      </w:r>
    </w:p>
    <w:p w:rsidR="00147FF3" w:rsidRPr="007463BE" w:rsidRDefault="00147FF3" w:rsidP="0014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504D" w:themeColor="accent2"/>
          <w:sz w:val="20"/>
          <w:szCs w:val="20"/>
        </w:rPr>
      </w:pPr>
      <w:r w:rsidRPr="005975CD">
        <w:rPr>
          <w:rFonts w:ascii="Consolas" w:hAnsi="Consolas" w:cs="Consolas"/>
          <w:sz w:val="20"/>
          <w:szCs w:val="20"/>
        </w:rPr>
        <w:tab/>
      </w:r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Object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 xml:space="preserve"> a=</w:t>
      </w:r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new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 xml:space="preserve"> Object();</w:t>
      </w:r>
    </w:p>
    <w:p w:rsidR="00147FF3" w:rsidRPr="007463BE" w:rsidRDefault="00147FF3" w:rsidP="0014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504D" w:themeColor="accent2"/>
          <w:sz w:val="20"/>
          <w:szCs w:val="20"/>
        </w:rPr>
      </w:pPr>
      <w:r w:rsidRPr="007463BE">
        <w:rPr>
          <w:rFonts w:ascii="Consolas" w:hAnsi="Consolas" w:cs="Consolas"/>
          <w:color w:val="C0504D" w:themeColor="accent2"/>
          <w:sz w:val="20"/>
          <w:szCs w:val="20"/>
        </w:rPr>
        <w:tab/>
      </w:r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Object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 xml:space="preserve"> c=</w:t>
      </w:r>
      <w:proofErr w:type="spellStart"/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Object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>.</w:t>
      </w:r>
      <w:r w:rsidRPr="007463BE">
        <w:rPr>
          <w:rFonts w:ascii="Consolas" w:hAnsi="Consolas" w:cs="Consolas"/>
          <w:b/>
          <w:bCs/>
          <w:color w:val="C0504D" w:themeColor="accent2"/>
          <w:sz w:val="20"/>
          <w:szCs w:val="20"/>
        </w:rPr>
        <w:t>class</w:t>
      </w:r>
      <w:r w:rsidRPr="007463BE">
        <w:rPr>
          <w:rFonts w:ascii="Consolas" w:hAnsi="Consolas" w:cs="Consolas"/>
          <w:color w:val="C0504D" w:themeColor="accent2"/>
          <w:sz w:val="20"/>
          <w:szCs w:val="20"/>
        </w:rPr>
        <w:t>.newInstance</w:t>
      </w:r>
      <w:proofErr w:type="spellEnd"/>
      <w:r w:rsidRPr="007463BE">
        <w:rPr>
          <w:rFonts w:ascii="Consolas" w:hAnsi="Consolas" w:cs="Consolas"/>
          <w:color w:val="C0504D" w:themeColor="accent2"/>
          <w:sz w:val="20"/>
          <w:szCs w:val="20"/>
        </w:rPr>
        <w:t>();</w:t>
      </w:r>
    </w:p>
    <w:p w:rsidR="00B57107" w:rsidRPr="00015C20" w:rsidRDefault="00B57107" w:rsidP="0042353E"/>
    <w:p w:rsidR="00D66414" w:rsidRPr="00015C20" w:rsidRDefault="00B57107" w:rsidP="0042353E">
      <w:r w:rsidRPr="00015C20">
        <w:t>Default values</w:t>
      </w:r>
      <w:r w:rsidR="00015C2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13"/>
      </w:tblGrid>
      <w:tr w:rsidR="00F25003" w:rsidTr="00F25003">
        <w:tc>
          <w:tcPr>
            <w:tcW w:w="2088" w:type="dxa"/>
          </w:tcPr>
          <w:p w:rsidR="00F25003" w:rsidRPr="00D66414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byte</w:t>
            </w:r>
            <w:r w:rsidRPr="00D66414">
              <w:rPr>
                <w:sz w:val="20"/>
                <w:szCs w:val="20"/>
              </w:rPr>
              <w:tab/>
              <w:t>(byte) 0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short</w:t>
            </w:r>
            <w:r w:rsidRPr="00D66414">
              <w:rPr>
                <w:sz w:val="20"/>
                <w:szCs w:val="20"/>
              </w:rPr>
              <w:tab/>
              <w:t>(short) 0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  <w:proofErr w:type="spellStart"/>
            <w:r w:rsidRPr="00D66414">
              <w:rPr>
                <w:sz w:val="20"/>
                <w:szCs w:val="20"/>
              </w:rPr>
              <w:t>int</w:t>
            </w:r>
            <w:proofErr w:type="spellEnd"/>
            <w:r w:rsidRPr="00D66414">
              <w:rPr>
                <w:sz w:val="20"/>
                <w:szCs w:val="20"/>
              </w:rPr>
              <w:tab/>
              <w:t>0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long</w:t>
            </w:r>
            <w:r w:rsidRPr="00D66414">
              <w:rPr>
                <w:sz w:val="20"/>
                <w:szCs w:val="20"/>
              </w:rPr>
              <w:tab/>
              <w:t>0L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float</w:t>
            </w:r>
            <w:r w:rsidRPr="00D66414">
              <w:rPr>
                <w:sz w:val="20"/>
                <w:szCs w:val="20"/>
              </w:rPr>
              <w:tab/>
              <w:t>0.0f</w:t>
            </w:r>
          </w:p>
          <w:p w:rsidR="00F25003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double</w:t>
            </w:r>
            <w:r w:rsidRPr="00D66414">
              <w:rPr>
                <w:sz w:val="20"/>
                <w:szCs w:val="20"/>
              </w:rPr>
              <w:tab/>
              <w:t>0.0d</w:t>
            </w:r>
          </w:p>
        </w:tc>
        <w:tc>
          <w:tcPr>
            <w:tcW w:w="7213" w:type="dxa"/>
          </w:tcPr>
          <w:p w:rsidR="00F25003" w:rsidRDefault="00F25003" w:rsidP="00F25003">
            <w:pPr>
              <w:rPr>
                <w:sz w:val="20"/>
                <w:szCs w:val="20"/>
              </w:rPr>
            </w:pPr>
            <w:proofErr w:type="spellStart"/>
            <w:r w:rsidRPr="00D66414">
              <w:rPr>
                <w:sz w:val="20"/>
                <w:szCs w:val="20"/>
              </w:rPr>
              <w:t>boolean</w:t>
            </w:r>
            <w:proofErr w:type="spellEnd"/>
            <w:r w:rsidRPr="00D66414">
              <w:rPr>
                <w:sz w:val="20"/>
                <w:szCs w:val="20"/>
              </w:rPr>
              <w:tab/>
              <w:t>false</w:t>
            </w:r>
          </w:p>
          <w:p w:rsidR="00F25003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char</w:t>
            </w:r>
            <w:r w:rsidRPr="00D66414">
              <w:rPr>
                <w:sz w:val="20"/>
                <w:szCs w:val="20"/>
              </w:rPr>
              <w:tab/>
              <w:t>\u0000</w:t>
            </w:r>
          </w:p>
          <w:p w:rsidR="00F25003" w:rsidRDefault="00F25003" w:rsidP="00F25003">
            <w:pPr>
              <w:rPr>
                <w:sz w:val="20"/>
                <w:szCs w:val="20"/>
              </w:rPr>
            </w:pPr>
            <w:r w:rsidRPr="00D66414">
              <w:rPr>
                <w:sz w:val="20"/>
                <w:szCs w:val="20"/>
              </w:rPr>
              <w:t>object reference</w:t>
            </w:r>
            <w:r w:rsidRPr="00D66414">
              <w:rPr>
                <w:sz w:val="20"/>
                <w:szCs w:val="20"/>
              </w:rPr>
              <w:tab/>
              <w:t>null</w:t>
            </w:r>
          </w:p>
          <w:p w:rsidR="00F25003" w:rsidRPr="00D66414" w:rsidRDefault="00F25003" w:rsidP="00F25003">
            <w:pPr>
              <w:rPr>
                <w:sz w:val="20"/>
                <w:szCs w:val="20"/>
              </w:rPr>
            </w:pPr>
          </w:p>
          <w:p w:rsidR="00F25003" w:rsidRDefault="00F25003" w:rsidP="00D66414">
            <w:pPr>
              <w:rPr>
                <w:sz w:val="20"/>
                <w:szCs w:val="20"/>
              </w:rPr>
            </w:pPr>
          </w:p>
        </w:tc>
      </w:tr>
    </w:tbl>
    <w:p w:rsidR="00AB4221" w:rsidRPr="00AB4221" w:rsidRDefault="00AB4221" w:rsidP="00AB4221">
      <w:pPr>
        <w:pStyle w:val="Heading1"/>
      </w:pPr>
      <w:r w:rsidRPr="00AB4221">
        <w:t>one-line</w:t>
      </w:r>
      <w:r w:rsidR="00CC13C5">
        <w:t>/compile-time</w:t>
      </w:r>
      <w:r w:rsidRPr="00AB4221">
        <w:t xml:space="preserve"> initialization</w:t>
      </w:r>
    </w:p>
    <w:p w:rsidR="00AB4221" w:rsidRDefault="00AB4221" w:rsidP="00AB4221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</w:pPr>
    </w:p>
    <w:p w:rsidR="00AB4221" w:rsidRDefault="00AB4221" w:rsidP="00AB4221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</w:pPr>
      <w:r w:rsidRPr="0068679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Array:</w:t>
      </w:r>
      <w:r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  <w:t xml:space="preserve"> </w:t>
      </w:r>
    </w:p>
    <w:p w:rsidR="00AB4221" w:rsidRPr="007463BE" w:rsidRDefault="00AB4221" w:rsidP="007463BE">
      <w:pPr>
        <w:pStyle w:val="Heading1"/>
        <w:spacing w:before="0"/>
        <w:ind w:firstLine="720"/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</w:pP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String[] </w:t>
      </w:r>
      <w:r w:rsidR="007463BE"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ab/>
      </w: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a</w:t>
      </w:r>
      <w:r w:rsidR="007463BE"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32 </w:t>
      </w: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=</w:t>
      </w:r>
      <w:r w:rsidR="007463BE"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ab/>
      </w: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new String[]{"</w:t>
      </w:r>
      <w:proofErr w:type="spellStart"/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a","b”,"c</w:t>
      </w:r>
      <w:proofErr w:type="spellEnd"/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"}; </w:t>
      </w:r>
    </w:p>
    <w:p w:rsidR="007463BE" w:rsidRPr="007463BE" w:rsidRDefault="007463BE" w:rsidP="007463BE">
      <w:pPr>
        <w:ind w:firstLine="720"/>
        <w:rPr>
          <w:color w:val="C0504D" w:themeColor="accent2"/>
        </w:rPr>
      </w:pPr>
      <w:r w:rsidRPr="007463BE">
        <w:rPr>
          <w:color w:val="C0504D" w:themeColor="accent2"/>
        </w:rPr>
        <w:t xml:space="preserve"> </w:t>
      </w:r>
      <w:proofErr w:type="spellStart"/>
      <w:r w:rsidRPr="007463BE">
        <w:rPr>
          <w:color w:val="C0504D" w:themeColor="accent2"/>
        </w:rPr>
        <w:t>int</w:t>
      </w:r>
      <w:proofErr w:type="spellEnd"/>
      <w:r w:rsidRPr="007463BE">
        <w:rPr>
          <w:color w:val="C0504D" w:themeColor="accent2"/>
        </w:rPr>
        <w:t xml:space="preserve">[] </w:t>
      </w:r>
      <w:r w:rsidRPr="007463BE">
        <w:rPr>
          <w:color w:val="C0504D" w:themeColor="accent2"/>
        </w:rPr>
        <w:tab/>
        <w:t xml:space="preserve">a86 = </w:t>
      </w:r>
      <w:r w:rsidRPr="007463BE">
        <w:rPr>
          <w:color w:val="C0504D" w:themeColor="accent2"/>
        </w:rPr>
        <w:tab/>
        <w:t xml:space="preserve">new </w:t>
      </w:r>
      <w:proofErr w:type="spellStart"/>
      <w:r w:rsidRPr="007463BE">
        <w:rPr>
          <w:color w:val="C0504D" w:themeColor="accent2"/>
        </w:rPr>
        <w:t>int</w:t>
      </w:r>
      <w:proofErr w:type="spellEnd"/>
      <w:r w:rsidRPr="007463BE">
        <w:rPr>
          <w:color w:val="C0504D" w:themeColor="accent2"/>
        </w:rPr>
        <w:t>[]{2,9,1};</w:t>
      </w:r>
    </w:p>
    <w:p w:rsidR="00AB4221" w:rsidRDefault="00AB4221" w:rsidP="00AB4221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463BE" w:rsidRDefault="007463BE" w:rsidP="007463BE"/>
    <w:p w:rsidR="00AB4221" w:rsidRDefault="00AB4221" w:rsidP="00AB4221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</w:pPr>
      <w:proofErr w:type="spellStart"/>
      <w:r w:rsidRPr="0068679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ArrayList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(anonymous inner class, double brace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  <w:r w:rsidRPr="0068679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 w:val="0"/>
          <w:bCs w:val="0"/>
          <w:color w:val="C00000"/>
          <w:sz w:val="18"/>
          <w:szCs w:val="18"/>
        </w:rPr>
        <w:t xml:space="preserve"> </w:t>
      </w:r>
    </w:p>
    <w:p w:rsidR="003F3633" w:rsidRDefault="007463BE" w:rsidP="003F3633">
      <w:pPr>
        <w:pStyle w:val="Heading1"/>
        <w:spacing w:before="0"/>
        <w:ind w:firstLine="720"/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java.util.ArrayList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&lt;String&gt; a72</w:t>
      </w:r>
      <w:r w:rsidR="00AB4221"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 </w:t>
      </w:r>
    </w:p>
    <w:p w:rsidR="00AB4221" w:rsidRPr="007463BE" w:rsidRDefault="00AB4221" w:rsidP="003F3633">
      <w:pPr>
        <w:pStyle w:val="Heading1"/>
        <w:spacing w:before="0"/>
        <w:ind w:left="720" w:firstLine="720"/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</w:pPr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 xml:space="preserve">=new </w:t>
      </w:r>
      <w:proofErr w:type="spellStart"/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java.util.ArrayList</w:t>
      </w:r>
      <w:proofErr w:type="spellEnd"/>
      <w:r w:rsidRPr="007463BE">
        <w:rPr>
          <w:rFonts w:asciiTheme="minorHAnsi" w:eastAsiaTheme="minorHAnsi" w:hAnsiTheme="minorHAnsi" w:cstheme="minorBidi"/>
          <w:b w:val="0"/>
          <w:bCs w:val="0"/>
          <w:color w:val="C0504D" w:themeColor="accent2"/>
          <w:sz w:val="22"/>
          <w:szCs w:val="22"/>
        </w:rPr>
        <w:t>&lt;String&gt;() {{  add("Z");  add("X"); }};</w:t>
      </w:r>
    </w:p>
    <w:p w:rsidR="00AB4221" w:rsidRDefault="00AB4221" w:rsidP="00AB4221"/>
    <w:p w:rsidR="00AB4221" w:rsidRDefault="00AB4221" w:rsidP="00AB4221">
      <w:pPr>
        <w:spacing w:after="0"/>
      </w:pPr>
      <w:r>
        <w:t>List:</w:t>
      </w:r>
    </w:p>
    <w:p w:rsidR="003F3633" w:rsidRDefault="00AB4221" w:rsidP="003F3633">
      <w:pPr>
        <w:spacing w:after="0"/>
        <w:ind w:firstLine="720"/>
        <w:rPr>
          <w:color w:val="C0504D" w:themeColor="accent2"/>
        </w:rPr>
      </w:pPr>
      <w:r w:rsidRPr="003F3633">
        <w:rPr>
          <w:color w:val="C0504D" w:themeColor="accent2"/>
        </w:rPr>
        <w:lastRenderedPageBreak/>
        <w:t xml:space="preserve">List&lt;String&gt; </w:t>
      </w:r>
      <w:proofErr w:type="spellStart"/>
      <w:r w:rsidRPr="003F3633">
        <w:rPr>
          <w:color w:val="C0504D" w:themeColor="accent2"/>
        </w:rPr>
        <w:t>coolStringList</w:t>
      </w:r>
      <w:proofErr w:type="spellEnd"/>
      <w:r w:rsidRPr="003F3633">
        <w:rPr>
          <w:color w:val="C0504D" w:themeColor="accent2"/>
        </w:rPr>
        <w:t xml:space="preserve"> </w:t>
      </w:r>
    </w:p>
    <w:p w:rsidR="00AB4221" w:rsidRPr="003F3633" w:rsidRDefault="00AB4221" w:rsidP="003F3633">
      <w:pPr>
        <w:spacing w:after="0"/>
        <w:ind w:left="720" w:firstLine="720"/>
        <w:rPr>
          <w:color w:val="C0504D" w:themeColor="accent2"/>
        </w:rPr>
      </w:pPr>
      <w:r w:rsidRPr="003F3633">
        <w:rPr>
          <w:color w:val="C0504D" w:themeColor="accent2"/>
        </w:rPr>
        <w:t xml:space="preserve">= </w:t>
      </w:r>
      <w:proofErr w:type="spellStart"/>
      <w:r w:rsidRPr="003F3633">
        <w:rPr>
          <w:color w:val="C0504D" w:themeColor="accent2"/>
        </w:rPr>
        <w:t>Arrays.asList</w:t>
      </w:r>
      <w:proofErr w:type="spellEnd"/>
      <w:r w:rsidRPr="003F3633">
        <w:rPr>
          <w:color w:val="C0504D" w:themeColor="accent2"/>
        </w:rPr>
        <w:t>("A", "B", "C");</w:t>
      </w:r>
    </w:p>
    <w:p w:rsidR="00256826" w:rsidRDefault="00256826" w:rsidP="00256826">
      <w:pPr>
        <w:pStyle w:val="Heading1"/>
      </w:pPr>
      <w:proofErr w:type="spellStart"/>
      <w:r>
        <w:t>classloader</w:t>
      </w:r>
      <w:proofErr w:type="spellEnd"/>
      <w:r>
        <w:t>/</w:t>
      </w:r>
      <w:proofErr w:type="spellStart"/>
      <w:r>
        <w:t>classpath</w:t>
      </w:r>
      <w:proofErr w:type="spellEnd"/>
    </w:p>
    <w:p w:rsidR="00256826" w:rsidRDefault="00256826" w:rsidP="00256826">
      <w:pPr>
        <w:spacing w:after="0"/>
      </w:pPr>
    </w:p>
    <w:p w:rsidR="00E16CF0" w:rsidRDefault="00E16CF0" w:rsidP="00256826">
      <w:pPr>
        <w:spacing w:after="0"/>
      </w:pPr>
    </w:p>
    <w:p w:rsidR="00BE4B17" w:rsidRDefault="00A437FF" w:rsidP="00256826">
      <w:pPr>
        <w:spacing w:after="0"/>
      </w:pPr>
      <w:r>
        <w:t>The algorithm is delegate to parent</w:t>
      </w:r>
      <w:r w:rsidR="003F2B4E">
        <w:t xml:space="preserve"> loader</w:t>
      </w:r>
      <w:r>
        <w:t>, if unsuccessful child will t</w:t>
      </w:r>
      <w:r w:rsidR="00BE4B17">
        <w:t>ry to locate and load the class.</w:t>
      </w:r>
    </w:p>
    <w:p w:rsidR="00BE4B17" w:rsidRDefault="00BE4B17" w:rsidP="00256826">
      <w:pPr>
        <w:spacing w:after="0"/>
      </w:pPr>
    </w:p>
    <w:p w:rsidR="00BE4B17" w:rsidRDefault="00BE4B17" w:rsidP="00256826">
      <w:pPr>
        <w:spacing w:after="0"/>
      </w:pPr>
      <w:r>
        <w:t>Exception</w:t>
      </w:r>
      <w:r>
        <w:rPr>
          <w:rStyle w:val="FootnoteReference"/>
        </w:rPr>
        <w:footnoteReference w:id="1"/>
      </w:r>
      <w:r>
        <w:t xml:space="preserve">: </w:t>
      </w:r>
      <w:r w:rsidRPr="00BE4B17">
        <w:t xml:space="preserve">Java API for XML Processing Parser are loaded by the Bootstrap class loader, and so take precedence over any parser that you might have installed on your </w:t>
      </w:r>
      <w:proofErr w:type="spellStart"/>
      <w:r w:rsidRPr="00BE4B17">
        <w:t>classpath</w:t>
      </w:r>
      <w:proofErr w:type="spellEnd"/>
      <w:r>
        <w:t xml:space="preserve">; </w:t>
      </w:r>
    </w:p>
    <w:p w:rsidR="00A437FF" w:rsidRDefault="00A437FF" w:rsidP="00256826">
      <w:pPr>
        <w:spacing w:after="0"/>
      </w:pPr>
    </w:p>
    <w:p w:rsidR="00E16CF0" w:rsidRDefault="00E16CF0" w:rsidP="00256826">
      <w:pPr>
        <w:spacing w:after="0"/>
      </w:pPr>
    </w:p>
    <w:p w:rsidR="00E16CF0" w:rsidRDefault="00E16CF0" w:rsidP="00256826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49276E" wp14:editId="017A726B">
            <wp:simplePos x="0" y="0"/>
            <wp:positionH relativeFrom="column">
              <wp:posOffset>90805</wp:posOffset>
            </wp:positionH>
            <wp:positionV relativeFrom="paragraph">
              <wp:posOffset>145415</wp:posOffset>
            </wp:positionV>
            <wp:extent cx="5486400" cy="3200400"/>
            <wp:effectExtent l="0" t="38100" r="0" b="3810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V relativeFrom="margin">
              <wp14:pctHeight>0</wp14:pctHeight>
            </wp14:sizeRelV>
          </wp:anchor>
        </w:drawing>
      </w:r>
    </w:p>
    <w:p w:rsidR="00E16CF0" w:rsidRDefault="00E16CF0" w:rsidP="00256826">
      <w:pPr>
        <w:spacing w:after="0"/>
      </w:pPr>
    </w:p>
    <w:p w:rsidR="00E16CF0" w:rsidRDefault="00E16CF0" w:rsidP="00256826">
      <w:pPr>
        <w:spacing w:after="0"/>
      </w:pPr>
    </w:p>
    <w:p w:rsidR="00E16CF0" w:rsidRDefault="00E16CF0" w:rsidP="00256826">
      <w:pPr>
        <w:spacing w:after="0"/>
      </w:pPr>
    </w:p>
    <w:p w:rsidR="00E16CF0" w:rsidRDefault="00E16CF0" w:rsidP="00256826">
      <w:pPr>
        <w:spacing w:after="0"/>
      </w:pPr>
    </w:p>
    <w:p w:rsidR="00E16CF0" w:rsidRDefault="00373FE6" w:rsidP="00256826">
      <w:pPr>
        <w:spacing w:after="0"/>
      </w:pPr>
      <w:r w:rsidRPr="00373FE6">
        <w:rPr>
          <w:noProof/>
        </w:rPr>
        <w:lastRenderedPageBreak/>
        <w:drawing>
          <wp:inline distT="0" distB="0" distL="0" distR="0" wp14:anchorId="76B46A3F" wp14:editId="025CD99E">
            <wp:extent cx="5876240" cy="36922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175" cy="3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F0" w:rsidRDefault="00E16CF0" w:rsidP="00256826">
      <w:pPr>
        <w:spacing w:after="0"/>
      </w:pPr>
    </w:p>
    <w:p w:rsidR="00336767" w:rsidRDefault="00336767" w:rsidP="00256826">
      <w:pPr>
        <w:spacing w:after="0"/>
      </w:pPr>
      <w:r w:rsidRPr="00336767">
        <w:t xml:space="preserve">Tomcat does not resolve </w:t>
      </w:r>
      <w:proofErr w:type="spellStart"/>
      <w:r w:rsidRPr="00336767">
        <w:t>classpaths</w:t>
      </w:r>
      <w:proofErr w:type="spellEnd"/>
      <w:r w:rsidRPr="00336767">
        <w:t xml:space="preserve"> in the same way as other Java programs</w:t>
      </w:r>
      <w:r w:rsidR="009478BE">
        <w:t>.</w:t>
      </w:r>
    </w:p>
    <w:p w:rsidR="00E16CF0" w:rsidRPr="00BE4B17" w:rsidRDefault="00BE4B17" w:rsidP="00BE4B17">
      <w:pPr>
        <w:pStyle w:val="Heading2"/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</w:pPr>
      <w:r w:rsidRPr="00BE4B17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Notes</w:t>
      </w:r>
    </w:p>
    <w:p w:rsidR="00BE4B17" w:rsidRDefault="00BE4B17" w:rsidP="00256826">
      <w:pPr>
        <w:spacing w:after="0"/>
      </w:pPr>
    </w:p>
    <w:p w:rsidR="00BE4B17" w:rsidRDefault="00BE4B17" w:rsidP="00256826">
      <w:pPr>
        <w:spacing w:after="0"/>
      </w:pPr>
      <w:r>
        <w:t>A c</w:t>
      </w:r>
      <w:r w:rsidRPr="00BE4B17">
        <w:t>lass is considered fully</w:t>
      </w:r>
      <w:r>
        <w:t xml:space="preserve"> </w:t>
      </w:r>
      <w:r w:rsidRPr="00BE4B17">
        <w:t>qualified only when</w:t>
      </w:r>
      <w:r>
        <w:t>:</w:t>
      </w:r>
    </w:p>
    <w:p w:rsidR="00BE4B17" w:rsidRDefault="00BE4B17" w:rsidP="00BE4B17">
      <w:pPr>
        <w:pStyle w:val="ListParagraph"/>
        <w:numPr>
          <w:ilvl w:val="0"/>
          <w:numId w:val="7"/>
        </w:numPr>
        <w:spacing w:after="0"/>
      </w:pPr>
      <w:r>
        <w:t>package name;</w:t>
      </w:r>
    </w:p>
    <w:p w:rsidR="00BE4B17" w:rsidRDefault="00BE4B17" w:rsidP="00BE4B17">
      <w:pPr>
        <w:pStyle w:val="ListParagraph"/>
        <w:numPr>
          <w:ilvl w:val="0"/>
          <w:numId w:val="7"/>
        </w:numPr>
        <w:spacing w:after="0"/>
      </w:pPr>
      <w:r>
        <w:t>its class name;</w:t>
      </w:r>
    </w:p>
    <w:p w:rsidR="00BE4B17" w:rsidRDefault="00BE4B17" w:rsidP="00BE4B17">
      <w:pPr>
        <w:pStyle w:val="ListParagraph"/>
        <w:numPr>
          <w:ilvl w:val="0"/>
          <w:numId w:val="7"/>
        </w:numPr>
        <w:spacing w:after="0"/>
      </w:pPr>
      <w:r w:rsidRPr="00BE4B17">
        <w:t>class loader instance</w:t>
      </w:r>
      <w:r>
        <w:t>;</w:t>
      </w:r>
    </w:p>
    <w:p w:rsidR="00E16CF0" w:rsidRDefault="00E16CF0" w:rsidP="00256826">
      <w:pPr>
        <w:spacing w:after="0"/>
      </w:pPr>
    </w:p>
    <w:p w:rsidR="00E16CF0" w:rsidRDefault="00A67DD9" w:rsidP="00256826">
      <w:pPr>
        <w:spacing w:after="0"/>
      </w:pPr>
      <w:r>
        <w:t>T</w:t>
      </w:r>
      <w:r w:rsidRPr="00A67DD9">
        <w:t>he same class loaded by two different class loaders is treated as two distinct classes</w:t>
      </w:r>
      <w:r>
        <w:t>;</w:t>
      </w:r>
      <w:r w:rsidR="00D54E4B">
        <w:t xml:space="preserve"> Singletons</w:t>
      </w:r>
      <w:r w:rsidR="002C3E90">
        <w:t xml:space="preserve"> and static classes</w:t>
      </w:r>
      <w:r w:rsidR="00D54E4B">
        <w:t xml:space="preserve"> are unique per </w:t>
      </w:r>
      <w:proofErr w:type="spellStart"/>
      <w:r w:rsidR="00D54E4B">
        <w:t>classloader</w:t>
      </w:r>
      <w:proofErr w:type="spellEnd"/>
      <w:r w:rsidR="001A66AC">
        <w:t xml:space="preserve"> (</w:t>
      </w:r>
      <w:proofErr w:type="spellStart"/>
      <w:r w:rsidR="001A66AC">
        <w:t xml:space="preserve">ex </w:t>
      </w:r>
      <w:r w:rsidR="001A66AC" w:rsidRPr="001A66AC">
        <w:t>Extension</w:t>
      </w:r>
      <w:proofErr w:type="spellEnd"/>
      <w:r w:rsidR="001A66AC" w:rsidRPr="001A66AC">
        <w:t xml:space="preserve"> </w:t>
      </w:r>
      <w:r w:rsidR="00430E4B">
        <w:t xml:space="preserve">folder </w:t>
      </w:r>
      <w:r w:rsidR="001A66AC">
        <w:t xml:space="preserve">can </w:t>
      </w:r>
      <w:r w:rsidR="001A66AC" w:rsidRPr="001A66AC">
        <w:t>see classes that are served up by either the Extension class loader or the Bootstrap class loader.</w:t>
      </w:r>
      <w:r w:rsidR="002C3E90">
        <w:t>;</w:t>
      </w:r>
    </w:p>
    <w:p w:rsidR="00664B5D" w:rsidRDefault="00664B5D" w:rsidP="00256826">
      <w:pPr>
        <w:spacing w:after="0"/>
      </w:pPr>
    </w:p>
    <w:p w:rsidR="00664B5D" w:rsidRDefault="00664B5D" w:rsidP="00256826">
      <w:pPr>
        <w:spacing w:after="0"/>
      </w:pPr>
      <w:r w:rsidRPr="00664B5D">
        <w:t>Each class loader can only see the class locations that are above it in the hierarchy</w:t>
      </w:r>
      <w:r>
        <w:t>;</w:t>
      </w:r>
    </w:p>
    <w:p w:rsidR="00E16CF0" w:rsidRDefault="00E16CF0" w:rsidP="00256826">
      <w:pPr>
        <w:spacing w:after="0"/>
      </w:pPr>
    </w:p>
    <w:p w:rsidR="00010CDA" w:rsidRDefault="009A6D7E" w:rsidP="00256826">
      <w:pPr>
        <w:spacing w:after="0"/>
      </w:pPr>
      <w:r w:rsidRPr="009A6D7E">
        <w:t xml:space="preserve">When code in a class references another class, the referenced class is loaded using the same class loader that loaded the referencing class, called its </w:t>
      </w:r>
      <w:r w:rsidRPr="009A6D7E">
        <w:rPr>
          <w:color w:val="C00000"/>
          <w:sz w:val="18"/>
          <w:szCs w:val="18"/>
        </w:rPr>
        <w:t>defining class loader</w:t>
      </w:r>
      <w:r w:rsidRPr="009A6D7E">
        <w:t xml:space="preserve">. The defining class loader for a class can be obtained using </w:t>
      </w:r>
      <w:proofErr w:type="spellStart"/>
      <w:r>
        <w:rPr>
          <w:color w:val="C00000"/>
          <w:sz w:val="18"/>
          <w:szCs w:val="18"/>
        </w:rPr>
        <w:t>c</w:t>
      </w:r>
      <w:r w:rsidRPr="009A6D7E">
        <w:rPr>
          <w:color w:val="C00000"/>
          <w:sz w:val="18"/>
          <w:szCs w:val="18"/>
        </w:rPr>
        <w:t>lass.getClassLoader</w:t>
      </w:r>
      <w:proofErr w:type="spellEnd"/>
      <w:r w:rsidRPr="009A6D7E">
        <w:rPr>
          <w:color w:val="C00000"/>
          <w:sz w:val="18"/>
          <w:szCs w:val="18"/>
        </w:rPr>
        <w:t>().</w:t>
      </w:r>
    </w:p>
    <w:p w:rsidR="00010CDA" w:rsidRDefault="00010CDA" w:rsidP="00256826">
      <w:pPr>
        <w:spacing w:after="0"/>
      </w:pPr>
    </w:p>
    <w:p w:rsidR="00F22668" w:rsidRPr="00BE4B17" w:rsidRDefault="00F22668" w:rsidP="00F22668">
      <w:pPr>
        <w:pStyle w:val="Heading2"/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</w:pPr>
      <w:r w:rsidRPr="00BE4B17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Notes</w:t>
      </w:r>
      <w:r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 xml:space="preserve"> Java EE</w:t>
      </w:r>
    </w:p>
    <w:p w:rsidR="00F22668" w:rsidRDefault="00F22668" w:rsidP="00256826">
      <w:pPr>
        <w:spacing w:after="0"/>
      </w:pPr>
    </w:p>
    <w:p w:rsidR="00F22668" w:rsidRDefault="00F22668" w:rsidP="00256826">
      <w:pPr>
        <w:spacing w:after="0"/>
      </w:pPr>
      <w:r>
        <w:t>A EE compliant s</w:t>
      </w:r>
      <w:r w:rsidRPr="00F22668">
        <w:t>ervlet container is required to provide a restricted environment for its web applications</w:t>
      </w:r>
      <w:r>
        <w:t>. E</w:t>
      </w:r>
      <w:r w:rsidRPr="00F22668">
        <w:t xml:space="preserve">ach web application </w:t>
      </w:r>
      <w:r>
        <w:t xml:space="preserve">is given its </w:t>
      </w:r>
      <w:r w:rsidRPr="00F22668">
        <w:t>own class loader</w:t>
      </w:r>
      <w:r>
        <w:t xml:space="preserve"> that </w:t>
      </w:r>
      <w:r w:rsidRPr="00F22668">
        <w:t>preferentially loads classes in WEB-INF/classes and WEB-INF/lib</w:t>
      </w:r>
      <w:r>
        <w:t xml:space="preserve">; </w:t>
      </w:r>
      <w:r w:rsidRPr="00F22668">
        <w:t>only delegate to its parent class loader when the class that is being requested is one of the stan</w:t>
      </w:r>
      <w:r>
        <w:t>dard Java classes;</w:t>
      </w:r>
    </w:p>
    <w:p w:rsidR="00E16CF0" w:rsidRDefault="00E16CF0" w:rsidP="00256826">
      <w:pPr>
        <w:spacing w:after="0"/>
      </w:pPr>
    </w:p>
    <w:p w:rsidR="00593FB5" w:rsidRDefault="00593FB5" w:rsidP="00256826">
      <w:pPr>
        <w:spacing w:after="0"/>
      </w:pPr>
      <w:r>
        <w:t>System</w:t>
      </w:r>
      <w:r w:rsidRPr="00593FB5">
        <w:t xml:space="preserve"> </w:t>
      </w:r>
      <w:proofErr w:type="spellStart"/>
      <w:r w:rsidRPr="00593FB5">
        <w:t>classloader</w:t>
      </w:r>
      <w:proofErr w:type="spellEnd"/>
      <w:r w:rsidRPr="00593FB5">
        <w:t xml:space="preserve"> </w:t>
      </w:r>
      <w:r>
        <w:t xml:space="preserve">= </w:t>
      </w:r>
      <w:r w:rsidR="00FC3A74">
        <w:tab/>
      </w:r>
      <w:r>
        <w:t>l</w:t>
      </w:r>
      <w:r w:rsidRPr="00593FB5">
        <w:t xml:space="preserve">ast </w:t>
      </w:r>
      <w:proofErr w:type="spellStart"/>
      <w:r>
        <w:t>c</w:t>
      </w:r>
      <w:r w:rsidRPr="00593FB5">
        <w:t>lassloader</w:t>
      </w:r>
      <w:proofErr w:type="spellEnd"/>
      <w:r w:rsidRPr="00593FB5">
        <w:t xml:space="preserve"> created in the JVM</w:t>
      </w:r>
      <w:r w:rsidR="00040D2F">
        <w:t xml:space="preserve">, </w:t>
      </w:r>
      <w:r w:rsidR="00B02DEF">
        <w:t xml:space="preserve"> uses “</w:t>
      </w:r>
      <w:r w:rsidR="00B02DEF" w:rsidRPr="00B02DEF">
        <w:t>-</w:t>
      </w:r>
      <w:proofErr w:type="spellStart"/>
      <w:r w:rsidR="00B02DEF" w:rsidRPr="00B02DEF">
        <w:t>classpath</w:t>
      </w:r>
      <w:proofErr w:type="spellEnd"/>
      <w:r w:rsidR="00B02DEF">
        <w:t>” switch</w:t>
      </w:r>
      <w:r w:rsidR="006476F8">
        <w:t xml:space="preserve">; relying on this </w:t>
      </w:r>
      <w:r w:rsidR="00FC3A74">
        <w:tab/>
        <w:t xml:space="preserve"> </w:t>
      </w:r>
      <w:r w:rsidR="00BD7C08">
        <w:tab/>
      </w:r>
      <w:r w:rsidR="00FC3A74">
        <w:t xml:space="preserve"> </w:t>
      </w:r>
      <w:r w:rsidR="00BD7C08">
        <w:t xml:space="preserve">         </w:t>
      </w:r>
      <w:r w:rsidR="00FC3A74">
        <w:t xml:space="preserve">    </w:t>
      </w:r>
      <w:proofErr w:type="spellStart"/>
      <w:r w:rsidR="006476F8">
        <w:t>classloader</w:t>
      </w:r>
      <w:proofErr w:type="spellEnd"/>
      <w:r w:rsidR="006476F8">
        <w:t xml:space="preserve"> in “container contexts” will not work (web app, </w:t>
      </w:r>
      <w:proofErr w:type="spellStart"/>
      <w:r w:rsidR="006476F8">
        <w:t>ejb</w:t>
      </w:r>
      <w:proofErr w:type="spellEnd"/>
      <w:r w:rsidR="006476F8">
        <w:t xml:space="preserve">, frameworks </w:t>
      </w:r>
      <w:r w:rsidR="00FC3A74">
        <w:tab/>
      </w:r>
      <w:r w:rsidR="00FC3A74">
        <w:tab/>
      </w:r>
      <w:r w:rsidR="00FC3A74">
        <w:tab/>
      </w:r>
      <w:r w:rsidR="006476F8">
        <w:t>…)</w:t>
      </w:r>
      <w:r w:rsidR="00E31ADF">
        <w:t>;</w:t>
      </w:r>
    </w:p>
    <w:p w:rsidR="006476F8" w:rsidRDefault="006476F8" w:rsidP="00256826">
      <w:pPr>
        <w:spacing w:after="0"/>
      </w:pPr>
    </w:p>
    <w:p w:rsidR="00040D2F" w:rsidRDefault="00040D2F" w:rsidP="00256826">
      <w:pPr>
        <w:spacing w:after="0"/>
      </w:pPr>
    </w:p>
    <w:p w:rsidR="00040D2F" w:rsidRDefault="00040D2F" w:rsidP="00256826">
      <w:pPr>
        <w:spacing w:after="0"/>
      </w:pPr>
      <w:r>
        <w:t>C</w:t>
      </w:r>
      <w:r w:rsidRPr="00040D2F">
        <w:t xml:space="preserve">urrent </w:t>
      </w:r>
      <w:proofErr w:type="spellStart"/>
      <w:r w:rsidRPr="00040D2F">
        <w:t>classloader</w:t>
      </w:r>
      <w:proofErr w:type="spellEnd"/>
      <w:r>
        <w:t xml:space="preserve"> = </w:t>
      </w:r>
      <w:r w:rsidR="00FC3A74">
        <w:tab/>
      </w:r>
      <w:r>
        <w:t xml:space="preserve">the </w:t>
      </w:r>
      <w:proofErr w:type="spellStart"/>
      <w:r>
        <w:t>classloader</w:t>
      </w:r>
      <w:proofErr w:type="spellEnd"/>
      <w:r>
        <w:t xml:space="preserve"> which was responsible for loading the class of the current </w:t>
      </w:r>
      <w:r>
        <w:tab/>
      </w:r>
      <w:r>
        <w:tab/>
      </w:r>
      <w:r>
        <w:tab/>
        <w:t xml:space="preserve">method </w:t>
      </w:r>
      <w:r w:rsidR="00A57949">
        <w:t>(current scope)</w:t>
      </w:r>
      <w:r>
        <w:t>;</w:t>
      </w:r>
      <w:r w:rsidR="004C5C8F">
        <w:t xml:space="preserve"> to load in this </w:t>
      </w:r>
      <w:proofErr w:type="spellStart"/>
      <w:r w:rsidR="004C5C8F">
        <w:t>conext</w:t>
      </w:r>
      <w:proofErr w:type="spellEnd"/>
      <w:r w:rsidR="004C5C8F">
        <w:t xml:space="preserve"> use </w:t>
      </w:r>
      <w:proofErr w:type="spellStart"/>
      <w:r w:rsidR="004C5C8F">
        <w:t>Class.forName</w:t>
      </w:r>
      <w:proofErr w:type="spellEnd"/>
      <w:r w:rsidR="004C5C8F">
        <w:t xml:space="preserve">() and </w:t>
      </w:r>
      <w:r w:rsidR="004C5C8F">
        <w:tab/>
      </w:r>
      <w:r w:rsidR="00FC3A74">
        <w:tab/>
      </w:r>
      <w:r w:rsidR="004C5C8F">
        <w:tab/>
      </w:r>
      <w:r w:rsidR="004C5C8F">
        <w:tab/>
      </w:r>
      <w:proofErr w:type="spellStart"/>
      <w:r w:rsidR="004C5C8F">
        <w:t>Class.getResource</w:t>
      </w:r>
      <w:proofErr w:type="spellEnd"/>
      <w:r w:rsidR="004C5C8F">
        <w:t>()</w:t>
      </w:r>
      <w:r w:rsidR="001815FA">
        <w:t xml:space="preserve"> – should be used in “container context” like web </w:t>
      </w:r>
      <w:r w:rsidR="00FC3A74">
        <w:tab/>
      </w:r>
      <w:r w:rsidR="00FC3A74">
        <w:tab/>
      </w:r>
      <w:r w:rsidR="00FC3A74">
        <w:tab/>
      </w:r>
      <w:r w:rsidR="00FC3A74">
        <w:tab/>
      </w:r>
      <w:r w:rsidR="001815FA">
        <w:t>app/</w:t>
      </w:r>
      <w:proofErr w:type="spellStart"/>
      <w:r w:rsidR="001815FA">
        <w:t>ejb</w:t>
      </w:r>
      <w:proofErr w:type="spellEnd"/>
      <w:r w:rsidR="00E83429">
        <w:t>;</w:t>
      </w:r>
    </w:p>
    <w:p w:rsidR="00AC17FA" w:rsidRDefault="00AC17FA" w:rsidP="00256826">
      <w:pPr>
        <w:spacing w:after="0"/>
      </w:pPr>
    </w:p>
    <w:p w:rsidR="00991C2D" w:rsidRDefault="00991C2D" w:rsidP="00256826">
      <w:pPr>
        <w:spacing w:after="0"/>
      </w:pPr>
    </w:p>
    <w:p w:rsidR="00991C2D" w:rsidRDefault="00991C2D" w:rsidP="00256826">
      <w:pPr>
        <w:spacing w:after="0"/>
      </w:pPr>
      <w:r>
        <w:t xml:space="preserve">Context </w:t>
      </w:r>
      <w:proofErr w:type="spellStart"/>
      <w:r>
        <w:t>classloader</w:t>
      </w:r>
      <w:proofErr w:type="spellEnd"/>
      <w:r w:rsidR="0017657E">
        <w:t xml:space="preserve"> = </w:t>
      </w:r>
      <w:r w:rsidR="009B089B">
        <w:tab/>
      </w:r>
      <w:r w:rsidR="009B089B" w:rsidRPr="009B089B">
        <w:t>Every thread has a context class loader</w:t>
      </w:r>
    </w:p>
    <w:p w:rsidR="009B089B" w:rsidRDefault="009B089B" w:rsidP="00256826">
      <w:pPr>
        <w:spacing w:after="0"/>
        <w:rPr>
          <w:color w:val="C00000"/>
          <w:sz w:val="18"/>
          <w:szCs w:val="18"/>
        </w:rPr>
      </w:pPr>
      <w:r>
        <w:tab/>
      </w:r>
      <w:r>
        <w:tab/>
      </w:r>
      <w:r>
        <w:tab/>
      </w:r>
      <w:proofErr w:type="spellStart"/>
      <w:r w:rsidRPr="009B089B">
        <w:rPr>
          <w:color w:val="C00000"/>
          <w:sz w:val="18"/>
          <w:szCs w:val="18"/>
        </w:rPr>
        <w:t>Thread.currentT</w:t>
      </w:r>
      <w:r>
        <w:rPr>
          <w:color w:val="C00000"/>
          <w:sz w:val="18"/>
          <w:szCs w:val="18"/>
        </w:rPr>
        <w:t>hread</w:t>
      </w:r>
      <w:proofErr w:type="spellEnd"/>
      <w:r>
        <w:rPr>
          <w:color w:val="C00000"/>
          <w:sz w:val="18"/>
          <w:szCs w:val="18"/>
        </w:rPr>
        <w:t>().</w:t>
      </w:r>
      <w:proofErr w:type="spellStart"/>
      <w:r>
        <w:rPr>
          <w:color w:val="C00000"/>
          <w:sz w:val="18"/>
          <w:szCs w:val="18"/>
        </w:rPr>
        <w:t>getContextClassLoader</w:t>
      </w:r>
      <w:proofErr w:type="spellEnd"/>
      <w:r>
        <w:rPr>
          <w:color w:val="C00000"/>
          <w:sz w:val="18"/>
          <w:szCs w:val="18"/>
        </w:rPr>
        <w:t>();</w:t>
      </w:r>
    </w:p>
    <w:p w:rsidR="00F734B0" w:rsidRPr="00F734B0" w:rsidRDefault="00F734B0" w:rsidP="00256826">
      <w:pPr>
        <w:spacing w:after="0"/>
      </w:pPr>
    </w:p>
    <w:p w:rsidR="0038571E" w:rsidRDefault="00F734B0" w:rsidP="00F734B0">
      <w:pPr>
        <w:spacing w:after="0"/>
        <w:ind w:left="2160"/>
      </w:pPr>
      <w:r w:rsidRPr="00F734B0">
        <w:t xml:space="preserve">The class loader for the </w:t>
      </w:r>
      <w:r w:rsidRPr="00F734B0">
        <w:rPr>
          <w:color w:val="C00000"/>
          <w:sz w:val="18"/>
          <w:szCs w:val="18"/>
        </w:rPr>
        <w:t>main()</w:t>
      </w:r>
      <w:r w:rsidRPr="00F734B0">
        <w:t xml:space="preserve"> thread is the System class loader, which is automatically propagated down to each worker thread, </w:t>
      </w:r>
    </w:p>
    <w:p w:rsidR="00F734B0" w:rsidRDefault="00F734B0" w:rsidP="00F734B0">
      <w:pPr>
        <w:spacing w:after="0"/>
        <w:ind w:left="2160"/>
      </w:pPr>
      <w:r w:rsidRPr="00F734B0">
        <w:t xml:space="preserve">unless you intervene by invoking </w:t>
      </w:r>
      <w:proofErr w:type="spellStart"/>
      <w:r w:rsidRPr="00F734B0">
        <w:rPr>
          <w:color w:val="C00000"/>
          <w:sz w:val="18"/>
          <w:szCs w:val="18"/>
        </w:rPr>
        <w:t>Thread.currentThread</w:t>
      </w:r>
      <w:proofErr w:type="spellEnd"/>
      <w:r w:rsidRPr="00F734B0">
        <w:rPr>
          <w:color w:val="C00000"/>
          <w:sz w:val="18"/>
          <w:szCs w:val="18"/>
        </w:rPr>
        <w:t>().</w:t>
      </w:r>
      <w:proofErr w:type="spellStart"/>
      <w:r w:rsidRPr="00F734B0">
        <w:rPr>
          <w:color w:val="C00000"/>
          <w:sz w:val="18"/>
          <w:szCs w:val="18"/>
        </w:rPr>
        <w:t>setContextClassLoader</w:t>
      </w:r>
      <w:proofErr w:type="spellEnd"/>
      <w:r w:rsidRPr="00F734B0">
        <w:rPr>
          <w:color w:val="C00000"/>
          <w:sz w:val="18"/>
          <w:szCs w:val="18"/>
        </w:rPr>
        <w:t>()</w:t>
      </w:r>
    </w:p>
    <w:p w:rsidR="00B1626D" w:rsidRDefault="00B1626D" w:rsidP="00F734B0">
      <w:pPr>
        <w:spacing w:after="0"/>
        <w:ind w:left="2160"/>
      </w:pPr>
    </w:p>
    <w:p w:rsidR="00991C2D" w:rsidRDefault="00991C2D" w:rsidP="00256826">
      <w:pPr>
        <w:spacing w:after="0"/>
      </w:pPr>
    </w:p>
    <w:p w:rsidR="00AC17FA" w:rsidRPr="00F734B0" w:rsidRDefault="00AC17FA" w:rsidP="00256826">
      <w:pPr>
        <w:spacing w:after="0"/>
        <w:rPr>
          <w:color w:val="C00000"/>
          <w:sz w:val="18"/>
          <w:szCs w:val="18"/>
        </w:rPr>
      </w:pPr>
      <w:r w:rsidRPr="00AC17FA">
        <w:t xml:space="preserve">Thread context </w:t>
      </w:r>
      <w:proofErr w:type="spellStart"/>
      <w:r w:rsidRPr="00AC17FA">
        <w:t>classloaders</w:t>
      </w:r>
      <w:proofErr w:type="spellEnd"/>
      <w:r>
        <w:t xml:space="preserve"> = </w:t>
      </w:r>
      <w:r w:rsidR="00056CFE">
        <w:t>each thread has a context, unless created via native-code</w:t>
      </w:r>
      <w:r w:rsidR="00F67D95">
        <w:t xml:space="preserve"> or no loader </w:t>
      </w:r>
      <w:r w:rsidR="00FC3A74">
        <w:tab/>
      </w:r>
      <w:r w:rsidR="00FC3A74">
        <w:tab/>
      </w:r>
      <w:r w:rsidR="00FC3A74">
        <w:tab/>
        <w:t xml:space="preserve">           </w:t>
      </w:r>
      <w:r w:rsidR="00F67D95">
        <w:t xml:space="preserve">is explicitly mentioned, in which case Thread </w:t>
      </w:r>
      <w:proofErr w:type="spellStart"/>
      <w:r w:rsidR="00F67D95">
        <w:t>conext</w:t>
      </w:r>
      <w:proofErr w:type="spellEnd"/>
      <w:r w:rsidR="00F67D95">
        <w:t xml:space="preserve"> will inherit the </w:t>
      </w:r>
      <w:r w:rsidR="00FC3A74">
        <w:t xml:space="preserve"> </w:t>
      </w:r>
      <w:r w:rsidR="00FC3A74">
        <w:tab/>
      </w:r>
      <w:r w:rsidR="00FC3A74">
        <w:tab/>
      </w:r>
      <w:r w:rsidR="00FC3A74">
        <w:tab/>
        <w:t xml:space="preserve">           </w:t>
      </w:r>
      <w:r w:rsidR="00F67D95">
        <w:t xml:space="preserve">Current </w:t>
      </w:r>
      <w:proofErr w:type="spellStart"/>
      <w:r w:rsidR="00F67D95">
        <w:t>Classloader</w:t>
      </w:r>
      <w:proofErr w:type="spellEnd"/>
      <w:r w:rsidR="00056CFE">
        <w:t xml:space="preserve">; load in this context via </w:t>
      </w:r>
      <w:r w:rsidR="00FC3A74">
        <w:tab/>
      </w:r>
      <w:r w:rsidR="00FC3A74">
        <w:tab/>
      </w:r>
      <w:r w:rsidR="00FC3A74">
        <w:tab/>
      </w:r>
      <w:r w:rsidR="00FC3A74">
        <w:tab/>
      </w:r>
      <w:r w:rsidR="00FC3A74">
        <w:tab/>
      </w:r>
      <w:r w:rsidR="00FC3A74">
        <w:tab/>
      </w:r>
      <w:r w:rsidR="00FC3A74" w:rsidRPr="00F734B0">
        <w:rPr>
          <w:color w:val="C00000"/>
          <w:sz w:val="18"/>
          <w:szCs w:val="18"/>
        </w:rPr>
        <w:t xml:space="preserve">           </w:t>
      </w:r>
      <w:proofErr w:type="spellStart"/>
      <w:r w:rsidR="00056CFE" w:rsidRPr="00F734B0">
        <w:rPr>
          <w:color w:val="C00000"/>
          <w:sz w:val="18"/>
          <w:szCs w:val="18"/>
        </w:rPr>
        <w:t>Thread.setContextClassLoader</w:t>
      </w:r>
      <w:proofErr w:type="spellEnd"/>
      <w:r w:rsidR="00056CFE" w:rsidRPr="00F734B0">
        <w:rPr>
          <w:color w:val="C00000"/>
          <w:sz w:val="18"/>
          <w:szCs w:val="18"/>
        </w:rPr>
        <w:t>()</w:t>
      </w:r>
    </w:p>
    <w:p w:rsidR="0032652B" w:rsidRDefault="0032652B" w:rsidP="00256826">
      <w:pPr>
        <w:spacing w:after="0"/>
      </w:pPr>
    </w:p>
    <w:p w:rsidR="0032652B" w:rsidRDefault="0032652B" w:rsidP="00256826">
      <w:pPr>
        <w:spacing w:after="0"/>
      </w:pPr>
      <w:r>
        <w:tab/>
      </w:r>
      <w:r>
        <w:tab/>
      </w:r>
      <w:r>
        <w:tab/>
        <w:t xml:space="preserve">           </w:t>
      </w:r>
      <w:r w:rsidRPr="0032652B">
        <w:t xml:space="preserve">An object can be created from a class in </w:t>
      </w:r>
      <w:r>
        <w:t>one thread-context</w:t>
      </w:r>
      <w:r w:rsidRPr="0032652B">
        <w:t xml:space="preserve"> then </w:t>
      </w:r>
      <w:r>
        <w:tab/>
      </w:r>
      <w:r>
        <w:tab/>
      </w:r>
      <w:r>
        <w:tab/>
      </w:r>
      <w:r>
        <w:tab/>
        <w:t xml:space="preserve">           </w:t>
      </w:r>
      <w:r w:rsidRPr="0032652B">
        <w:t xml:space="preserve">passed to a thread owned by </w:t>
      </w:r>
      <w:r w:rsidR="005B2022">
        <w:t xml:space="preserve">another </w:t>
      </w:r>
      <w:proofErr w:type="spellStart"/>
      <w:r w:rsidR="005B2022">
        <w:t>classloader</w:t>
      </w:r>
      <w:proofErr w:type="spellEnd"/>
      <w:r w:rsidR="005B2022">
        <w:t xml:space="preserve"> (context);</w:t>
      </w:r>
    </w:p>
    <w:p w:rsidR="0032652B" w:rsidRDefault="0032652B" w:rsidP="00256826">
      <w:pPr>
        <w:spacing w:after="0"/>
      </w:pPr>
    </w:p>
    <w:p w:rsidR="00040D2F" w:rsidRDefault="00040D2F" w:rsidP="00256826">
      <w:pPr>
        <w:spacing w:after="0"/>
      </w:pPr>
    </w:p>
    <w:p w:rsidR="00CF7F88" w:rsidRDefault="00CF7F88" w:rsidP="00256826">
      <w:pPr>
        <w:spacing w:after="0"/>
      </w:pPr>
      <w:r>
        <w:t xml:space="preserve">Loading a class, with initialization flag and </w:t>
      </w:r>
      <w:r w:rsidR="00F03DFF">
        <w:t xml:space="preserve">using a particular </w:t>
      </w:r>
      <w:proofErr w:type="spellStart"/>
      <w:r w:rsidR="00F03DFF">
        <w:t>classloader</w:t>
      </w:r>
      <w:proofErr w:type="spellEnd"/>
      <w:r w:rsidR="00F03DFF">
        <w:t>:</w:t>
      </w:r>
    </w:p>
    <w:p w:rsidR="00CF7F88" w:rsidRDefault="00F03DFF" w:rsidP="00256826">
      <w:pPr>
        <w:spacing w:after="0"/>
        <w:rPr>
          <w:color w:val="C00000"/>
          <w:sz w:val="18"/>
          <w:szCs w:val="18"/>
        </w:rPr>
      </w:pPr>
      <w:proofErr w:type="spellStart"/>
      <w:r w:rsidRPr="00F03DFF">
        <w:rPr>
          <w:color w:val="C00000"/>
          <w:sz w:val="18"/>
          <w:szCs w:val="18"/>
        </w:rPr>
        <w:t>Class.forName</w:t>
      </w:r>
      <w:proofErr w:type="spellEnd"/>
      <w:r w:rsidRPr="00F03DFF">
        <w:rPr>
          <w:color w:val="C00000"/>
          <w:sz w:val="18"/>
          <w:szCs w:val="18"/>
        </w:rPr>
        <w:t>("</w:t>
      </w:r>
      <w:proofErr w:type="spellStart"/>
      <w:r w:rsidRPr="00F03DFF">
        <w:rPr>
          <w:color w:val="C00000"/>
          <w:sz w:val="18"/>
          <w:szCs w:val="18"/>
        </w:rPr>
        <w:t>pillarsStudy</w:t>
      </w:r>
      <w:proofErr w:type="spellEnd"/>
      <w:r w:rsidRPr="00F03DFF">
        <w:rPr>
          <w:color w:val="C00000"/>
          <w:sz w:val="18"/>
          <w:szCs w:val="18"/>
        </w:rPr>
        <w:t>", true</w:t>
      </w:r>
      <w:r w:rsidR="00983902">
        <w:rPr>
          <w:color w:val="C00000"/>
          <w:sz w:val="18"/>
          <w:szCs w:val="18"/>
        </w:rPr>
        <w:t>*</w:t>
      </w:r>
      <w:r w:rsidRPr="00F03DFF">
        <w:rPr>
          <w:color w:val="C00000"/>
          <w:sz w:val="18"/>
          <w:szCs w:val="18"/>
        </w:rPr>
        <w:t xml:space="preserve">, </w:t>
      </w:r>
      <w:proofErr w:type="spellStart"/>
      <w:r w:rsidR="009F3927">
        <w:rPr>
          <w:color w:val="C00000"/>
          <w:sz w:val="18"/>
          <w:szCs w:val="18"/>
        </w:rPr>
        <w:t>System</w:t>
      </w:r>
      <w:r w:rsidRPr="00F03DFF">
        <w:rPr>
          <w:color w:val="C00000"/>
          <w:sz w:val="18"/>
          <w:szCs w:val="18"/>
        </w:rPr>
        <w:t>.class.getClassLoader</w:t>
      </w:r>
      <w:proofErr w:type="spellEnd"/>
      <w:r w:rsidRPr="00F03DFF">
        <w:rPr>
          <w:color w:val="C00000"/>
          <w:sz w:val="18"/>
          <w:szCs w:val="18"/>
        </w:rPr>
        <w:t>())</w:t>
      </w:r>
    </w:p>
    <w:p w:rsidR="00F80ED3" w:rsidRDefault="00F80ED3" w:rsidP="00256826">
      <w:pPr>
        <w:spacing w:after="0"/>
        <w:rPr>
          <w:color w:val="C00000"/>
          <w:sz w:val="18"/>
          <w:szCs w:val="18"/>
        </w:rPr>
      </w:pPr>
    </w:p>
    <w:p w:rsidR="00F80ED3" w:rsidRPr="00F80ED3" w:rsidRDefault="00983902" w:rsidP="00256826">
      <w:pPr>
        <w:spacing w:after="0"/>
      </w:pPr>
      <w:r>
        <w:rPr>
          <w:color w:val="C00000"/>
          <w:sz w:val="18"/>
          <w:szCs w:val="18"/>
        </w:rPr>
        <w:t>*</w:t>
      </w:r>
      <w:r w:rsidR="00D80D36">
        <w:rPr>
          <w:color w:val="C00000"/>
          <w:sz w:val="18"/>
          <w:szCs w:val="18"/>
        </w:rPr>
        <w:t xml:space="preserve"> </w:t>
      </w:r>
      <w:r w:rsidR="00F80ED3" w:rsidRPr="00F80ED3">
        <w:t xml:space="preserve">If initialization is false, there is the risk that a </w:t>
      </w:r>
      <w:proofErr w:type="spellStart"/>
      <w:r w:rsidR="00F80ED3" w:rsidRPr="00F80ED3">
        <w:t>java.lang.ExceptionInInitializerError</w:t>
      </w:r>
      <w:proofErr w:type="spellEnd"/>
      <w:r w:rsidR="00F80ED3" w:rsidRPr="00F80ED3">
        <w:t xml:space="preserve"> will be thrown on 1st reference due to static </w:t>
      </w:r>
      <w:r w:rsidR="00F80ED3">
        <w:t>code initialization</w:t>
      </w:r>
      <w:r w:rsidR="00F80ED3" w:rsidRPr="00F80ED3">
        <w:t>;</w:t>
      </w:r>
    </w:p>
    <w:p w:rsidR="0017657E" w:rsidRDefault="0017657E" w:rsidP="00256826">
      <w:pPr>
        <w:spacing w:after="0"/>
      </w:pPr>
    </w:p>
    <w:p w:rsidR="00040D2F" w:rsidRPr="0017657E" w:rsidRDefault="00B4728B" w:rsidP="00256826">
      <w:pPr>
        <w:spacing w:after="0"/>
        <w:rPr>
          <w:color w:val="FF0000"/>
        </w:rPr>
      </w:pPr>
      <w:proofErr w:type="spellStart"/>
      <w:r w:rsidRPr="0017657E">
        <w:rPr>
          <w:color w:val="FF0000"/>
        </w:rPr>
        <w:t>tood</w:t>
      </w:r>
      <w:proofErr w:type="spellEnd"/>
    </w:p>
    <w:p w:rsidR="00F323DC" w:rsidRDefault="00256826" w:rsidP="00256826">
      <w:pPr>
        <w:spacing w:after="0"/>
      </w:pPr>
      <w:r>
        <w:t>show actual search path for classes and resources</w:t>
      </w:r>
      <w:r w:rsidR="00040D2F">
        <w:t>:</w:t>
      </w:r>
    </w:p>
    <w:p w:rsidR="00B4728B" w:rsidRDefault="00B4728B" w:rsidP="00256826">
      <w:pPr>
        <w:spacing w:after="0"/>
      </w:pPr>
      <w:r>
        <w:t xml:space="preserve">relation between </w:t>
      </w:r>
      <w:r w:rsidRPr="00B4728B">
        <w:t>Java Naming and Directory Interface (JNDI)</w:t>
      </w:r>
      <w:r>
        <w:t xml:space="preserve"> and </w:t>
      </w:r>
      <w:proofErr w:type="spellStart"/>
      <w:r>
        <w:t>classloader</w:t>
      </w:r>
      <w:proofErr w:type="spellEnd"/>
      <w:r>
        <w:t>/context</w:t>
      </w:r>
      <w:r w:rsidR="00AE473A">
        <w:t xml:space="preserve">,  </w:t>
      </w:r>
      <w:r w:rsidR="00AE473A" w:rsidRPr="00AE473A">
        <w:t xml:space="preserve">JNDI uses context </w:t>
      </w:r>
      <w:proofErr w:type="spellStart"/>
      <w:r w:rsidR="00AE473A" w:rsidRPr="00AE473A">
        <w:t>classloaders</w:t>
      </w:r>
      <w:proofErr w:type="spellEnd"/>
    </w:p>
    <w:p w:rsidR="00B4728B" w:rsidRPr="00FC3948" w:rsidRDefault="00B4728B" w:rsidP="00256826">
      <w:pPr>
        <w:spacing w:after="0"/>
        <w:rPr>
          <w:color w:val="C00000"/>
          <w:sz w:val="18"/>
          <w:szCs w:val="18"/>
        </w:rPr>
      </w:pPr>
    </w:p>
    <w:p w:rsidR="00256826" w:rsidRPr="00FC3948" w:rsidRDefault="00256826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for (java.net.URL url:</w:t>
      </w:r>
    </w:p>
    <w:p w:rsidR="00256826" w:rsidRPr="00FC3948" w:rsidRDefault="00256826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((</w:t>
      </w:r>
      <w:proofErr w:type="spellStart"/>
      <w:r w:rsidRPr="00FC3948">
        <w:rPr>
          <w:color w:val="C00000"/>
          <w:sz w:val="18"/>
          <w:szCs w:val="18"/>
        </w:rPr>
        <w:t>URLClassLoader</w:t>
      </w:r>
      <w:proofErr w:type="spellEnd"/>
      <w:r w:rsidRPr="00FC3948">
        <w:rPr>
          <w:color w:val="C00000"/>
          <w:sz w:val="18"/>
          <w:szCs w:val="18"/>
        </w:rPr>
        <w:t>)</w:t>
      </w:r>
      <w:proofErr w:type="spellStart"/>
      <w:r w:rsidRPr="00FC3948">
        <w:rPr>
          <w:color w:val="C00000"/>
          <w:sz w:val="18"/>
          <w:szCs w:val="18"/>
        </w:rPr>
        <w:t>ClassLoader.getSystemClassLoader</w:t>
      </w:r>
      <w:proofErr w:type="spellEnd"/>
      <w:r w:rsidRPr="00FC3948">
        <w:rPr>
          <w:color w:val="C00000"/>
          <w:sz w:val="18"/>
          <w:szCs w:val="18"/>
        </w:rPr>
        <w:t>()).</w:t>
      </w:r>
      <w:proofErr w:type="spellStart"/>
      <w:r w:rsidRPr="00FC3948">
        <w:rPr>
          <w:color w:val="C00000"/>
          <w:sz w:val="18"/>
          <w:szCs w:val="18"/>
        </w:rPr>
        <w:t>getURLs</w:t>
      </w:r>
      <w:proofErr w:type="spellEnd"/>
      <w:r w:rsidRPr="00FC3948">
        <w:rPr>
          <w:color w:val="C00000"/>
          <w:sz w:val="18"/>
          <w:szCs w:val="18"/>
        </w:rPr>
        <w:t>()){</w:t>
      </w:r>
    </w:p>
    <w:p w:rsidR="00256826" w:rsidRPr="00FC3948" w:rsidRDefault="00256826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    </w:t>
      </w:r>
      <w:proofErr w:type="spellStart"/>
      <w:r w:rsidRPr="00FC3948">
        <w:rPr>
          <w:color w:val="C00000"/>
          <w:sz w:val="18"/>
          <w:szCs w:val="18"/>
        </w:rPr>
        <w:t>System.out.println</w:t>
      </w:r>
      <w:proofErr w:type="spellEnd"/>
      <w:r w:rsidRPr="00FC3948">
        <w:rPr>
          <w:color w:val="C00000"/>
          <w:sz w:val="18"/>
          <w:szCs w:val="18"/>
        </w:rPr>
        <w:t>(</w:t>
      </w:r>
      <w:proofErr w:type="spellStart"/>
      <w:r w:rsidRPr="00FC3948">
        <w:rPr>
          <w:color w:val="C00000"/>
          <w:sz w:val="18"/>
          <w:szCs w:val="18"/>
        </w:rPr>
        <w:t>url.toString</w:t>
      </w:r>
      <w:proofErr w:type="spellEnd"/>
      <w:r w:rsidRPr="00FC3948">
        <w:rPr>
          <w:color w:val="C00000"/>
          <w:sz w:val="18"/>
          <w:szCs w:val="18"/>
        </w:rPr>
        <w:t>());</w:t>
      </w:r>
    </w:p>
    <w:p w:rsidR="00256826" w:rsidRPr="00FC3948" w:rsidRDefault="00256826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}</w:t>
      </w:r>
    </w:p>
    <w:p w:rsidR="00256826" w:rsidRPr="00F6400A" w:rsidRDefault="00256826" w:rsidP="00256826">
      <w:pPr>
        <w:spacing w:after="0"/>
      </w:pPr>
    </w:p>
    <w:p w:rsidR="00DD6679" w:rsidRPr="00F6400A" w:rsidRDefault="00DD6679" w:rsidP="00256826">
      <w:pPr>
        <w:spacing w:after="0"/>
      </w:pPr>
    </w:p>
    <w:p w:rsidR="00DD6679" w:rsidRPr="00F6400A" w:rsidRDefault="00DD6679" w:rsidP="00256826">
      <w:pPr>
        <w:spacing w:after="0"/>
      </w:pPr>
      <w:r w:rsidRPr="00F6400A">
        <w:t xml:space="preserve">Getting </w:t>
      </w:r>
      <w:proofErr w:type="spellStart"/>
      <w:r w:rsidRPr="00F6400A">
        <w:t>classloaders</w:t>
      </w:r>
      <w:proofErr w:type="spellEnd"/>
      <w:r w:rsidRPr="00F6400A">
        <w:t> :</w:t>
      </w:r>
    </w:p>
    <w:p w:rsidR="00F323DC" w:rsidRPr="00F6400A" w:rsidRDefault="00F323DC" w:rsidP="00256826">
      <w:pPr>
        <w:spacing w:after="0"/>
      </w:pPr>
    </w:p>
    <w:p w:rsidR="00AD5454" w:rsidRPr="00AD5454" w:rsidRDefault="00AD5454" w:rsidP="00256826">
      <w:pPr>
        <w:spacing w:after="0"/>
        <w:rPr>
          <w:color w:val="C00000"/>
          <w:sz w:val="18"/>
          <w:szCs w:val="18"/>
        </w:rPr>
      </w:pPr>
      <w:r w:rsidRPr="00AD5454">
        <w:t xml:space="preserve">Current thread context : </w:t>
      </w:r>
      <w:proofErr w:type="spellStart"/>
      <w:r w:rsidRPr="00AD5454">
        <w:rPr>
          <w:color w:val="C00000"/>
          <w:sz w:val="18"/>
          <w:szCs w:val="18"/>
        </w:rPr>
        <w:t>Thread.currentThread</w:t>
      </w:r>
      <w:proofErr w:type="spellEnd"/>
      <w:r w:rsidRPr="00AD5454">
        <w:rPr>
          <w:color w:val="C00000"/>
          <w:sz w:val="18"/>
          <w:szCs w:val="18"/>
        </w:rPr>
        <w:t>().</w:t>
      </w:r>
      <w:proofErr w:type="spellStart"/>
      <w:r w:rsidRPr="00AD5454">
        <w:rPr>
          <w:color w:val="C00000"/>
          <w:sz w:val="18"/>
          <w:szCs w:val="18"/>
        </w:rPr>
        <w:t>getContextClassLoader</w:t>
      </w:r>
      <w:proofErr w:type="spellEnd"/>
      <w:r w:rsidRPr="00AD5454">
        <w:rPr>
          <w:color w:val="C00000"/>
          <w:sz w:val="18"/>
          <w:szCs w:val="18"/>
        </w:rPr>
        <w:t>()</w:t>
      </w:r>
    </w:p>
    <w:p w:rsidR="00AD5454" w:rsidRDefault="00AD5454" w:rsidP="00256826">
      <w:pPr>
        <w:spacing w:after="0"/>
        <w:rPr>
          <w:color w:val="C00000"/>
          <w:sz w:val="18"/>
          <w:szCs w:val="18"/>
        </w:rPr>
      </w:pPr>
      <w:r>
        <w:t xml:space="preserve">Any Class: </w:t>
      </w:r>
      <w:proofErr w:type="spellStart"/>
      <w:r w:rsidRPr="00AD5454">
        <w:rPr>
          <w:color w:val="C00000"/>
          <w:sz w:val="18"/>
          <w:szCs w:val="18"/>
        </w:rPr>
        <w:t>ClassA.class.getClassLoader</w:t>
      </w:r>
      <w:proofErr w:type="spellEnd"/>
      <w:r w:rsidRPr="00AD5454">
        <w:rPr>
          <w:color w:val="C00000"/>
          <w:sz w:val="18"/>
          <w:szCs w:val="18"/>
        </w:rPr>
        <w:t>()</w:t>
      </w:r>
    </w:p>
    <w:p w:rsidR="00AD5454" w:rsidRDefault="00AD5454" w:rsidP="00256826">
      <w:pPr>
        <w:spacing w:after="0"/>
        <w:rPr>
          <w:color w:val="C00000"/>
          <w:sz w:val="18"/>
          <w:szCs w:val="18"/>
        </w:rPr>
      </w:pPr>
      <w:r w:rsidRPr="00D51A99">
        <w:t>Library class or object:</w:t>
      </w:r>
      <w:r>
        <w:rPr>
          <w:color w:val="C00000"/>
          <w:sz w:val="18"/>
          <w:szCs w:val="18"/>
        </w:rPr>
        <w:t xml:space="preserve">  </w:t>
      </w:r>
      <w:proofErr w:type="spellStart"/>
      <w:r>
        <w:rPr>
          <w:color w:val="C00000"/>
          <w:sz w:val="18"/>
          <w:szCs w:val="18"/>
        </w:rPr>
        <w:t>objectFromLib</w:t>
      </w:r>
      <w:r w:rsidRPr="00AD5454">
        <w:rPr>
          <w:color w:val="C00000"/>
          <w:sz w:val="18"/>
          <w:szCs w:val="18"/>
        </w:rPr>
        <w:t>.getClass</w:t>
      </w:r>
      <w:proofErr w:type="spellEnd"/>
      <w:r w:rsidRPr="00AD5454">
        <w:rPr>
          <w:color w:val="C00000"/>
          <w:sz w:val="18"/>
          <w:szCs w:val="18"/>
        </w:rPr>
        <w:t>().</w:t>
      </w:r>
      <w:proofErr w:type="spellStart"/>
      <w:r w:rsidRPr="00AD5454">
        <w:rPr>
          <w:color w:val="C00000"/>
          <w:sz w:val="18"/>
          <w:szCs w:val="18"/>
        </w:rPr>
        <w:t>getClassLoader</w:t>
      </w:r>
      <w:proofErr w:type="spellEnd"/>
      <w:r w:rsidRPr="00AD5454">
        <w:rPr>
          <w:color w:val="C00000"/>
          <w:sz w:val="18"/>
          <w:szCs w:val="18"/>
        </w:rPr>
        <w:t>()</w:t>
      </w:r>
    </w:p>
    <w:p w:rsidR="007B09B1" w:rsidRPr="00AD5454" w:rsidRDefault="007B09B1" w:rsidP="00256826">
      <w:pPr>
        <w:spacing w:after="0"/>
        <w:rPr>
          <w:color w:val="C00000"/>
          <w:sz w:val="18"/>
          <w:szCs w:val="18"/>
        </w:rPr>
      </w:pPr>
      <w:r w:rsidRPr="007B09B1">
        <w:t xml:space="preserve">System </w:t>
      </w:r>
      <w:proofErr w:type="spellStart"/>
      <w:r w:rsidRPr="007B09B1">
        <w:t>classloader</w:t>
      </w:r>
      <w:proofErr w:type="spellEnd"/>
      <w:r w:rsidRPr="007B09B1">
        <w:t xml:space="preserve">: </w:t>
      </w:r>
      <w:r>
        <w:rPr>
          <w:color w:val="C00000"/>
          <w:sz w:val="18"/>
          <w:szCs w:val="18"/>
        </w:rPr>
        <w:t xml:space="preserve"> </w:t>
      </w:r>
      <w:proofErr w:type="spellStart"/>
      <w:r w:rsidRPr="007B09B1">
        <w:rPr>
          <w:color w:val="C00000"/>
          <w:sz w:val="18"/>
          <w:szCs w:val="18"/>
        </w:rPr>
        <w:t>ClassLoader.getSystemClassLoader</w:t>
      </w:r>
      <w:proofErr w:type="spellEnd"/>
      <w:r w:rsidRPr="007B09B1">
        <w:rPr>
          <w:color w:val="C00000"/>
          <w:sz w:val="18"/>
          <w:szCs w:val="18"/>
        </w:rPr>
        <w:t>().</w:t>
      </w:r>
      <w:proofErr w:type="spellStart"/>
      <w:r w:rsidRPr="007B09B1">
        <w:rPr>
          <w:color w:val="C00000"/>
          <w:sz w:val="18"/>
          <w:szCs w:val="18"/>
        </w:rPr>
        <w:t>toString</w:t>
      </w:r>
      <w:proofErr w:type="spellEnd"/>
      <w:r w:rsidRPr="007B09B1">
        <w:rPr>
          <w:color w:val="C00000"/>
          <w:sz w:val="18"/>
          <w:szCs w:val="18"/>
        </w:rPr>
        <w:t>()</w:t>
      </w:r>
    </w:p>
    <w:p w:rsidR="00AD5454" w:rsidRPr="00AD5454" w:rsidRDefault="00AD5454" w:rsidP="00256826">
      <w:pPr>
        <w:spacing w:after="0"/>
      </w:pPr>
    </w:p>
    <w:p w:rsidR="00256826" w:rsidRPr="00AD5454" w:rsidRDefault="009C3B6D" w:rsidP="00592103">
      <w:pPr>
        <w:spacing w:after="0"/>
        <w:rPr>
          <w:sz w:val="20"/>
          <w:szCs w:val="20"/>
        </w:rPr>
      </w:pPr>
      <w:proofErr w:type="spellStart"/>
      <w:r w:rsidRPr="00AD5454">
        <w:rPr>
          <w:sz w:val="20"/>
          <w:szCs w:val="20"/>
        </w:rPr>
        <w:t>org.springframework.util.ClassUtils</w:t>
      </w:r>
      <w:proofErr w:type="spellEnd"/>
      <w:r w:rsidRPr="00AD5454">
        <w:rPr>
          <w:sz w:val="20"/>
          <w:szCs w:val="20"/>
        </w:rPr>
        <w:t>;</w:t>
      </w:r>
    </w:p>
    <w:p w:rsidR="00B732B2" w:rsidRDefault="00B732B2" w:rsidP="00203574">
      <w:pPr>
        <w:pStyle w:val="Heading1"/>
      </w:pPr>
    </w:p>
    <w:p w:rsidR="00203574" w:rsidRPr="00F6400A" w:rsidRDefault="00203574" w:rsidP="00203574">
      <w:pPr>
        <w:pStyle w:val="Heading1"/>
      </w:pPr>
      <w:r w:rsidRPr="00F6400A">
        <w:t>Servlets/Java Pages</w:t>
      </w:r>
    </w:p>
    <w:p w:rsidR="009C3B6D" w:rsidRDefault="009C3B6D" w:rsidP="009C3B6D"/>
    <w:p w:rsidR="004B0A65" w:rsidRPr="004B0A65" w:rsidRDefault="004B0A65" w:rsidP="004B0A65">
      <w:pPr>
        <w:pStyle w:val="Heading2"/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</w:pPr>
      <w:r w:rsidRPr="004B0A65">
        <w:rPr>
          <w:rFonts w:asciiTheme="minorHAnsi" w:eastAsiaTheme="minorHAnsi" w:hAnsiTheme="minorHAnsi" w:cstheme="minorBidi"/>
          <w:bCs w:val="0"/>
          <w:color w:val="00B0F0"/>
          <w:sz w:val="22"/>
          <w:szCs w:val="22"/>
        </w:rPr>
        <w:t>Java Pages Process</w:t>
      </w:r>
    </w:p>
    <w:p w:rsidR="004B0A65" w:rsidRDefault="004B0A65" w:rsidP="009C3B6D">
      <w:r>
        <w:rPr>
          <w:noProof/>
        </w:rPr>
        <w:drawing>
          <wp:inline distT="0" distB="0" distL="0" distR="0">
            <wp:extent cx="3937000" cy="19431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40A77" w:rsidRDefault="00640A77" w:rsidP="009C3B6D">
      <w:r>
        <w:t>Jasper translation main characteristics:</w:t>
      </w:r>
    </w:p>
    <w:p w:rsidR="00640A77" w:rsidRDefault="00640A77" w:rsidP="00640A77">
      <w:pPr>
        <w:pStyle w:val="ListParagraph"/>
        <w:numPr>
          <w:ilvl w:val="0"/>
          <w:numId w:val="6"/>
        </w:numPr>
      </w:pPr>
      <w:r>
        <w:t xml:space="preserve">new servlet package is </w:t>
      </w:r>
      <w:proofErr w:type="spellStart"/>
      <w:r w:rsidRPr="00640A77">
        <w:rPr>
          <w:b/>
          <w:color w:val="C00000"/>
        </w:rPr>
        <w:t>org.apache.jsp</w:t>
      </w:r>
      <w:proofErr w:type="spellEnd"/>
      <w:r w:rsidRPr="00640A77">
        <w:rPr>
          <w:b/>
          <w:color w:val="C00000"/>
        </w:rPr>
        <w:t>;</w:t>
      </w:r>
    </w:p>
    <w:p w:rsidR="00640A77" w:rsidRPr="00640A77" w:rsidRDefault="00640A77" w:rsidP="00640A77">
      <w:pPr>
        <w:pStyle w:val="ListParagraph"/>
        <w:numPr>
          <w:ilvl w:val="0"/>
          <w:numId w:val="6"/>
        </w:numPr>
      </w:pPr>
      <w:r>
        <w:t xml:space="preserve">almost all content is placed inside the </w:t>
      </w:r>
      <w:r w:rsidRPr="00640A77">
        <w:rPr>
          <w:b/>
          <w:color w:val="C00000"/>
        </w:rPr>
        <w:t>_</w:t>
      </w:r>
      <w:proofErr w:type="spellStart"/>
      <w:r w:rsidRPr="00640A77">
        <w:rPr>
          <w:b/>
          <w:color w:val="C00000"/>
        </w:rPr>
        <w:t>jspService</w:t>
      </w:r>
      <w:proofErr w:type="spellEnd"/>
      <w:r w:rsidRPr="00640A77">
        <w:rPr>
          <w:b/>
          <w:color w:val="C00000"/>
        </w:rPr>
        <w:t xml:space="preserve"> (request, response</w:t>
      </w:r>
      <w:r w:rsidRPr="004F2BE5">
        <w:t>)</w:t>
      </w:r>
      <w:r w:rsidR="004F2BE5" w:rsidRPr="004F2BE5">
        <w:t xml:space="preserve">, new methods or members can be added via </w:t>
      </w:r>
      <w:r w:rsidR="004F2BE5" w:rsidRPr="00C02A06">
        <w:rPr>
          <w:b/>
          <w:color w:val="C00000"/>
        </w:rPr>
        <w:t>&lt;%! %&gt;</w:t>
      </w:r>
      <w:r w:rsidR="004F2BE5" w:rsidRPr="00C02A06">
        <w:rPr>
          <w:b/>
        </w:rPr>
        <w:t xml:space="preserve"> </w:t>
      </w:r>
      <w:r w:rsidR="004F2BE5" w:rsidRPr="004F2BE5">
        <w:t>pair</w:t>
      </w:r>
      <w:r w:rsidR="00765290">
        <w:t xml:space="preserve"> (declaration area)</w:t>
      </w:r>
      <w:r w:rsidRPr="00640A77">
        <w:rPr>
          <w:b/>
        </w:rPr>
        <w:t>;</w:t>
      </w:r>
    </w:p>
    <w:p w:rsidR="00640A77" w:rsidRDefault="00640A77" w:rsidP="004F2BE5">
      <w:pPr>
        <w:pStyle w:val="ListParagraph"/>
        <w:numPr>
          <w:ilvl w:val="0"/>
          <w:numId w:val="6"/>
        </w:numPr>
      </w:pPr>
      <w:r w:rsidRPr="00640A77">
        <w:t>implicit-objects are cre</w:t>
      </w:r>
      <w:r>
        <w:t>ated inside _</w:t>
      </w:r>
      <w:proofErr w:type="spellStart"/>
      <w:r>
        <w:t>jspService</w:t>
      </w:r>
      <w:proofErr w:type="spellEnd"/>
      <w:r>
        <w:t>() scope: out, page</w:t>
      </w:r>
      <w:r w:rsidR="004F2BE5">
        <w:t>,</w:t>
      </w:r>
      <w:r w:rsidR="004F2BE5" w:rsidRPr="004F2BE5">
        <w:t xml:space="preserve"> </w:t>
      </w:r>
      <w:proofErr w:type="spellStart"/>
      <w:r w:rsidR="004F2BE5" w:rsidRPr="004F2BE5">
        <w:t>pageContext</w:t>
      </w:r>
      <w:proofErr w:type="spellEnd"/>
      <w:r w:rsidR="004F2BE5" w:rsidRPr="004F2BE5">
        <w:t xml:space="preserve">, application, </w:t>
      </w:r>
      <w:proofErr w:type="spellStart"/>
      <w:r w:rsidR="004F2BE5" w:rsidRPr="004F2BE5">
        <w:t>config</w:t>
      </w:r>
      <w:proofErr w:type="spellEnd"/>
      <w:r w:rsidR="004F2BE5" w:rsidRPr="004F2BE5">
        <w:t>, session</w:t>
      </w:r>
      <w:r w:rsidR="004F2BE5">
        <w:t>,….</w:t>
      </w:r>
      <w:r>
        <w:t>;</w:t>
      </w:r>
    </w:p>
    <w:p w:rsidR="00C02A06" w:rsidRDefault="00C02A06" w:rsidP="00C02A06">
      <w:pPr>
        <w:pStyle w:val="ListParagraph"/>
        <w:numPr>
          <w:ilvl w:val="0"/>
          <w:numId w:val="6"/>
        </w:numPr>
      </w:pPr>
      <w:r>
        <w:t xml:space="preserve">all implicit-objects are using </w:t>
      </w:r>
      <w:proofErr w:type="spellStart"/>
      <w:r w:rsidRPr="00C02A06">
        <w:rPr>
          <w:b/>
          <w:color w:val="C00000"/>
        </w:rPr>
        <w:t>javax.servlet.jsp.PageContext</w:t>
      </w:r>
      <w:proofErr w:type="spellEnd"/>
      <w:r w:rsidRPr="00C02A06">
        <w:t xml:space="preserve"> to further obtain references to implicit-objects;</w:t>
      </w:r>
    </w:p>
    <w:p w:rsidR="00640A77" w:rsidRPr="00F6400A" w:rsidRDefault="00331E31" w:rsidP="009C3B6D">
      <w:pPr>
        <w:pStyle w:val="ListParagraph"/>
        <w:numPr>
          <w:ilvl w:val="0"/>
          <w:numId w:val="6"/>
        </w:numPr>
      </w:pPr>
      <w:r w:rsidRPr="0069428C">
        <w:rPr>
          <w:b/>
          <w:color w:val="C00000"/>
        </w:rPr>
        <w:t>&lt;</w:t>
      </w:r>
      <w:proofErr w:type="spellStart"/>
      <w:r w:rsidRPr="0069428C">
        <w:rPr>
          <w:b/>
          <w:color w:val="C00000"/>
        </w:rPr>
        <w:t>jsp:useBean</w:t>
      </w:r>
      <w:proofErr w:type="spellEnd"/>
      <w:r w:rsidRPr="00331E31">
        <w:t xml:space="preserve"> id=" " class=" "/&gt;</w:t>
      </w:r>
      <w:r>
        <w:t xml:space="preserve"> is also </w:t>
      </w:r>
      <w:r w:rsidR="0069428C">
        <w:t xml:space="preserve">declared and </w:t>
      </w:r>
      <w:proofErr w:type="spellStart"/>
      <w:r w:rsidR="0069428C">
        <w:t>initialised</w:t>
      </w:r>
      <w:proofErr w:type="spellEnd"/>
      <w:r>
        <w:t xml:space="preserve"> inside _</w:t>
      </w:r>
      <w:proofErr w:type="spellStart"/>
      <w:r>
        <w:t>jspService</w:t>
      </w:r>
      <w:proofErr w:type="spellEnd"/>
      <w:r>
        <w:t>()</w:t>
      </w:r>
      <w:r w:rsidR="0069428C">
        <w:t xml:space="preserve"> and fetched via</w:t>
      </w:r>
      <w:r w:rsidR="0069428C" w:rsidRPr="0069428C">
        <w:t xml:space="preserve"> </w:t>
      </w:r>
      <w:proofErr w:type="spellStart"/>
      <w:r w:rsidR="0069428C" w:rsidRPr="0069428C">
        <w:t>PageContext</w:t>
      </w:r>
      <w:proofErr w:type="spellEnd"/>
      <w:r w:rsidR="0069428C">
        <w:t xml:space="preserve"> instance, the bean is also added to the page context attributes, key is id tag and value is the initialization reference</w:t>
      </w:r>
      <w:r>
        <w:t>;</w:t>
      </w:r>
    </w:p>
    <w:tbl>
      <w:tblPr>
        <w:tblStyle w:val="TableGrid"/>
        <w:tblW w:w="0" w:type="auto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3"/>
        <w:gridCol w:w="4430"/>
      </w:tblGrid>
      <w:tr w:rsidR="00A6520F" w:rsidTr="003414B1">
        <w:trPr>
          <w:trHeight w:val="3533"/>
        </w:trPr>
        <w:tc>
          <w:tcPr>
            <w:tcW w:w="5670" w:type="dxa"/>
          </w:tcPr>
          <w:p w:rsidR="00A6520F" w:rsidRDefault="00A6520F" w:rsidP="00A6520F">
            <w:r>
              <w:rPr>
                <w:noProof/>
              </w:rPr>
              <w:lastRenderedPageBreak/>
              <w:drawing>
                <wp:inline distT="0" distB="0" distL="0" distR="0" wp14:anchorId="7DCA9361" wp14:editId="5F84EB0C">
                  <wp:extent cx="3416300" cy="14917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646" cy="149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6FD" w:rsidRDefault="001216FD" w:rsidP="00A6520F">
            <w:r>
              <w:t>basic model</w:t>
            </w:r>
          </w:p>
        </w:tc>
        <w:tc>
          <w:tcPr>
            <w:tcW w:w="4474" w:type="dxa"/>
          </w:tcPr>
          <w:p w:rsidR="00A6520F" w:rsidRDefault="00A6520F" w:rsidP="00A6520F">
            <w:r>
              <w:rPr>
                <w:noProof/>
              </w:rPr>
              <w:drawing>
                <wp:inline distT="0" distB="0" distL="0" distR="0" wp14:anchorId="093A110A" wp14:editId="13AC72C5">
                  <wp:extent cx="2781300" cy="17429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814" cy="174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6FD" w:rsidRDefault="005D54F6" w:rsidP="00A6520F">
            <w:r>
              <w:t xml:space="preserve">specialized controller-model – idem(page) vs </w:t>
            </w:r>
            <w:proofErr w:type="spellStart"/>
            <w:r>
              <w:t>nonindempotent</w:t>
            </w:r>
            <w:proofErr w:type="spellEnd"/>
            <w:r>
              <w:t xml:space="preserve"> (task) </w:t>
            </w:r>
            <w:proofErr w:type="spellStart"/>
            <w:r>
              <w:t>controller</w:t>
            </w:r>
            <w:r w:rsidR="008C04BC">
              <w:t>git</w:t>
            </w:r>
            <w:proofErr w:type="spellEnd"/>
            <w:r w:rsidR="008C04BC">
              <w:t xml:space="preserve"> </w:t>
            </w:r>
          </w:p>
        </w:tc>
      </w:tr>
      <w:tr w:rsidR="00A6520F" w:rsidTr="00855155">
        <w:trPr>
          <w:trHeight w:val="3559"/>
        </w:trPr>
        <w:tc>
          <w:tcPr>
            <w:tcW w:w="5670" w:type="dxa"/>
          </w:tcPr>
          <w:p w:rsidR="00A6520F" w:rsidRDefault="00A6520F" w:rsidP="00A6520F">
            <w:r>
              <w:rPr>
                <w:noProof/>
              </w:rPr>
              <w:drawing>
                <wp:inline distT="0" distB="0" distL="0" distR="0" wp14:anchorId="66951CFC" wp14:editId="0185CABD">
                  <wp:extent cx="3416300" cy="19814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873" cy="198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6FD" w:rsidRDefault="001216FD" w:rsidP="00A6520F">
            <w:r>
              <w:t xml:space="preserve">basic controller-model (servlet as controller, </w:t>
            </w:r>
            <w:proofErr w:type="spellStart"/>
            <w:r>
              <w:t>jsp</w:t>
            </w:r>
            <w:proofErr w:type="spellEnd"/>
            <w:r>
              <w:t xml:space="preserve"> as view)</w:t>
            </w:r>
          </w:p>
        </w:tc>
        <w:tc>
          <w:tcPr>
            <w:tcW w:w="4474" w:type="dxa"/>
          </w:tcPr>
          <w:p w:rsidR="00A6520F" w:rsidRDefault="001216FD" w:rsidP="00A6520F">
            <w:r>
              <w:rPr>
                <w:noProof/>
              </w:rPr>
              <w:drawing>
                <wp:inline distT="0" distB="0" distL="0" distR="0" wp14:anchorId="04BF6A50" wp14:editId="3E5E34A3">
                  <wp:extent cx="2779275" cy="1917700"/>
                  <wp:effectExtent l="0" t="0" r="254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928" cy="191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2EA" w:rsidRDefault="00B702EA" w:rsidP="00A6520F">
            <w:r>
              <w:t>command-pattern</w:t>
            </w:r>
          </w:p>
        </w:tc>
      </w:tr>
    </w:tbl>
    <w:p w:rsidR="00A6520F" w:rsidRDefault="00A6520F" w:rsidP="00A6520F"/>
    <w:p w:rsidR="00A6520F" w:rsidRPr="00A6520F" w:rsidRDefault="00A6520F" w:rsidP="00A6520F">
      <w:r>
        <w:t xml:space="preserve"> </w:t>
      </w:r>
    </w:p>
    <w:p w:rsidR="00BA0A25" w:rsidRDefault="00BA0A25" w:rsidP="00C873B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80"/>
      </w:tblGrid>
      <w:tr w:rsidR="00D3498D" w:rsidTr="00D3498D">
        <w:tc>
          <w:tcPr>
            <w:tcW w:w="4811" w:type="dxa"/>
          </w:tcPr>
          <w:p w:rsidR="00D3498D" w:rsidRDefault="00D3498D" w:rsidP="00D3498D"/>
          <w:p w:rsidR="00D3498D" w:rsidRDefault="00D3498D" w:rsidP="00D3498D">
            <w:proofErr w:type="spellStart"/>
            <w:r>
              <w:t>PrintWriter</w:t>
            </w:r>
            <w:proofErr w:type="spellEnd"/>
            <w:r>
              <w:t xml:space="preserve"> = </w:t>
            </w:r>
            <w:r w:rsidRPr="00BA0A25">
              <w:t>character-stream</w:t>
            </w:r>
          </w:p>
          <w:p w:rsidR="00D3498D" w:rsidRDefault="00D3498D" w:rsidP="00D3498D">
            <w:proofErr w:type="spellStart"/>
            <w:r w:rsidRPr="00BA0A25">
              <w:t>ServletOutputStream</w:t>
            </w:r>
            <w:proofErr w:type="spellEnd"/>
            <w:r w:rsidRPr="00BA0A25">
              <w:t xml:space="preserve"> </w:t>
            </w:r>
            <w:r>
              <w:t>=</w:t>
            </w:r>
            <w:r w:rsidRPr="00BA0A25">
              <w:t xml:space="preserve"> byte-stream</w:t>
            </w:r>
          </w:p>
        </w:tc>
        <w:tc>
          <w:tcPr>
            <w:tcW w:w="4811" w:type="dxa"/>
          </w:tcPr>
          <w:p w:rsidR="00D3498D" w:rsidRDefault="00D3498D" w:rsidP="00D3498D">
            <w:pPr>
              <w:rPr>
                <w:i/>
              </w:rPr>
            </w:pPr>
            <w:r w:rsidRPr="00D3498D">
              <w:rPr>
                <w:i/>
              </w:rPr>
              <w:t xml:space="preserve">can’t instances of both </w:t>
            </w:r>
          </w:p>
          <w:p w:rsidR="00D3498D" w:rsidRDefault="00D3498D" w:rsidP="00D3498D">
            <w:pPr>
              <w:rPr>
                <w:i/>
              </w:rPr>
            </w:pPr>
            <w:proofErr w:type="spellStart"/>
            <w:r w:rsidRPr="00D3498D">
              <w:rPr>
                <w:i/>
              </w:rPr>
              <w:t>PrintWriter</w:t>
            </w:r>
            <w:proofErr w:type="spellEnd"/>
            <w:r w:rsidRPr="00D3498D">
              <w:rPr>
                <w:i/>
              </w:rPr>
              <w:t xml:space="preserve"> and </w:t>
            </w:r>
            <w:proofErr w:type="spellStart"/>
            <w:r w:rsidRPr="00D3498D">
              <w:rPr>
                <w:i/>
              </w:rPr>
              <w:t>ServletOutputStream</w:t>
            </w:r>
            <w:proofErr w:type="spellEnd"/>
            <w:r w:rsidRPr="00D3498D">
              <w:rPr>
                <w:i/>
              </w:rPr>
              <w:t xml:space="preserve"> </w:t>
            </w:r>
          </w:p>
          <w:p w:rsidR="00D3498D" w:rsidRPr="00D3498D" w:rsidRDefault="00D3498D" w:rsidP="00D3498D">
            <w:pPr>
              <w:rPr>
                <w:i/>
              </w:rPr>
            </w:pPr>
            <w:r w:rsidRPr="00D3498D">
              <w:rPr>
                <w:i/>
              </w:rPr>
              <w:t>in a single servlet method</w:t>
            </w:r>
            <w:r>
              <w:rPr>
                <w:i/>
              </w:rPr>
              <w:t xml:space="preserve">, produces </w:t>
            </w:r>
            <w:proofErr w:type="spellStart"/>
            <w:r w:rsidRPr="00D3498D">
              <w:rPr>
                <w:i/>
              </w:rPr>
              <w:t>java.lang.IllegalStateException</w:t>
            </w:r>
            <w:proofErr w:type="spellEnd"/>
          </w:p>
          <w:p w:rsidR="00D3498D" w:rsidRDefault="00D3498D" w:rsidP="00C873BB"/>
        </w:tc>
      </w:tr>
    </w:tbl>
    <w:p w:rsidR="00D3498D" w:rsidRDefault="00D3498D" w:rsidP="00C873BB">
      <w:pPr>
        <w:spacing w:after="0"/>
      </w:pPr>
    </w:p>
    <w:p w:rsidR="00D3498D" w:rsidRPr="00BC5DA2" w:rsidRDefault="00D3498D" w:rsidP="00C873BB">
      <w:pPr>
        <w:spacing w:after="0"/>
      </w:pPr>
    </w:p>
    <w:p w:rsidR="003151ED" w:rsidRDefault="003151ED" w:rsidP="00C873BB">
      <w:pPr>
        <w:spacing w:after="0"/>
        <w:rPr>
          <w:b/>
          <w:color w:val="00B0F0"/>
        </w:rPr>
      </w:pPr>
    </w:p>
    <w:p w:rsidR="00256826" w:rsidRDefault="00256826" w:rsidP="00C873BB">
      <w:pPr>
        <w:spacing w:after="0"/>
        <w:rPr>
          <w:b/>
          <w:color w:val="00B0F0"/>
        </w:rPr>
      </w:pPr>
    </w:p>
    <w:p w:rsidR="00256826" w:rsidRDefault="00256826" w:rsidP="00C873BB">
      <w:pPr>
        <w:spacing w:after="0"/>
        <w:rPr>
          <w:b/>
          <w:color w:val="00B0F0"/>
        </w:rPr>
      </w:pPr>
    </w:p>
    <w:p w:rsidR="00E7240A" w:rsidRDefault="00E7240A" w:rsidP="003151ED">
      <w:pPr>
        <w:spacing w:after="0"/>
        <w:rPr>
          <w:b/>
          <w:color w:val="00B0F0"/>
        </w:rPr>
      </w:pPr>
    </w:p>
    <w:p w:rsidR="00B732B2" w:rsidRDefault="00B732B2" w:rsidP="003151ED">
      <w:pPr>
        <w:spacing w:after="0"/>
        <w:rPr>
          <w:b/>
          <w:color w:val="00B0F0"/>
        </w:rPr>
      </w:pPr>
    </w:p>
    <w:p w:rsidR="00B732B2" w:rsidRDefault="00B732B2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D57486" w:rsidRDefault="00D57486" w:rsidP="003151ED">
      <w:pPr>
        <w:spacing w:after="0"/>
        <w:rPr>
          <w:b/>
          <w:color w:val="00B0F0"/>
        </w:rPr>
      </w:pPr>
    </w:p>
    <w:p w:rsidR="003151ED" w:rsidRPr="00BF4828" w:rsidRDefault="003151ED" w:rsidP="003151ED">
      <w:pPr>
        <w:spacing w:after="0"/>
        <w:rPr>
          <w:b/>
          <w:color w:val="00B0F0"/>
        </w:rPr>
      </w:pPr>
      <w:r>
        <w:rPr>
          <w:b/>
          <w:color w:val="00B0F0"/>
        </w:rPr>
        <w:lastRenderedPageBreak/>
        <w:t xml:space="preserve">Static Pillars </w:t>
      </w:r>
      <w:r w:rsidR="009A7191">
        <w:rPr>
          <w:b/>
          <w:color w:val="00B0F0"/>
        </w:rPr>
        <w:t>Java</w:t>
      </w:r>
    </w:p>
    <w:p w:rsidR="003151ED" w:rsidRDefault="003151ED" w:rsidP="00C873BB">
      <w:pPr>
        <w:spacing w:after="0"/>
        <w:rPr>
          <w:b/>
          <w:color w:val="00B0F0"/>
        </w:rPr>
      </w:pPr>
    </w:p>
    <w:p w:rsidR="003151ED" w:rsidRDefault="003151ED" w:rsidP="00C873BB">
      <w:pPr>
        <w:spacing w:after="0"/>
        <w:rPr>
          <w:b/>
          <w:color w:val="00B0F0"/>
        </w:rPr>
      </w:pPr>
      <w:r>
        <w:rPr>
          <w:b/>
          <w:noProof/>
          <w:color w:val="00B0F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38100" t="0" r="1905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  <w:r w:rsidR="00223F83">
        <w:rPr>
          <w:b/>
          <w:color w:val="00B0F0"/>
        </w:rPr>
        <w:br w:type="textWrapping" w:clear="all"/>
      </w:r>
    </w:p>
    <w:p w:rsidR="003151ED" w:rsidRDefault="003151ED" w:rsidP="00C873BB">
      <w:pPr>
        <w:spacing w:after="0"/>
        <w:rPr>
          <w:b/>
          <w:color w:val="00B0F0"/>
        </w:rPr>
      </w:pPr>
    </w:p>
    <w:p w:rsidR="0014602E" w:rsidRDefault="0014602E" w:rsidP="00C873BB">
      <w:pPr>
        <w:spacing w:after="0"/>
        <w:rPr>
          <w:b/>
          <w:color w:val="C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52"/>
        <w:gridCol w:w="1164"/>
        <w:gridCol w:w="1216"/>
        <w:gridCol w:w="882"/>
        <w:gridCol w:w="959"/>
        <w:gridCol w:w="1120"/>
        <w:gridCol w:w="921"/>
        <w:gridCol w:w="2287"/>
      </w:tblGrid>
      <w:tr w:rsidR="004A3137" w:rsidTr="004A3137">
        <w:trPr>
          <w:trHeight w:val="693"/>
        </w:trPr>
        <w:tc>
          <w:tcPr>
            <w:tcW w:w="751" w:type="dxa"/>
          </w:tcPr>
          <w:p w:rsidR="004A3137" w:rsidRDefault="004A3137" w:rsidP="0014602E">
            <w:pPr>
              <w:jc w:val="right"/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String</w:t>
            </w:r>
          </w:p>
        </w:tc>
        <w:tc>
          <w:tcPr>
            <w:tcW w:w="1217" w:type="dxa"/>
            <w:tcBorders>
              <w:right w:val="nil"/>
            </w:tcBorders>
          </w:tcPr>
          <w:p w:rsidR="004A3137" w:rsidRDefault="004A3137" w:rsidP="0014602E">
            <w:pPr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.</w:t>
            </w:r>
            <w:proofErr w:type="spellStart"/>
            <w:r>
              <w:rPr>
                <w:b/>
                <w:color w:val="C00000"/>
              </w:rPr>
              <w:t>valueOf</w:t>
            </w:r>
            <w:proofErr w:type="spellEnd"/>
            <w:r>
              <w:rPr>
                <w:b/>
                <w:color w:val="C00000"/>
              </w:rPr>
              <w:t>()</w:t>
            </w:r>
          </w:p>
          <w:p w:rsidR="004A3137" w:rsidRDefault="004A3137" w:rsidP="0014602E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.</w:t>
            </w:r>
            <w:proofErr w:type="spellStart"/>
            <w:r>
              <w:rPr>
                <w:b/>
                <w:color w:val="C00000"/>
              </w:rPr>
              <w:t>indexOf</w:t>
            </w:r>
            <w:proofErr w:type="spellEnd"/>
            <w:r>
              <w:rPr>
                <w:b/>
                <w:color w:val="C00000"/>
              </w:rPr>
              <w:t>()</w:t>
            </w:r>
          </w:p>
        </w:tc>
        <w:tc>
          <w:tcPr>
            <w:tcW w:w="1217" w:type="dxa"/>
            <w:tcBorders>
              <w:left w:val="nil"/>
            </w:tcBorders>
          </w:tcPr>
          <w:p w:rsidR="004A3137" w:rsidRDefault="004A3137" w:rsidP="00596E99">
            <w:pPr>
              <w:jc w:val="right"/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Collections</w:t>
            </w:r>
          </w:p>
        </w:tc>
        <w:tc>
          <w:tcPr>
            <w:tcW w:w="1217" w:type="dxa"/>
            <w:tcBorders>
              <w:right w:val="nil"/>
            </w:tcBorders>
          </w:tcPr>
          <w:p w:rsidR="004A3137" w:rsidRDefault="004A3137" w:rsidP="00596E99">
            <w:pPr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.</w:t>
            </w:r>
            <w:r>
              <w:rPr>
                <w:b/>
                <w:color w:val="C00000"/>
              </w:rPr>
              <w:t>list()</w:t>
            </w:r>
          </w:p>
          <w:p w:rsidR="004A3137" w:rsidRDefault="004A3137" w:rsidP="0014602E">
            <w:pPr>
              <w:rPr>
                <w:b/>
                <w:color w:val="C00000"/>
              </w:rPr>
            </w:pPr>
          </w:p>
        </w:tc>
        <w:tc>
          <w:tcPr>
            <w:tcW w:w="1217" w:type="dxa"/>
            <w:tcBorders>
              <w:left w:val="nil"/>
            </w:tcBorders>
          </w:tcPr>
          <w:p w:rsidR="004A3137" w:rsidRDefault="004A3137" w:rsidP="00596E99">
            <w:pPr>
              <w:jc w:val="righ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Arrays</w:t>
            </w:r>
          </w:p>
        </w:tc>
        <w:tc>
          <w:tcPr>
            <w:tcW w:w="1217" w:type="dxa"/>
            <w:tcBorders>
              <w:right w:val="nil"/>
            </w:tcBorders>
          </w:tcPr>
          <w:p w:rsidR="004A3137" w:rsidRDefault="004A3137" w:rsidP="00596E99">
            <w:pPr>
              <w:rPr>
                <w:b/>
                <w:color w:val="C00000"/>
              </w:rPr>
            </w:pPr>
            <w:r w:rsidRPr="0014602E">
              <w:rPr>
                <w:b/>
                <w:color w:val="C00000"/>
              </w:rPr>
              <w:t>.</w:t>
            </w:r>
            <w:proofErr w:type="spellStart"/>
            <w:r>
              <w:rPr>
                <w:b/>
                <w:color w:val="C00000"/>
              </w:rPr>
              <w:t>copyOf</w:t>
            </w:r>
            <w:proofErr w:type="spellEnd"/>
            <w:r>
              <w:rPr>
                <w:b/>
                <w:color w:val="C00000"/>
              </w:rPr>
              <w:t>()</w:t>
            </w:r>
          </w:p>
          <w:p w:rsidR="004A3137" w:rsidRDefault="004A3137" w:rsidP="00596E99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.fill()</w:t>
            </w:r>
          </w:p>
          <w:p w:rsidR="004A3137" w:rsidRDefault="004A3137" w:rsidP="00596E99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.sort()</w:t>
            </w:r>
          </w:p>
          <w:p w:rsidR="004A3137" w:rsidRDefault="004A3137" w:rsidP="00596E99">
            <w:pPr>
              <w:rPr>
                <w:b/>
                <w:color w:val="C00000"/>
              </w:rPr>
            </w:pPr>
          </w:p>
        </w:tc>
        <w:tc>
          <w:tcPr>
            <w:tcW w:w="1217" w:type="dxa"/>
            <w:tcBorders>
              <w:left w:val="nil"/>
            </w:tcBorders>
          </w:tcPr>
          <w:p w:rsidR="004A3137" w:rsidRDefault="004A3137" w:rsidP="0042353E">
            <w:pPr>
              <w:jc w:val="right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Types</w:t>
            </w:r>
          </w:p>
        </w:tc>
        <w:tc>
          <w:tcPr>
            <w:tcW w:w="1217" w:type="dxa"/>
          </w:tcPr>
          <w:p w:rsidR="004A3137" w:rsidRDefault="004A3137" w:rsidP="0042353E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Integer.class</w:t>
            </w:r>
            <w:proofErr w:type="spellEnd"/>
          </w:p>
          <w:p w:rsidR="004A3137" w:rsidRDefault="004A3137" w:rsidP="0042353E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Long…</w:t>
            </w:r>
          </w:p>
          <w:p w:rsidR="004A3137" w:rsidRDefault="004A3137" w:rsidP="0042353E">
            <w:pPr>
              <w:rPr>
                <w:b/>
                <w:color w:val="C00000"/>
              </w:rPr>
            </w:pPr>
          </w:p>
          <w:p w:rsidR="004A3137" w:rsidRDefault="004A3137" w:rsidP="0042353E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String.class</w:t>
            </w:r>
            <w:proofErr w:type="spellEnd"/>
          </w:p>
          <w:p w:rsidR="004A3137" w:rsidRDefault="004A3137" w:rsidP="0042353E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Character.class</w:t>
            </w:r>
            <w:proofErr w:type="spellEnd"/>
          </w:p>
          <w:p w:rsidR="004A3137" w:rsidRDefault="004A3137" w:rsidP="0042353E">
            <w:pPr>
              <w:rPr>
                <w:b/>
                <w:color w:val="C00000"/>
              </w:rPr>
            </w:pPr>
          </w:p>
          <w:p w:rsidR="004A3137" w:rsidRDefault="004A3137" w:rsidP="0042353E">
            <w:pPr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Date.class</w:t>
            </w:r>
            <w:proofErr w:type="spellEnd"/>
          </w:p>
          <w:p w:rsidR="009700AF" w:rsidRDefault="009700AF" w:rsidP="0042353E">
            <w:pPr>
              <w:rPr>
                <w:b/>
                <w:color w:val="C00000"/>
              </w:rPr>
            </w:pPr>
            <w:proofErr w:type="spellStart"/>
            <w:r w:rsidRPr="009700AF">
              <w:rPr>
                <w:b/>
                <w:color w:val="C00000"/>
              </w:rPr>
              <w:t>Calendar.getInstance</w:t>
            </w:r>
            <w:proofErr w:type="spellEnd"/>
            <w:r w:rsidRPr="009700AF">
              <w:rPr>
                <w:b/>
                <w:color w:val="C00000"/>
              </w:rPr>
              <w:t>()</w:t>
            </w:r>
          </w:p>
          <w:p w:rsidR="003D3F67" w:rsidRDefault="003D3F67" w:rsidP="0042353E">
            <w:pPr>
              <w:rPr>
                <w:b/>
                <w:color w:val="C00000"/>
              </w:rPr>
            </w:pPr>
          </w:p>
          <w:p w:rsidR="003D3F67" w:rsidRDefault="003D3F67" w:rsidP="0042353E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Math()</w:t>
            </w:r>
          </w:p>
        </w:tc>
      </w:tr>
    </w:tbl>
    <w:p w:rsidR="0014602E" w:rsidRDefault="0014602E" w:rsidP="00C873BB">
      <w:pPr>
        <w:spacing w:after="0"/>
        <w:rPr>
          <w:b/>
          <w:color w:val="C00000"/>
        </w:rPr>
      </w:pPr>
    </w:p>
    <w:p w:rsidR="0014602E" w:rsidRDefault="0014602E" w:rsidP="00C873BB">
      <w:pPr>
        <w:spacing w:after="0"/>
        <w:rPr>
          <w:b/>
          <w:color w:val="C00000"/>
        </w:rPr>
      </w:pPr>
    </w:p>
    <w:p w:rsidR="00922856" w:rsidRPr="0014602E" w:rsidRDefault="00922856" w:rsidP="00C873BB">
      <w:pPr>
        <w:spacing w:after="0"/>
        <w:rPr>
          <w:b/>
          <w:color w:val="C00000"/>
        </w:rPr>
      </w:pPr>
    </w:p>
    <w:p w:rsidR="0014602E" w:rsidRDefault="0014602E" w:rsidP="00C873BB">
      <w:pPr>
        <w:spacing w:after="0"/>
        <w:rPr>
          <w:b/>
          <w:color w:val="00B0F0"/>
        </w:rPr>
      </w:pPr>
    </w:p>
    <w:p w:rsidR="00FA20C3" w:rsidRDefault="00FA20C3" w:rsidP="00C873BB">
      <w:pPr>
        <w:spacing w:after="0"/>
        <w:rPr>
          <w:b/>
          <w:color w:val="00B0F0"/>
        </w:rPr>
      </w:pPr>
    </w:p>
    <w:p w:rsidR="000C22AF" w:rsidRDefault="000C22AF" w:rsidP="00C873BB">
      <w:pPr>
        <w:spacing w:after="0"/>
        <w:rPr>
          <w:b/>
          <w:color w:val="00B0F0"/>
        </w:rPr>
      </w:pPr>
      <w:r>
        <w:rPr>
          <w:b/>
          <w:color w:val="00B0F0"/>
        </w:rPr>
        <w:t>Main objects</w:t>
      </w:r>
      <w:r w:rsidR="009A7191">
        <w:rPr>
          <w:b/>
          <w:color w:val="00B0F0"/>
        </w:rPr>
        <w:t>/static pillars servlet</w:t>
      </w:r>
    </w:p>
    <w:p w:rsidR="000C22AF" w:rsidRDefault="000C22AF" w:rsidP="00C873BB">
      <w:pPr>
        <w:spacing w:after="0"/>
        <w:rPr>
          <w:b/>
          <w:color w:val="00B0F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258F6E" wp14:editId="34FC59E2">
            <wp:simplePos x="0" y="0"/>
            <wp:positionH relativeFrom="column">
              <wp:posOffset>156210</wp:posOffset>
            </wp:positionH>
            <wp:positionV relativeFrom="paragraph">
              <wp:posOffset>396240</wp:posOffset>
            </wp:positionV>
            <wp:extent cx="5486400" cy="3200400"/>
            <wp:effectExtent l="0" t="0" r="0" b="5715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</w:p>
    <w:p w:rsidR="000C22AF" w:rsidRDefault="000C22AF" w:rsidP="00C873BB">
      <w:pPr>
        <w:spacing w:after="0"/>
        <w:rPr>
          <w:b/>
          <w:color w:val="00B0F0"/>
        </w:rPr>
      </w:pPr>
    </w:p>
    <w:p w:rsidR="000C22AF" w:rsidRPr="009A7191" w:rsidRDefault="009A7191" w:rsidP="009A7191">
      <w:pPr>
        <w:spacing w:after="0" w:line="240" w:lineRule="auto"/>
      </w:pPr>
      <w:proofErr w:type="spellStart"/>
      <w:r w:rsidRPr="009A7191">
        <w:t>getServletContext</w:t>
      </w:r>
      <w:proofErr w:type="spellEnd"/>
      <w:r w:rsidRPr="009A7191">
        <w:t>();</w:t>
      </w:r>
    </w:p>
    <w:p w:rsidR="009A7191" w:rsidRDefault="009A7191" w:rsidP="00C873BB">
      <w:pPr>
        <w:spacing w:after="0"/>
        <w:rPr>
          <w:b/>
          <w:color w:val="00B0F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1"/>
      </w:tblGrid>
      <w:tr w:rsidR="00466D88" w:rsidTr="00466D88">
        <w:tc>
          <w:tcPr>
            <w:tcW w:w="4650" w:type="dxa"/>
          </w:tcPr>
          <w:p w:rsidR="00466D88" w:rsidRDefault="00466D88" w:rsidP="00C873BB">
            <w:pPr>
              <w:rPr>
                <w:b/>
                <w:color w:val="00B0F0"/>
              </w:rPr>
            </w:pPr>
            <w:r w:rsidRPr="00BF4828">
              <w:rPr>
                <w:b/>
                <w:color w:val="00B0F0"/>
              </w:rPr>
              <w:t>Move between pages/pages-and-servlets</w:t>
            </w:r>
          </w:p>
        </w:tc>
        <w:tc>
          <w:tcPr>
            <w:tcW w:w="4651" w:type="dxa"/>
          </w:tcPr>
          <w:p w:rsidR="00466D88" w:rsidRPr="00BF4828" w:rsidRDefault="00466D88" w:rsidP="00466D88">
            <w:pPr>
              <w:rPr>
                <w:b/>
                <w:color w:val="00B0F0"/>
              </w:rPr>
            </w:pPr>
            <w:r w:rsidRPr="00BF4828">
              <w:rPr>
                <w:b/>
                <w:color w:val="00B0F0"/>
              </w:rPr>
              <w:t>Marshall data between pages/pages-and-servlets</w:t>
            </w:r>
          </w:p>
          <w:p w:rsidR="00466D88" w:rsidRDefault="00466D88" w:rsidP="00C873BB">
            <w:pPr>
              <w:rPr>
                <w:b/>
                <w:color w:val="00B0F0"/>
              </w:rPr>
            </w:pPr>
          </w:p>
        </w:tc>
      </w:tr>
      <w:tr w:rsidR="00466D88" w:rsidTr="00466D88">
        <w:trPr>
          <w:trHeight w:val="766"/>
        </w:trPr>
        <w:tc>
          <w:tcPr>
            <w:tcW w:w="4650" w:type="dxa"/>
          </w:tcPr>
          <w:p w:rsidR="00466D88" w:rsidRDefault="00466D88" w:rsidP="00C873BB">
            <w:pPr>
              <w:rPr>
                <w:b/>
                <w:color w:val="00B0F0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request.getRequestDispatcher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</w:t>
            </w:r>
            <w:proofErr w:type="spellStart"/>
            <w:r w:rsidRPr="00FC3948">
              <w:rPr>
                <w:color w:val="C00000"/>
                <w:sz w:val="18"/>
                <w:szCs w:val="18"/>
              </w:rPr>
              <w:t>uri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)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r w:rsidRPr="00FC3948">
              <w:rPr>
                <w:color w:val="C00000"/>
                <w:sz w:val="18"/>
                <w:szCs w:val="18"/>
              </w:rPr>
              <w:t>.forward(request, response);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getServletContext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().</w:t>
            </w:r>
            <w:proofErr w:type="spellStart"/>
            <w:r w:rsidRPr="00FC3948">
              <w:rPr>
                <w:color w:val="C00000"/>
                <w:sz w:val="18"/>
                <w:szCs w:val="18"/>
              </w:rPr>
              <w:t>getRequestDispatcher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("/banner")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r w:rsidRPr="00FC3948">
              <w:rPr>
                <w:color w:val="C00000"/>
                <w:sz w:val="18"/>
                <w:szCs w:val="18"/>
              </w:rPr>
              <w:t>.include(request, response); //appends response?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sendRedirect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(); // handled by the browser with 302 Redirect</w:t>
            </w: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</w:p>
          <w:p w:rsidR="00466D88" w:rsidRPr="00FC394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pageContext.forward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 xml:space="preserve"> ("</w:t>
            </w:r>
            <w:proofErr w:type="spellStart"/>
            <w:r w:rsidRPr="00FC3948">
              <w:rPr>
                <w:color w:val="C00000"/>
                <w:sz w:val="18"/>
                <w:szCs w:val="18"/>
              </w:rPr>
              <w:t>other.jsp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 xml:space="preserve">"); // applicable from </w:t>
            </w:r>
            <w:proofErr w:type="spellStart"/>
            <w:r w:rsidRPr="00FC3948">
              <w:rPr>
                <w:color w:val="C00000"/>
                <w:sz w:val="18"/>
                <w:szCs w:val="18"/>
              </w:rPr>
              <w:t>jsp</w:t>
            </w:r>
            <w:proofErr w:type="spellEnd"/>
          </w:p>
          <w:p w:rsidR="00466D88" w:rsidRDefault="00466D88" w:rsidP="00C873BB">
            <w:pPr>
              <w:rPr>
                <w:b/>
                <w:color w:val="00B0F0"/>
              </w:rPr>
            </w:pPr>
          </w:p>
        </w:tc>
        <w:tc>
          <w:tcPr>
            <w:tcW w:w="4651" w:type="dxa"/>
          </w:tcPr>
          <w:p w:rsidR="00466D88" w:rsidRDefault="00466D88" w:rsidP="00C873BB">
            <w:pPr>
              <w:rPr>
                <w:b/>
                <w:color w:val="00B0F0"/>
              </w:rPr>
            </w:pPr>
          </w:p>
          <w:p w:rsidR="00BD67C8" w:rsidRPr="00FC3948" w:rsidRDefault="00BD67C8" w:rsidP="00BD67C8">
            <w:pPr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// </w:t>
            </w:r>
            <w:r w:rsidRPr="00BD67C8">
              <w:rPr>
                <w:color w:val="C00000"/>
                <w:sz w:val="18"/>
                <w:szCs w:val="18"/>
              </w:rPr>
              <w:t>available as ${</w:t>
            </w:r>
            <w:r w:rsidRPr="00FC3948">
              <w:rPr>
                <w:color w:val="C00000"/>
                <w:sz w:val="18"/>
                <w:szCs w:val="18"/>
              </w:rPr>
              <w:t xml:space="preserve"> timestamp</w:t>
            </w:r>
            <w:r w:rsidRPr="00BD67C8">
              <w:rPr>
                <w:color w:val="C00000"/>
                <w:sz w:val="18"/>
                <w:szCs w:val="18"/>
              </w:rPr>
              <w:t xml:space="preserve"> } in JSP</w:t>
            </w:r>
          </w:p>
          <w:p w:rsidR="00466D88" w:rsidRDefault="00466D88" w:rsidP="00466D88">
            <w:pPr>
              <w:rPr>
                <w:color w:val="C00000"/>
                <w:sz w:val="18"/>
                <w:szCs w:val="18"/>
              </w:rPr>
            </w:pPr>
            <w:proofErr w:type="spellStart"/>
            <w:r w:rsidRPr="00FC3948">
              <w:rPr>
                <w:color w:val="C00000"/>
                <w:sz w:val="18"/>
                <w:szCs w:val="18"/>
              </w:rPr>
              <w:t>request.setAttribute</w:t>
            </w:r>
            <w:proofErr w:type="spellEnd"/>
            <w:r w:rsidRPr="00FC3948">
              <w:rPr>
                <w:color w:val="C00000"/>
                <w:sz w:val="18"/>
                <w:szCs w:val="18"/>
              </w:rPr>
              <w:t>("timestamp", new Date());</w:t>
            </w:r>
          </w:p>
          <w:p w:rsidR="00BD67C8" w:rsidRDefault="00BD67C8" w:rsidP="00466D88">
            <w:pPr>
              <w:rPr>
                <w:color w:val="C00000"/>
                <w:sz w:val="18"/>
                <w:szCs w:val="18"/>
              </w:rPr>
            </w:pPr>
          </w:p>
          <w:p w:rsidR="00BD67C8" w:rsidRPr="00FC3948" w:rsidRDefault="00BD67C8" w:rsidP="00466D88">
            <w:pPr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// </w:t>
            </w:r>
            <w:r w:rsidRPr="00BD67C8">
              <w:rPr>
                <w:color w:val="C00000"/>
                <w:sz w:val="18"/>
                <w:szCs w:val="18"/>
              </w:rPr>
              <w:t>available as ${bean} in JSP</w:t>
            </w:r>
          </w:p>
          <w:p w:rsidR="00BD67C8" w:rsidRDefault="00BD67C8" w:rsidP="00C873BB">
            <w:pPr>
              <w:rPr>
                <w:color w:val="C00000"/>
                <w:sz w:val="18"/>
                <w:szCs w:val="18"/>
              </w:rPr>
            </w:pPr>
            <w:proofErr w:type="spellStart"/>
            <w:r w:rsidRPr="00BD67C8">
              <w:rPr>
                <w:color w:val="C00000"/>
                <w:sz w:val="18"/>
                <w:szCs w:val="18"/>
              </w:rPr>
              <w:t>request.setAttribute</w:t>
            </w:r>
            <w:proofErr w:type="spellEnd"/>
            <w:r w:rsidRPr="00BD67C8">
              <w:rPr>
                <w:color w:val="C00000"/>
                <w:sz w:val="18"/>
                <w:szCs w:val="18"/>
              </w:rPr>
              <w:t xml:space="preserve">("bean", bean); </w:t>
            </w:r>
          </w:p>
          <w:p w:rsidR="00466D88" w:rsidRDefault="00466D88" w:rsidP="00C873BB">
            <w:pPr>
              <w:rPr>
                <w:b/>
                <w:color w:val="00B0F0"/>
              </w:rPr>
            </w:pPr>
          </w:p>
        </w:tc>
      </w:tr>
    </w:tbl>
    <w:p w:rsidR="009C4181" w:rsidRDefault="009C4181" w:rsidP="009C4181">
      <w:pPr>
        <w:spacing w:after="0"/>
        <w:rPr>
          <w:b/>
          <w:color w:val="00B0F0"/>
        </w:rPr>
      </w:pPr>
    </w:p>
    <w:p w:rsidR="009C4181" w:rsidRDefault="009C4181" w:rsidP="009C4181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Usual </w:t>
      </w:r>
    </w:p>
    <w:p w:rsidR="006867E0" w:rsidRDefault="006867E0" w:rsidP="00C873BB">
      <w:pPr>
        <w:spacing w:after="0"/>
      </w:pPr>
    </w:p>
    <w:p w:rsidR="009B6E66" w:rsidRDefault="009B6E66" w:rsidP="009B6E66">
      <w:pPr>
        <w:spacing w:after="0"/>
      </w:pPr>
      <w:r>
        <w:tab/>
      </w:r>
    </w:p>
    <w:p w:rsidR="009B6E66" w:rsidRPr="009B6E66" w:rsidRDefault="009B6E66" w:rsidP="009B6E66">
      <w:pPr>
        <w:spacing w:after="0"/>
        <w:rPr>
          <w:color w:val="C00000"/>
          <w:sz w:val="18"/>
          <w:szCs w:val="18"/>
        </w:rPr>
      </w:pPr>
      <w:proofErr w:type="spellStart"/>
      <w:r w:rsidRPr="009B6E66">
        <w:rPr>
          <w:color w:val="C00000"/>
          <w:sz w:val="18"/>
          <w:szCs w:val="18"/>
        </w:rPr>
        <w:t>request.getSession</w:t>
      </w:r>
      <w:proofErr w:type="spellEnd"/>
      <w:r w:rsidRPr="009B6E66">
        <w:rPr>
          <w:color w:val="C00000"/>
          <w:sz w:val="18"/>
          <w:szCs w:val="18"/>
        </w:rPr>
        <w:t xml:space="preserve">(true);  //if Session not </w:t>
      </w:r>
      <w:proofErr w:type="spellStart"/>
      <w:r w:rsidRPr="009B6E66">
        <w:rPr>
          <w:color w:val="C00000"/>
          <w:sz w:val="18"/>
          <w:szCs w:val="18"/>
        </w:rPr>
        <w:t>init</w:t>
      </w:r>
      <w:proofErr w:type="spellEnd"/>
      <w:r w:rsidRPr="009B6E66">
        <w:rPr>
          <w:color w:val="C00000"/>
          <w:sz w:val="18"/>
          <w:szCs w:val="18"/>
        </w:rPr>
        <w:t>, create</w:t>
      </w:r>
    </w:p>
    <w:p w:rsidR="009B6E66" w:rsidRDefault="009B6E66" w:rsidP="00C873BB">
      <w:pPr>
        <w:spacing w:after="0"/>
      </w:pPr>
    </w:p>
    <w:p w:rsidR="009B6E66" w:rsidRDefault="009B6E66" w:rsidP="009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>//&lt;</w:t>
      </w:r>
      <w:proofErr w:type="spellStart"/>
      <w:r>
        <w:rPr>
          <w:rFonts w:ascii="Consolas" w:hAnsi="Consolas" w:cs="Consolas"/>
          <w:color w:val="00E000"/>
        </w:rPr>
        <w:t>jsp:useBean</w:t>
      </w:r>
      <w:proofErr w:type="spellEnd"/>
      <w:r>
        <w:rPr>
          <w:rFonts w:ascii="Consolas" w:hAnsi="Consolas" w:cs="Consolas"/>
          <w:color w:val="00E000"/>
        </w:rPr>
        <w:t xml:space="preserve"> id="whatever" class="</w:t>
      </w:r>
      <w:proofErr w:type="spellStart"/>
      <w:r>
        <w:rPr>
          <w:rFonts w:ascii="Consolas" w:hAnsi="Consolas" w:cs="Consolas"/>
          <w:color w:val="00E000"/>
        </w:rPr>
        <w:t>com.whatever.WhateverBean</w:t>
      </w:r>
      <w:proofErr w:type="spellEnd"/>
      <w:r>
        <w:rPr>
          <w:rFonts w:ascii="Consolas" w:hAnsi="Consolas" w:cs="Consolas"/>
          <w:color w:val="00E000"/>
        </w:rPr>
        <w:t xml:space="preserve">"/&gt;  </w:t>
      </w: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 xml:space="preserve">//   </w:t>
      </w: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 xml:space="preserve">//&lt;%  </w:t>
      </w: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 xml:space="preserve">//   </w:t>
      </w:r>
      <w:proofErr w:type="spellStart"/>
      <w:r>
        <w:rPr>
          <w:rFonts w:ascii="Consolas" w:hAnsi="Consolas" w:cs="Consolas"/>
          <w:color w:val="00E000"/>
        </w:rPr>
        <w:t>whatever.doSomethingWonderful</w:t>
      </w:r>
      <w:proofErr w:type="spellEnd"/>
      <w:r>
        <w:rPr>
          <w:rFonts w:ascii="Consolas" w:hAnsi="Consolas" w:cs="Consolas"/>
          <w:color w:val="00E000"/>
        </w:rPr>
        <w:t xml:space="preserve">();  </w:t>
      </w:r>
    </w:p>
    <w:p w:rsidR="00CA4668" w:rsidRDefault="00CA4668" w:rsidP="00CA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E000"/>
        </w:rPr>
        <w:t xml:space="preserve">//%&gt;     </w:t>
      </w:r>
    </w:p>
    <w:p w:rsidR="009B6E66" w:rsidRDefault="009B6E66" w:rsidP="00C873BB">
      <w:pPr>
        <w:spacing w:after="0"/>
      </w:pPr>
    </w:p>
    <w:p w:rsidR="009B6E66" w:rsidRDefault="00FA20C3" w:rsidP="00C873BB">
      <w:pPr>
        <w:spacing w:after="0"/>
        <w:rPr>
          <w:color w:val="C00000"/>
          <w:sz w:val="18"/>
          <w:szCs w:val="18"/>
        </w:rPr>
      </w:pPr>
      <w:proofErr w:type="spellStart"/>
      <w:r w:rsidRPr="00305BAB">
        <w:rPr>
          <w:color w:val="C00000"/>
          <w:sz w:val="18"/>
          <w:szCs w:val="18"/>
        </w:rPr>
        <w:t>java.net.URLEncoder.encode</w:t>
      </w:r>
      <w:proofErr w:type="spellEnd"/>
      <w:r w:rsidRPr="00305BAB">
        <w:rPr>
          <w:color w:val="C00000"/>
          <w:sz w:val="18"/>
          <w:szCs w:val="18"/>
        </w:rPr>
        <w:t>("http://www.sun.com")</w:t>
      </w:r>
    </w:p>
    <w:p w:rsidR="00A575F0" w:rsidRDefault="00A575F0" w:rsidP="00C873BB">
      <w:pPr>
        <w:spacing w:after="0"/>
        <w:rPr>
          <w:color w:val="C00000"/>
          <w:sz w:val="18"/>
          <w:szCs w:val="18"/>
        </w:rPr>
      </w:pPr>
    </w:p>
    <w:p w:rsidR="00A575F0" w:rsidRDefault="00A575F0" w:rsidP="00A5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proofErr w:type="spellStart"/>
      <w:r w:rsidRPr="00A575F0">
        <w:rPr>
          <w:rFonts w:ascii="Consolas" w:hAnsi="Consolas" w:cs="Consolas"/>
          <w:color w:val="C00000"/>
          <w:sz w:val="20"/>
          <w:szCs w:val="20"/>
        </w:rPr>
        <w:lastRenderedPageBreak/>
        <w:t>rq.getRequestDispatcher</w:t>
      </w:r>
      <w:proofErr w:type="spellEnd"/>
      <w:r w:rsidRPr="00A575F0">
        <w:rPr>
          <w:rFonts w:ascii="Consolas" w:hAnsi="Consolas" w:cs="Consolas"/>
          <w:color w:val="C00000"/>
          <w:sz w:val="20"/>
          <w:szCs w:val="20"/>
        </w:rPr>
        <w:t>("/WEB-INF/</w:t>
      </w:r>
      <w:proofErr w:type="spellStart"/>
      <w:r w:rsidRPr="00A575F0">
        <w:rPr>
          <w:rFonts w:ascii="Consolas" w:hAnsi="Consolas" w:cs="Consolas"/>
          <w:color w:val="C00000"/>
          <w:sz w:val="20"/>
          <w:szCs w:val="20"/>
        </w:rPr>
        <w:t>jsp</w:t>
      </w:r>
      <w:proofErr w:type="spellEnd"/>
      <w:r w:rsidRPr="00A575F0">
        <w:rPr>
          <w:rFonts w:ascii="Consolas" w:hAnsi="Consolas" w:cs="Consolas"/>
          <w:color w:val="C00000"/>
          <w:sz w:val="20"/>
          <w:szCs w:val="20"/>
        </w:rPr>
        <w:t>/</w:t>
      </w:r>
      <w:proofErr w:type="spellStart"/>
      <w:r w:rsidRPr="00A575F0">
        <w:rPr>
          <w:rFonts w:ascii="Consolas" w:hAnsi="Consolas" w:cs="Consolas"/>
          <w:color w:val="C00000"/>
          <w:sz w:val="20"/>
          <w:szCs w:val="20"/>
        </w:rPr>
        <w:t>main.jsp</w:t>
      </w:r>
      <w:proofErr w:type="spellEnd"/>
      <w:r w:rsidRPr="00A575F0">
        <w:rPr>
          <w:rFonts w:ascii="Consolas" w:hAnsi="Consolas" w:cs="Consolas"/>
          <w:color w:val="C00000"/>
          <w:sz w:val="20"/>
          <w:szCs w:val="20"/>
        </w:rPr>
        <w:t>").include(</w:t>
      </w:r>
      <w:proofErr w:type="spellStart"/>
      <w:r w:rsidRPr="00A575F0">
        <w:rPr>
          <w:rFonts w:ascii="Consolas" w:hAnsi="Consolas" w:cs="Consolas"/>
          <w:color w:val="C00000"/>
          <w:sz w:val="20"/>
          <w:szCs w:val="20"/>
        </w:rPr>
        <w:t>rq</w:t>
      </w:r>
      <w:proofErr w:type="spellEnd"/>
      <w:r w:rsidRPr="00A575F0">
        <w:rPr>
          <w:rFonts w:ascii="Consolas" w:hAnsi="Consolas" w:cs="Consolas"/>
          <w:color w:val="C00000"/>
          <w:sz w:val="20"/>
          <w:szCs w:val="20"/>
        </w:rPr>
        <w:t>, re</w:t>
      </w:r>
      <w:r>
        <w:rPr>
          <w:rFonts w:ascii="Consolas" w:hAnsi="Consolas" w:cs="Consolas"/>
          <w:color w:val="C00000"/>
          <w:sz w:val="20"/>
          <w:szCs w:val="20"/>
        </w:rPr>
        <w:t>);</w:t>
      </w:r>
    </w:p>
    <w:p w:rsidR="00A575F0" w:rsidRDefault="00A575F0" w:rsidP="00A575F0">
      <w:pPr>
        <w:autoSpaceDE w:val="0"/>
        <w:autoSpaceDN w:val="0"/>
        <w:adjustRightInd w:val="0"/>
        <w:spacing w:after="0" w:line="240" w:lineRule="auto"/>
        <w:rPr>
          <w:color w:val="C00000"/>
          <w:sz w:val="18"/>
          <w:szCs w:val="18"/>
        </w:rPr>
      </w:pPr>
      <w:r w:rsidRPr="00A575F0">
        <w:rPr>
          <w:rFonts w:ascii="Consolas" w:hAnsi="Consolas" w:cs="Consolas"/>
          <w:color w:val="C00000"/>
          <w:sz w:val="20"/>
          <w:szCs w:val="20"/>
        </w:rPr>
        <w:t xml:space="preserve">getServletContext().getRequestDispatcher("/WEB-INF/jsp/main.jsp").include(rq, re);  </w:t>
      </w:r>
    </w:p>
    <w:p w:rsidR="00A575F0" w:rsidRDefault="00A575F0" w:rsidP="00C873BB">
      <w:pPr>
        <w:spacing w:after="0"/>
        <w:rPr>
          <w:color w:val="C00000"/>
          <w:sz w:val="18"/>
          <w:szCs w:val="18"/>
        </w:rPr>
      </w:pPr>
    </w:p>
    <w:p w:rsidR="005B7375" w:rsidRPr="005B7375" w:rsidRDefault="005B7375" w:rsidP="005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E000"/>
          <w:sz w:val="20"/>
          <w:szCs w:val="20"/>
        </w:rPr>
      </w:pPr>
      <w:r w:rsidRPr="005B7375">
        <w:rPr>
          <w:rFonts w:ascii="Consolas" w:hAnsi="Consolas" w:cs="Consolas"/>
          <w:color w:val="00E000"/>
          <w:sz w:val="20"/>
          <w:szCs w:val="20"/>
        </w:rPr>
        <w:t xml:space="preserve">//execution is not-resumed </w:t>
      </w:r>
    </w:p>
    <w:p w:rsidR="005B7375" w:rsidRDefault="005B7375" w:rsidP="005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rq.getRequestDispatcher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>("</w:t>
      </w: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main.jsp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>").forward(</w:t>
      </w: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rq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 xml:space="preserve">, re);     </w:t>
      </w:r>
    </w:p>
    <w:p w:rsidR="005B7375" w:rsidRPr="005B7375" w:rsidRDefault="005B7375" w:rsidP="005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</w:p>
    <w:p w:rsidR="005B7375" w:rsidRDefault="005B7375" w:rsidP="00C873BB">
      <w:pPr>
        <w:spacing w:after="0"/>
        <w:rPr>
          <w:color w:val="C00000"/>
          <w:sz w:val="18"/>
          <w:szCs w:val="18"/>
        </w:rPr>
      </w:pPr>
      <w:r w:rsidRPr="005B7375">
        <w:rPr>
          <w:rFonts w:ascii="Consolas" w:hAnsi="Consolas" w:cs="Consolas"/>
          <w:color w:val="00E000"/>
          <w:sz w:val="20"/>
          <w:szCs w:val="20"/>
        </w:rPr>
        <w:t xml:space="preserve">//response </w:t>
      </w:r>
      <w:r w:rsidR="00AF7FF7">
        <w:rPr>
          <w:rFonts w:ascii="Consolas" w:hAnsi="Consolas" w:cs="Consolas"/>
          <w:color w:val="00E000"/>
          <w:sz w:val="20"/>
          <w:szCs w:val="20"/>
        </w:rPr>
        <w:t xml:space="preserve">should not be </w:t>
      </w:r>
      <w:r w:rsidRPr="005B7375">
        <w:rPr>
          <w:rFonts w:ascii="Consolas" w:hAnsi="Consolas" w:cs="Consolas"/>
          <w:color w:val="00E000"/>
          <w:sz w:val="20"/>
          <w:szCs w:val="20"/>
        </w:rPr>
        <w:t>committed</w:t>
      </w:r>
      <w:r w:rsidR="00AF7FF7">
        <w:rPr>
          <w:rFonts w:ascii="Consolas" w:hAnsi="Consolas" w:cs="Consolas"/>
          <w:color w:val="00E000"/>
          <w:sz w:val="20"/>
          <w:szCs w:val="20"/>
        </w:rPr>
        <w:t xml:space="preserve"> (tou</w:t>
      </w:r>
      <w:bookmarkStart w:id="0" w:name="_GoBack"/>
      <w:bookmarkEnd w:id="0"/>
      <w:r w:rsidR="00AF7FF7">
        <w:rPr>
          <w:rFonts w:ascii="Consolas" w:hAnsi="Consolas" w:cs="Consolas"/>
          <w:color w:val="00E000"/>
          <w:sz w:val="20"/>
          <w:szCs w:val="20"/>
        </w:rPr>
        <w:t>ched)</w:t>
      </w:r>
    </w:p>
    <w:p w:rsidR="005B7375" w:rsidRDefault="005B7375" w:rsidP="005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re.sendRedirect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>("</w:t>
      </w:r>
      <w:proofErr w:type="spellStart"/>
      <w:r w:rsidRPr="005B7375">
        <w:rPr>
          <w:rFonts w:ascii="Consolas" w:hAnsi="Consolas" w:cs="Consolas"/>
          <w:color w:val="C00000"/>
          <w:sz w:val="20"/>
          <w:szCs w:val="20"/>
        </w:rPr>
        <w:t>main.jsp</w:t>
      </w:r>
      <w:proofErr w:type="spellEnd"/>
      <w:r w:rsidRPr="005B7375">
        <w:rPr>
          <w:rFonts w:ascii="Consolas" w:hAnsi="Consolas" w:cs="Consolas"/>
          <w:color w:val="C00000"/>
          <w:sz w:val="20"/>
          <w:szCs w:val="20"/>
        </w:rPr>
        <w:t xml:space="preserve">"); </w:t>
      </w:r>
      <w:r w:rsidRPr="005B7375">
        <w:rPr>
          <w:rFonts w:ascii="Consolas" w:hAnsi="Consolas" w:cs="Consolas"/>
          <w:color w:val="C00000"/>
          <w:sz w:val="20"/>
          <w:szCs w:val="2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  <w:r>
        <w:rPr>
          <w:rFonts w:ascii="Consolas" w:hAnsi="Consolas" w:cs="Consolas"/>
          <w:color w:val="00E000"/>
        </w:rPr>
        <w:tab/>
      </w:r>
    </w:p>
    <w:p w:rsidR="005B7375" w:rsidRDefault="005B7375" w:rsidP="00C873BB">
      <w:pPr>
        <w:spacing w:after="0"/>
        <w:rPr>
          <w:color w:val="C00000"/>
          <w:sz w:val="18"/>
          <w:szCs w:val="18"/>
        </w:rPr>
      </w:pPr>
    </w:p>
    <w:p w:rsidR="007A1510" w:rsidRDefault="007A1510" w:rsidP="007A1510">
      <w:pPr>
        <w:spacing w:after="0"/>
        <w:rPr>
          <w:b/>
          <w:color w:val="00B0F0"/>
        </w:rPr>
      </w:pPr>
      <w:proofErr w:type="spellStart"/>
      <w:r>
        <w:rPr>
          <w:b/>
          <w:color w:val="00B0F0"/>
        </w:rPr>
        <w:t>ServletContext</w:t>
      </w:r>
      <w:proofErr w:type="spellEnd"/>
    </w:p>
    <w:p w:rsidR="007A1510" w:rsidRDefault="007A1510" w:rsidP="007A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1510" w:rsidRDefault="007A1510" w:rsidP="007A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4568" w:rsidRPr="00224568" w:rsidRDefault="00224568" w:rsidP="007A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D9D9" w:themeColor="background1" w:themeShade="D9"/>
        </w:rPr>
      </w:pPr>
      <w:r w:rsidRPr="00224568">
        <w:rPr>
          <w:rFonts w:ascii="Consolas" w:hAnsi="Consolas" w:cs="Consolas"/>
          <w:color w:val="D9D9D9" w:themeColor="background1" w:themeShade="D9"/>
        </w:rPr>
        <w:t>//org.apache.catalina.core.</w:t>
      </w:r>
      <w:r w:rsidRPr="00821448">
        <w:rPr>
          <w:rFonts w:ascii="Consolas" w:hAnsi="Consolas" w:cs="Consolas"/>
          <w:b/>
          <w:color w:val="D9D9D9" w:themeColor="background1" w:themeShade="D9"/>
        </w:rPr>
        <w:t>ApplicationContext</w:t>
      </w:r>
      <w:r w:rsidRPr="00224568">
        <w:rPr>
          <w:rFonts w:ascii="Consolas" w:hAnsi="Consolas" w:cs="Consolas"/>
          <w:color w:val="D9D9D9" w:themeColor="background1" w:themeShade="D9"/>
        </w:rPr>
        <w:t>Facade</w:t>
      </w:r>
      <w:r w:rsidRPr="00224568">
        <w:rPr>
          <w:rFonts w:ascii="Consolas" w:hAnsi="Consolas" w:cs="Consolas"/>
          <w:b/>
          <w:bCs/>
          <w:i/>
          <w:iCs/>
          <w:color w:val="D9D9D9" w:themeColor="background1" w:themeShade="D9"/>
        </w:rPr>
        <w:t>@</w:t>
      </w:r>
      <w:r w:rsidRPr="00224568">
        <w:rPr>
          <w:rFonts w:ascii="Consolas" w:hAnsi="Consolas" w:cs="Consolas"/>
          <w:color w:val="D9D9D9" w:themeColor="background1" w:themeShade="D9"/>
        </w:rPr>
        <w:t>581170ac</w:t>
      </w:r>
    </w:p>
    <w:p w:rsidR="007A1510" w:rsidRPr="00224568" w:rsidRDefault="007A1510" w:rsidP="00224568">
      <w:pPr>
        <w:autoSpaceDE w:val="0"/>
        <w:autoSpaceDN w:val="0"/>
        <w:adjustRightInd w:val="0"/>
        <w:spacing w:after="0" w:line="240" w:lineRule="auto"/>
        <w:rPr>
          <w:color w:val="C0504D" w:themeColor="accent2"/>
          <w:sz w:val="18"/>
          <w:szCs w:val="18"/>
        </w:rPr>
      </w:pPr>
      <w:proofErr w:type="spellStart"/>
      <w:r w:rsidRPr="007A1510">
        <w:rPr>
          <w:rFonts w:ascii="Consolas" w:hAnsi="Consolas" w:cs="Consolas"/>
          <w:color w:val="C0504D" w:themeColor="accent2"/>
        </w:rPr>
        <w:t>ServletContext</w:t>
      </w:r>
      <w:proofErr w:type="spellEnd"/>
      <w:r w:rsidRPr="007A1510">
        <w:rPr>
          <w:rFonts w:ascii="Consolas" w:hAnsi="Consolas" w:cs="Consolas"/>
          <w:color w:val="C0504D" w:themeColor="accent2"/>
        </w:rPr>
        <w:t xml:space="preserve"> </w:t>
      </w:r>
      <w:proofErr w:type="spellStart"/>
      <w:r w:rsidRPr="007A1510">
        <w:rPr>
          <w:rFonts w:ascii="Consolas" w:hAnsi="Consolas" w:cs="Consolas"/>
          <w:color w:val="C0504D" w:themeColor="accent2"/>
        </w:rPr>
        <w:t>scx</w:t>
      </w:r>
      <w:proofErr w:type="spellEnd"/>
      <w:r w:rsidRPr="007A1510">
        <w:rPr>
          <w:rFonts w:ascii="Consolas" w:hAnsi="Consolas" w:cs="Consolas"/>
          <w:color w:val="C0504D" w:themeColor="accent2"/>
        </w:rPr>
        <w:t>=</w:t>
      </w:r>
      <w:proofErr w:type="spellStart"/>
      <w:r w:rsidRPr="007A1510">
        <w:rPr>
          <w:rFonts w:ascii="Consolas" w:hAnsi="Consolas" w:cs="Consolas"/>
          <w:color w:val="C0504D" w:themeColor="accent2"/>
        </w:rPr>
        <w:t>getServletContext</w:t>
      </w:r>
      <w:proofErr w:type="spellEnd"/>
      <w:r w:rsidRPr="007A1510">
        <w:rPr>
          <w:rFonts w:ascii="Consolas" w:hAnsi="Consolas" w:cs="Consolas"/>
          <w:color w:val="C0504D" w:themeColor="accent2"/>
        </w:rPr>
        <w:t>();</w:t>
      </w:r>
      <w:r w:rsidR="00224568">
        <w:rPr>
          <w:rFonts w:ascii="Consolas" w:hAnsi="Consolas" w:cs="Consolas"/>
          <w:color w:val="C0504D" w:themeColor="accent2"/>
        </w:rPr>
        <w:t xml:space="preserve"> </w:t>
      </w:r>
    </w:p>
    <w:p w:rsidR="00FA20C3" w:rsidRDefault="00FA20C3" w:rsidP="00C873BB">
      <w:pPr>
        <w:spacing w:after="0"/>
      </w:pPr>
    </w:p>
    <w:p w:rsidR="009C4181" w:rsidRDefault="0045797B" w:rsidP="00C873BB">
      <w:pPr>
        <w:spacing w:after="0"/>
        <w:rPr>
          <w:color w:val="C00000"/>
          <w:sz w:val="18"/>
          <w:szCs w:val="18"/>
        </w:rPr>
      </w:pPr>
      <w:r w:rsidRPr="0045797B">
        <w:rPr>
          <w:color w:val="C00000"/>
          <w:sz w:val="18"/>
          <w:szCs w:val="18"/>
        </w:rPr>
        <w:t>//</w:t>
      </w:r>
      <w:r>
        <w:rPr>
          <w:color w:val="C00000"/>
          <w:sz w:val="18"/>
          <w:szCs w:val="18"/>
        </w:rPr>
        <w:t xml:space="preserve"> POST</w:t>
      </w:r>
    </w:p>
    <w:p w:rsidR="0045797B" w:rsidRPr="0045797B" w:rsidRDefault="0045797B" w:rsidP="00C873BB">
      <w:pPr>
        <w:spacing w:after="0"/>
        <w:rPr>
          <w:color w:val="C00000"/>
          <w:sz w:val="18"/>
          <w:szCs w:val="18"/>
        </w:rPr>
      </w:pPr>
    </w:p>
    <w:p w:rsidR="0045797B" w:rsidRPr="0045797B" w:rsidRDefault="0045797B" w:rsidP="0045797B">
      <w:pPr>
        <w:spacing w:after="0"/>
        <w:rPr>
          <w:color w:val="C00000"/>
          <w:sz w:val="18"/>
          <w:szCs w:val="18"/>
        </w:rPr>
      </w:pPr>
      <w:r w:rsidRPr="0045797B">
        <w:rPr>
          <w:color w:val="C00000"/>
          <w:sz w:val="18"/>
          <w:szCs w:val="18"/>
        </w:rPr>
        <w:t xml:space="preserve">String </w:t>
      </w:r>
      <w:proofErr w:type="spellStart"/>
      <w:r w:rsidRPr="0045797B">
        <w:rPr>
          <w:color w:val="C00000"/>
          <w:sz w:val="18"/>
          <w:szCs w:val="18"/>
        </w:rPr>
        <w:t>mimeType</w:t>
      </w:r>
      <w:proofErr w:type="spellEnd"/>
      <w:r w:rsidRPr="0045797B">
        <w:rPr>
          <w:color w:val="C00000"/>
          <w:sz w:val="18"/>
          <w:szCs w:val="18"/>
        </w:rPr>
        <w:t xml:space="preserve"> = </w:t>
      </w:r>
      <w:proofErr w:type="spellStart"/>
      <w:r w:rsidRPr="0045797B">
        <w:rPr>
          <w:color w:val="C00000"/>
          <w:sz w:val="18"/>
          <w:szCs w:val="18"/>
        </w:rPr>
        <w:t>request.getContentType</w:t>
      </w:r>
      <w:proofErr w:type="spellEnd"/>
      <w:r w:rsidRPr="0045797B">
        <w:rPr>
          <w:color w:val="C00000"/>
          <w:sz w:val="18"/>
          <w:szCs w:val="18"/>
        </w:rPr>
        <w:t xml:space="preserve">();  </w:t>
      </w:r>
    </w:p>
    <w:p w:rsidR="0045797B" w:rsidRDefault="0045797B" w:rsidP="0045797B">
      <w:pPr>
        <w:spacing w:after="0"/>
        <w:rPr>
          <w:color w:val="C00000"/>
          <w:sz w:val="18"/>
          <w:szCs w:val="18"/>
        </w:rPr>
      </w:pPr>
      <w:r w:rsidRPr="0045797B">
        <w:rPr>
          <w:color w:val="C00000"/>
          <w:sz w:val="18"/>
          <w:szCs w:val="18"/>
        </w:rPr>
        <w:t xml:space="preserve"> </w:t>
      </w:r>
      <w:proofErr w:type="spellStart"/>
      <w:r w:rsidRPr="0045797B">
        <w:rPr>
          <w:color w:val="C00000"/>
          <w:sz w:val="18"/>
          <w:szCs w:val="18"/>
        </w:rPr>
        <w:t>int</w:t>
      </w:r>
      <w:proofErr w:type="spellEnd"/>
      <w:r w:rsidRPr="0045797B">
        <w:rPr>
          <w:color w:val="C00000"/>
          <w:sz w:val="18"/>
          <w:szCs w:val="18"/>
        </w:rPr>
        <w:t xml:space="preserve"> </w:t>
      </w:r>
      <w:proofErr w:type="spellStart"/>
      <w:r w:rsidRPr="0045797B">
        <w:rPr>
          <w:color w:val="C00000"/>
          <w:sz w:val="18"/>
          <w:szCs w:val="18"/>
        </w:rPr>
        <w:t>nBytes</w:t>
      </w:r>
      <w:proofErr w:type="spellEnd"/>
      <w:r w:rsidRPr="0045797B">
        <w:rPr>
          <w:color w:val="C00000"/>
          <w:sz w:val="18"/>
          <w:szCs w:val="18"/>
        </w:rPr>
        <w:t xml:space="preserve"> = </w:t>
      </w:r>
      <w:proofErr w:type="spellStart"/>
      <w:r w:rsidRPr="0045797B">
        <w:rPr>
          <w:color w:val="C00000"/>
          <w:sz w:val="18"/>
          <w:szCs w:val="18"/>
        </w:rPr>
        <w:t>request.getContentLength</w:t>
      </w:r>
      <w:proofErr w:type="spellEnd"/>
      <w:r w:rsidRPr="0045797B">
        <w:rPr>
          <w:color w:val="C00000"/>
          <w:sz w:val="18"/>
          <w:szCs w:val="18"/>
        </w:rPr>
        <w:t>();</w:t>
      </w:r>
    </w:p>
    <w:p w:rsidR="0045797B" w:rsidRDefault="0045797B" w:rsidP="0045797B">
      <w:pPr>
        <w:spacing w:after="0"/>
        <w:rPr>
          <w:color w:val="C00000"/>
          <w:sz w:val="18"/>
          <w:szCs w:val="18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50"/>
      </w:tblGrid>
      <w:tr w:rsidR="0045797B" w:rsidRPr="00407930" w:rsidTr="0045797B">
        <w:trPr>
          <w:trHeight w:val="433"/>
        </w:trPr>
        <w:tc>
          <w:tcPr>
            <w:tcW w:w="9301" w:type="dxa"/>
            <w:gridSpan w:val="2"/>
            <w:vAlign w:val="center"/>
          </w:tcPr>
          <w:p w:rsidR="0045797B" w:rsidRPr="00407930" w:rsidRDefault="0045797B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C00000"/>
                <w:sz w:val="18"/>
                <w:szCs w:val="18"/>
              </w:rPr>
            </w:pPr>
            <w:proofErr w:type="spellStart"/>
            <w:r w:rsidRPr="0045797B">
              <w:rPr>
                <w:b/>
                <w:color w:val="C00000"/>
                <w:sz w:val="18"/>
                <w:szCs w:val="18"/>
              </w:rPr>
              <w:t>getReader</w:t>
            </w:r>
            <w:proofErr w:type="spellEnd"/>
            <w:r w:rsidRPr="0045797B">
              <w:rPr>
                <w:b/>
                <w:color w:val="C00000"/>
                <w:sz w:val="18"/>
                <w:szCs w:val="18"/>
              </w:rPr>
              <w:t>()</w:t>
            </w:r>
            <w:r w:rsidRPr="0045797B">
              <w:rPr>
                <w:color w:val="C00000"/>
                <w:sz w:val="18"/>
                <w:szCs w:val="18"/>
              </w:rPr>
              <w:t xml:space="preserve"> or</w:t>
            </w:r>
            <w:r>
              <w:rPr>
                <w:color w:val="C00000"/>
                <w:sz w:val="18"/>
                <w:szCs w:val="18"/>
              </w:rPr>
              <w:t>/</w:t>
            </w:r>
            <w:r w:rsidRPr="0045797B">
              <w:rPr>
                <w:color w:val="C00000"/>
                <w:sz w:val="18"/>
                <w:szCs w:val="18"/>
              </w:rPr>
              <w:t xml:space="preserve"> not both </w:t>
            </w:r>
            <w:proofErr w:type="spellStart"/>
            <w:r w:rsidRPr="0045797B">
              <w:rPr>
                <w:b/>
                <w:color w:val="C00000"/>
                <w:sz w:val="18"/>
                <w:szCs w:val="18"/>
              </w:rPr>
              <w:t>getInputStream</w:t>
            </w:r>
            <w:proofErr w:type="spellEnd"/>
            <w:r w:rsidRPr="0045797B">
              <w:rPr>
                <w:b/>
                <w:color w:val="C00000"/>
                <w:sz w:val="18"/>
                <w:szCs w:val="18"/>
              </w:rPr>
              <w:t>()</w:t>
            </w:r>
          </w:p>
        </w:tc>
      </w:tr>
      <w:tr w:rsidR="0045797B" w:rsidRPr="00407930" w:rsidTr="0045797B">
        <w:trPr>
          <w:trHeight w:val="901"/>
        </w:trPr>
        <w:tc>
          <w:tcPr>
            <w:tcW w:w="4651" w:type="dxa"/>
          </w:tcPr>
          <w:p w:rsidR="0045797B" w:rsidRDefault="0045797B" w:rsidP="0030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// text</w:t>
            </w:r>
          </w:p>
          <w:p w:rsidR="0045797B" w:rsidRDefault="0045797B" w:rsidP="0030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</w:p>
          <w:p w:rsidR="0045797B" w:rsidRPr="0045797B" w:rsidRDefault="0045797B" w:rsidP="003043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proofErr w:type="spellStart"/>
            <w:r w:rsidRPr="0045797B">
              <w:rPr>
                <w:color w:val="C00000"/>
                <w:sz w:val="18"/>
                <w:szCs w:val="18"/>
              </w:rPr>
              <w:t>BufferedReader</w:t>
            </w:r>
            <w:proofErr w:type="spellEnd"/>
            <w:r w:rsidRPr="0045797B">
              <w:rPr>
                <w:color w:val="C00000"/>
                <w:sz w:val="18"/>
                <w:szCs w:val="18"/>
              </w:rPr>
              <w:t xml:space="preserve"> buff = </w:t>
            </w:r>
            <w:proofErr w:type="spellStart"/>
            <w:r w:rsidRPr="0045797B">
              <w:rPr>
                <w:color w:val="C00000"/>
                <w:sz w:val="18"/>
                <w:szCs w:val="18"/>
              </w:rPr>
              <w:t>request.getReader</w:t>
            </w:r>
            <w:proofErr w:type="spellEnd"/>
            <w:r w:rsidRPr="0045797B">
              <w:rPr>
                <w:color w:val="C00000"/>
                <w:sz w:val="18"/>
                <w:szCs w:val="18"/>
              </w:rPr>
              <w:t>();</w:t>
            </w:r>
          </w:p>
        </w:tc>
        <w:tc>
          <w:tcPr>
            <w:tcW w:w="4650" w:type="dxa"/>
          </w:tcPr>
          <w:p w:rsidR="0045797B" w:rsidRDefault="0045797B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// </w:t>
            </w:r>
            <w:r w:rsidRPr="0045797B">
              <w:rPr>
                <w:color w:val="C00000"/>
                <w:sz w:val="18"/>
                <w:szCs w:val="18"/>
              </w:rPr>
              <w:t>raw binary</w:t>
            </w:r>
          </w:p>
          <w:p w:rsidR="00D973FC" w:rsidRDefault="00D973FC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</w:p>
          <w:p w:rsidR="00D973FC" w:rsidRDefault="00D973FC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proofErr w:type="spellStart"/>
            <w:r w:rsidRPr="00D973FC">
              <w:rPr>
                <w:color w:val="C00000"/>
                <w:sz w:val="18"/>
                <w:szCs w:val="18"/>
              </w:rPr>
              <w:t>ServletInputStream</w:t>
            </w:r>
            <w:proofErr w:type="spellEnd"/>
            <w:r w:rsidRPr="00D973FC">
              <w:rPr>
                <w:color w:val="C00000"/>
                <w:sz w:val="18"/>
                <w:szCs w:val="18"/>
              </w:rPr>
              <w:t xml:space="preserve"> sis = </w:t>
            </w:r>
            <w:proofErr w:type="spellStart"/>
            <w:r w:rsidRPr="00D973FC">
              <w:rPr>
                <w:color w:val="C00000"/>
                <w:sz w:val="18"/>
                <w:szCs w:val="18"/>
              </w:rPr>
              <w:t>request.getInputStream</w:t>
            </w:r>
            <w:proofErr w:type="spellEnd"/>
            <w:r w:rsidRPr="00D973FC">
              <w:rPr>
                <w:color w:val="C00000"/>
                <w:sz w:val="18"/>
                <w:szCs w:val="18"/>
              </w:rPr>
              <w:t>();</w:t>
            </w:r>
          </w:p>
          <w:p w:rsidR="00D973FC" w:rsidRDefault="00D973FC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proofErr w:type="spellStart"/>
            <w:r w:rsidRPr="00D973FC">
              <w:rPr>
                <w:color w:val="C00000"/>
                <w:sz w:val="18"/>
                <w:szCs w:val="18"/>
              </w:rPr>
              <w:t>int</w:t>
            </w:r>
            <w:proofErr w:type="spellEnd"/>
            <w:r w:rsidRPr="00D973FC">
              <w:rPr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D973FC">
              <w:rPr>
                <w:color w:val="C00000"/>
                <w:sz w:val="18"/>
                <w:szCs w:val="18"/>
              </w:rPr>
              <w:t>readIn</w:t>
            </w:r>
            <w:proofErr w:type="spellEnd"/>
            <w:r w:rsidRPr="00D973FC">
              <w:rPr>
                <w:color w:val="C00000"/>
                <w:sz w:val="18"/>
                <w:szCs w:val="18"/>
              </w:rPr>
              <w:t xml:space="preserve"> = </w:t>
            </w:r>
            <w:proofErr w:type="spellStart"/>
            <w:r w:rsidRPr="00D973FC">
              <w:rPr>
                <w:color w:val="C00000"/>
                <w:sz w:val="18"/>
                <w:szCs w:val="18"/>
              </w:rPr>
              <w:t>sis.readLine</w:t>
            </w:r>
            <w:proofErr w:type="spellEnd"/>
            <w:r>
              <w:rPr>
                <w:color w:val="C00000"/>
                <w:sz w:val="18"/>
                <w:szCs w:val="18"/>
              </w:rPr>
              <w:t>()</w:t>
            </w:r>
          </w:p>
          <w:p w:rsidR="00D973FC" w:rsidRPr="00407930" w:rsidRDefault="00D973FC" w:rsidP="004579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[…]</w:t>
            </w:r>
          </w:p>
        </w:tc>
      </w:tr>
    </w:tbl>
    <w:p w:rsidR="0045797B" w:rsidRPr="0045797B" w:rsidRDefault="0045797B" w:rsidP="0045797B">
      <w:pPr>
        <w:spacing w:after="0"/>
        <w:rPr>
          <w:color w:val="C00000"/>
          <w:sz w:val="18"/>
          <w:szCs w:val="18"/>
        </w:rPr>
      </w:pPr>
    </w:p>
    <w:p w:rsidR="00B17F4C" w:rsidRDefault="00B17F4C" w:rsidP="00C873BB">
      <w:pPr>
        <w:spacing w:after="0"/>
      </w:pPr>
    </w:p>
    <w:p w:rsidR="00650DE2" w:rsidRDefault="00650DE2" w:rsidP="00C873BB">
      <w:pPr>
        <w:spacing w:after="0"/>
        <w:rPr>
          <w:b/>
          <w:color w:val="00B0F0"/>
        </w:rPr>
      </w:pPr>
      <w:r w:rsidRPr="00BF4828">
        <w:rPr>
          <w:b/>
          <w:color w:val="00B0F0"/>
        </w:rPr>
        <w:t>Special tags</w:t>
      </w:r>
    </w:p>
    <w:p w:rsidR="00187F78" w:rsidRPr="00FC3948" w:rsidRDefault="00187F78" w:rsidP="00C873BB">
      <w:pPr>
        <w:spacing w:after="0"/>
        <w:rPr>
          <w:color w:val="C00000"/>
          <w:sz w:val="18"/>
          <w:szCs w:val="18"/>
        </w:rPr>
      </w:pPr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&lt;%@ directive area (import…)</w:t>
      </w:r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&lt;%! declaration area (define/overwrite members)</w:t>
      </w:r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&lt;% </w:t>
      </w:r>
      <w:proofErr w:type="spellStart"/>
      <w:r w:rsidRPr="00FC3948">
        <w:rPr>
          <w:color w:val="C00000"/>
          <w:sz w:val="18"/>
          <w:szCs w:val="18"/>
        </w:rPr>
        <w:t>scriptlet</w:t>
      </w:r>
      <w:proofErr w:type="spellEnd"/>
      <w:r w:rsidRPr="00FC3948">
        <w:rPr>
          <w:color w:val="C00000"/>
          <w:sz w:val="18"/>
          <w:szCs w:val="18"/>
        </w:rPr>
        <w:t xml:space="preserve"> tag</w:t>
      </w:r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 xml:space="preserve">&lt;% </w:t>
      </w:r>
      <w:proofErr w:type="spellStart"/>
      <w:r w:rsidRPr="00FC3948">
        <w:rPr>
          <w:color w:val="C00000"/>
          <w:sz w:val="18"/>
          <w:szCs w:val="18"/>
        </w:rPr>
        <w:t>jsp:useBean</w:t>
      </w:r>
      <w:proofErr w:type="spellEnd"/>
    </w:p>
    <w:p w:rsidR="00187F78" w:rsidRPr="00FC3948" w:rsidRDefault="00187F78" w:rsidP="00FC3948">
      <w:pPr>
        <w:spacing w:after="0"/>
        <w:rPr>
          <w:color w:val="C00000"/>
          <w:sz w:val="18"/>
          <w:szCs w:val="18"/>
        </w:rPr>
      </w:pPr>
      <w:r w:rsidRPr="00FC3948">
        <w:rPr>
          <w:color w:val="C00000"/>
          <w:sz w:val="18"/>
          <w:szCs w:val="18"/>
        </w:rPr>
        <w:t>&lt;</w:t>
      </w:r>
      <w:proofErr w:type="spellStart"/>
      <w:r w:rsidRPr="00FC3948">
        <w:rPr>
          <w:color w:val="C00000"/>
          <w:sz w:val="18"/>
          <w:szCs w:val="18"/>
        </w:rPr>
        <w:t>jsp:include</w:t>
      </w:r>
      <w:proofErr w:type="spellEnd"/>
      <w:r w:rsidRPr="00FC3948">
        <w:rPr>
          <w:color w:val="C00000"/>
          <w:sz w:val="18"/>
          <w:szCs w:val="18"/>
        </w:rPr>
        <w:t xml:space="preserve"> page="</w:t>
      </w:r>
    </w:p>
    <w:p w:rsidR="008063E0" w:rsidRPr="00FC3948" w:rsidRDefault="008063E0" w:rsidP="00C873BB">
      <w:pPr>
        <w:spacing w:after="0"/>
        <w:rPr>
          <w:color w:val="C00000"/>
          <w:sz w:val="18"/>
          <w:szCs w:val="18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795E72" w:rsidRDefault="00795E72" w:rsidP="00C873BB">
      <w:pPr>
        <w:spacing w:after="0"/>
        <w:rPr>
          <w:b/>
          <w:color w:val="00B0F0"/>
        </w:rPr>
      </w:pPr>
    </w:p>
    <w:p w:rsidR="008063E0" w:rsidRDefault="008063E0" w:rsidP="00C873BB">
      <w:pPr>
        <w:spacing w:after="0"/>
        <w:rPr>
          <w:b/>
          <w:color w:val="00B0F0"/>
        </w:rPr>
      </w:pPr>
      <w:r w:rsidRPr="00BF4828">
        <w:rPr>
          <w:b/>
          <w:color w:val="00B0F0"/>
        </w:rPr>
        <w:t>Special members</w:t>
      </w:r>
    </w:p>
    <w:p w:rsidR="00842D84" w:rsidRDefault="00842D84" w:rsidP="00C873BB">
      <w:pPr>
        <w:spacing w:after="0"/>
        <w:rPr>
          <w:b/>
          <w:color w:val="00B0F0"/>
        </w:rPr>
      </w:pPr>
    </w:p>
    <w:p w:rsidR="008866C5" w:rsidRPr="00BF4828" w:rsidRDefault="008866C5" w:rsidP="00C873BB">
      <w:pPr>
        <w:spacing w:after="0"/>
        <w:rPr>
          <w:b/>
          <w:color w:val="00B0F0"/>
        </w:rPr>
      </w:pPr>
      <w:r w:rsidRPr="008866C5">
        <w:rPr>
          <w:b/>
          <w:color w:val="C00000"/>
        </w:rPr>
        <w:t xml:space="preserve">Note: all </w:t>
      </w:r>
      <w:r>
        <w:rPr>
          <w:b/>
          <w:color w:val="C00000"/>
        </w:rPr>
        <w:t xml:space="preserve">field </w:t>
      </w:r>
      <w:r w:rsidRPr="008866C5">
        <w:rPr>
          <w:b/>
          <w:color w:val="C00000"/>
        </w:rPr>
        <w:t xml:space="preserve">members </w:t>
      </w:r>
      <w:r>
        <w:rPr>
          <w:b/>
          <w:color w:val="C00000"/>
        </w:rPr>
        <w:t>of a servlet/_</w:t>
      </w:r>
      <w:proofErr w:type="spellStart"/>
      <w:r>
        <w:rPr>
          <w:b/>
          <w:color w:val="C00000"/>
        </w:rPr>
        <w:t>jsp</w:t>
      </w:r>
      <w:proofErr w:type="spellEnd"/>
      <w:r>
        <w:rPr>
          <w:b/>
          <w:color w:val="C00000"/>
        </w:rPr>
        <w:t xml:space="preserve"> servlet have to be concerned with thread-safety because are shared between requests (due to the usual java app-server design of </w:t>
      </w:r>
      <w:r w:rsidR="00090D5D">
        <w:rPr>
          <w:b/>
          <w:color w:val="C00000"/>
        </w:rPr>
        <w:t>thread-per-request)</w:t>
      </w:r>
    </w:p>
    <w:p w:rsidR="00452921" w:rsidRDefault="00452921" w:rsidP="00C873BB">
      <w:pPr>
        <w:spacing w:after="0"/>
        <w:rPr>
          <w:b/>
        </w:rPr>
      </w:pPr>
    </w:p>
    <w:tbl>
      <w:tblPr>
        <w:tblStyle w:val="TableGrid"/>
        <w:tblW w:w="106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440"/>
        <w:gridCol w:w="3240"/>
        <w:gridCol w:w="3240"/>
        <w:gridCol w:w="2700"/>
      </w:tblGrid>
      <w:tr w:rsidR="00810564" w:rsidTr="00B62AD2"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75BB" w:rsidRDefault="009D75BB" w:rsidP="0090773B">
            <w:pPr>
              <w:rPr>
                <w:b/>
              </w:rPr>
            </w:pPr>
            <w:r>
              <w:rPr>
                <w:b/>
              </w:rPr>
              <w:t>JSP scope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75BB" w:rsidRDefault="009D75BB" w:rsidP="00C873BB">
            <w:pPr>
              <w:rPr>
                <w:b/>
              </w:rPr>
            </w:pPr>
            <w:r>
              <w:rPr>
                <w:b/>
              </w:rPr>
              <w:t>Servlet scope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75BB" w:rsidRDefault="009D75BB" w:rsidP="00C873BB">
            <w:pPr>
              <w:rPr>
                <w:b/>
              </w:rPr>
            </w:pPr>
            <w:proofErr w:type="spellStart"/>
            <w:r>
              <w:rPr>
                <w:b/>
              </w:rPr>
              <w:t>desc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D75BB" w:rsidRDefault="009D75BB" w:rsidP="00C873BB">
            <w:pPr>
              <w:rPr>
                <w:b/>
              </w:rPr>
            </w:pPr>
            <w:r>
              <w:rPr>
                <w:b/>
              </w:rPr>
              <w:t>tomcat</w:t>
            </w:r>
          </w:p>
        </w:tc>
      </w:tr>
      <w:tr w:rsidR="00810564" w:rsidTr="00B62AD2">
        <w:trPr>
          <w:trHeight w:val="1219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C873BB">
            <w:pPr>
              <w:rPr>
                <w:b/>
              </w:rPr>
            </w:pPr>
            <w:r w:rsidRPr="008063E0">
              <w:lastRenderedPageBreak/>
              <w:t>out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C873BB">
            <w:pPr>
              <w:rPr>
                <w:b/>
              </w:rPr>
            </w:pPr>
            <w:proofErr w:type="spellStart"/>
            <w:r w:rsidRPr="0090773B">
              <w:t>response.getWriter</w:t>
            </w:r>
            <w:proofErr w:type="spellEnd"/>
            <w:r w:rsidRPr="0090773B">
              <w:t>()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C873BB">
            <w:r>
              <w:t xml:space="preserve">ref to </w:t>
            </w:r>
            <w:r w:rsidRPr="008063E0">
              <w:t xml:space="preserve">instance of </w:t>
            </w:r>
          </w:p>
          <w:p w:rsidR="00DE685E" w:rsidRDefault="009D75BB" w:rsidP="00C873BB">
            <w:proofErr w:type="spellStart"/>
            <w:r w:rsidRPr="008063E0">
              <w:t>javax.servlet.jsp.JspWriter</w:t>
            </w:r>
            <w:proofErr w:type="spellEnd"/>
            <w:r>
              <w:t xml:space="preserve"> </w:t>
            </w:r>
          </w:p>
          <w:p w:rsidR="009D75BB" w:rsidRDefault="009D75BB" w:rsidP="00C873BB">
            <w:r>
              <w:t>(&lt;-</w:t>
            </w:r>
            <w:proofErr w:type="spellStart"/>
            <w:r w:rsidRPr="008063E0">
              <w:t>java.io.Writer</w:t>
            </w:r>
            <w:proofErr w:type="spellEnd"/>
            <w:r>
              <w:t xml:space="preserve">), </w:t>
            </w:r>
          </w:p>
          <w:p w:rsidR="009D75BB" w:rsidRDefault="009D75BB" w:rsidP="00C873BB"/>
          <w:p w:rsidR="009D75BB" w:rsidRDefault="009D75BB" w:rsidP="00C873BB">
            <w:pPr>
              <w:rPr>
                <w:b/>
              </w:rPr>
            </w:pPr>
            <w:r>
              <w:t xml:space="preserve">throws </w:t>
            </w:r>
            <w:proofErr w:type="spellStart"/>
            <w:r w:rsidRPr="008063E0">
              <w:t>IOException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C873BB">
            <w:proofErr w:type="spellStart"/>
            <w:r w:rsidRPr="00DE685E">
              <w:t>org.apache</w:t>
            </w:r>
            <w:proofErr w:type="spellEnd"/>
          </w:p>
          <w:p w:rsidR="00DE685E" w:rsidRDefault="00DE685E" w:rsidP="00C873BB">
            <w:r w:rsidRPr="00DE685E">
              <w:t>.jasper</w:t>
            </w:r>
          </w:p>
          <w:p w:rsidR="00DE685E" w:rsidRDefault="00DE685E" w:rsidP="00C873BB">
            <w:r w:rsidRPr="00DE685E">
              <w:t>.runtime</w:t>
            </w:r>
          </w:p>
          <w:p w:rsidR="009D75BB" w:rsidRDefault="00DE685E" w:rsidP="00C873BB">
            <w:r w:rsidRPr="00DE685E">
              <w:t>.</w:t>
            </w:r>
            <w:proofErr w:type="spellStart"/>
            <w:r w:rsidRPr="00DE685E">
              <w:t>JspWriterImpl</w:t>
            </w:r>
            <w:proofErr w:type="spellEnd"/>
          </w:p>
        </w:tc>
      </w:tr>
      <w:tr w:rsidR="00810564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Pr="008063E0" w:rsidRDefault="009D75BB" w:rsidP="00C873BB">
            <w:r>
              <w:t xml:space="preserve">session 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Pr="0090773B" w:rsidRDefault="00B348F1" w:rsidP="00C873BB">
            <w:proofErr w:type="spellStart"/>
            <w:r>
              <w:t>request.getSession</w:t>
            </w:r>
            <w:proofErr w:type="spellEnd"/>
            <w:r>
              <w:t>()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9D75BB">
            <w:r>
              <w:t xml:space="preserve">ref to instance of </w:t>
            </w:r>
          </w:p>
          <w:p w:rsidR="009D75BB" w:rsidRDefault="009D75BB" w:rsidP="009D75BB">
            <w:proofErr w:type="spellStart"/>
            <w:r w:rsidRPr="008063E0">
              <w:t>javax.servlet.http.HttpSession</w:t>
            </w:r>
            <w:proofErr w:type="spellEnd"/>
          </w:p>
          <w:p w:rsidR="009D75BB" w:rsidRDefault="009D75BB" w:rsidP="00C873BB"/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9D75BB" w:rsidRDefault="009D75BB" w:rsidP="009D75BB">
            <w:proofErr w:type="spellStart"/>
            <w:r w:rsidRPr="009D75BB">
              <w:t>org.apache</w:t>
            </w:r>
            <w:proofErr w:type="spellEnd"/>
          </w:p>
          <w:p w:rsidR="009D75BB" w:rsidRDefault="009D75BB" w:rsidP="009D75BB">
            <w:r w:rsidRPr="009D75BB">
              <w:t>.</w:t>
            </w:r>
            <w:proofErr w:type="spellStart"/>
            <w:r w:rsidRPr="009D75BB">
              <w:t>catalina</w:t>
            </w:r>
            <w:proofErr w:type="spellEnd"/>
          </w:p>
          <w:p w:rsidR="009D75BB" w:rsidRDefault="009D75BB" w:rsidP="009D75BB">
            <w:r w:rsidRPr="009D75BB">
              <w:t>.session</w:t>
            </w:r>
          </w:p>
          <w:p w:rsidR="009D75BB" w:rsidRDefault="009D75BB" w:rsidP="009D75BB">
            <w:r w:rsidRPr="009D75BB">
              <w:t>.</w:t>
            </w:r>
            <w:proofErr w:type="spellStart"/>
            <w:r w:rsidRPr="009D75BB">
              <w:t>StandardSessionFacade</w:t>
            </w:r>
            <w:proofErr w:type="spellEnd"/>
          </w:p>
        </w:tc>
      </w:tr>
      <w:tr w:rsidR="00DE685E" w:rsidRPr="009B6E66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C873BB">
            <w:r>
              <w:t>application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B348F1" w:rsidRDefault="00B348F1" w:rsidP="00B348F1">
            <w:proofErr w:type="spellStart"/>
            <w:r>
              <w:t>request</w:t>
            </w:r>
            <w:r w:rsidRPr="00B348F1">
              <w:t>.getServletContext</w:t>
            </w:r>
            <w:proofErr w:type="spellEnd"/>
            <w:r w:rsidRPr="00B348F1">
              <w:t>()</w:t>
            </w:r>
          </w:p>
          <w:p w:rsidR="00B348F1" w:rsidRDefault="00B348F1" w:rsidP="00B348F1"/>
          <w:p w:rsidR="00B348F1" w:rsidRPr="0090773B" w:rsidRDefault="00B348F1" w:rsidP="00B348F1">
            <w:proofErr w:type="spellStart"/>
            <w:r w:rsidRPr="00B348F1">
              <w:t>getSession</w:t>
            </w:r>
            <w:proofErr w:type="spellEnd"/>
            <w:r w:rsidRPr="00B348F1">
              <w:t>().</w:t>
            </w:r>
            <w:proofErr w:type="spellStart"/>
            <w:r w:rsidRPr="00B348F1">
              <w:t>getServletContext</w:t>
            </w:r>
            <w:proofErr w:type="spellEnd"/>
            <w:r w:rsidRPr="00B348F1">
              <w:t>()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DE685E">
            <w:r w:rsidRPr="00DE685E">
              <w:t>ref to instance of wrapper of</w:t>
            </w:r>
            <w:r>
              <w:t xml:space="preserve"> </w:t>
            </w:r>
            <w:proofErr w:type="spellStart"/>
            <w:r>
              <w:t>javax.servlet.ServletContext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9D75BB">
            <w:pPr>
              <w:rPr>
                <w:lang w:val="fr-FR"/>
              </w:rPr>
            </w:pPr>
            <w:proofErr w:type="spellStart"/>
            <w:r w:rsidRPr="00DE685E">
              <w:rPr>
                <w:lang w:val="fr-FR"/>
              </w:rPr>
              <w:t>org.apache</w:t>
            </w:r>
            <w:proofErr w:type="spellEnd"/>
          </w:p>
          <w:p w:rsidR="00DE685E" w:rsidRDefault="00DE685E" w:rsidP="009D75BB">
            <w:pPr>
              <w:rPr>
                <w:lang w:val="fr-FR"/>
              </w:rPr>
            </w:pPr>
            <w:r w:rsidRPr="00DE685E">
              <w:rPr>
                <w:lang w:val="fr-FR"/>
              </w:rPr>
              <w:t>.</w:t>
            </w:r>
            <w:proofErr w:type="spellStart"/>
            <w:r w:rsidRPr="00DE685E">
              <w:rPr>
                <w:lang w:val="fr-FR"/>
              </w:rPr>
              <w:t>catalina</w:t>
            </w:r>
            <w:proofErr w:type="spellEnd"/>
          </w:p>
          <w:p w:rsidR="00DE685E" w:rsidRDefault="00DE685E" w:rsidP="009D75BB">
            <w:pPr>
              <w:rPr>
                <w:lang w:val="fr-FR"/>
              </w:rPr>
            </w:pPr>
            <w:r w:rsidRPr="00DE685E">
              <w:rPr>
                <w:lang w:val="fr-FR"/>
              </w:rPr>
              <w:t>.</w:t>
            </w:r>
            <w:proofErr w:type="spellStart"/>
            <w:r w:rsidRPr="00DE685E">
              <w:rPr>
                <w:lang w:val="fr-FR"/>
              </w:rPr>
              <w:t>core</w:t>
            </w:r>
            <w:proofErr w:type="spellEnd"/>
          </w:p>
          <w:p w:rsidR="00DE685E" w:rsidRPr="00DE685E" w:rsidRDefault="00DE685E" w:rsidP="009D75BB">
            <w:pPr>
              <w:rPr>
                <w:lang w:val="fr-FR"/>
              </w:rPr>
            </w:pPr>
            <w:r w:rsidRPr="00DE685E">
              <w:rPr>
                <w:lang w:val="fr-FR"/>
              </w:rPr>
              <w:t>.</w:t>
            </w:r>
            <w:proofErr w:type="spellStart"/>
            <w:r w:rsidRPr="00DE685E">
              <w:rPr>
                <w:lang w:val="fr-FR"/>
              </w:rPr>
              <w:t>ApplicationContextFacade</w:t>
            </w:r>
            <w:proofErr w:type="spellEnd"/>
          </w:p>
        </w:tc>
      </w:tr>
      <w:tr w:rsidR="00DE685E" w:rsidRPr="009B6E66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C873BB">
            <w:proofErr w:type="spellStart"/>
            <w:r>
              <w:t>config</w:t>
            </w:r>
            <w:proofErr w:type="spellEnd"/>
          </w:p>
          <w:p w:rsidR="00B55DF0" w:rsidRDefault="00B55DF0" w:rsidP="00C873BB"/>
          <w:p w:rsidR="00B55DF0" w:rsidRPr="00C76B47" w:rsidRDefault="00B55DF0" w:rsidP="00C873BB">
            <w:pPr>
              <w:rPr>
                <w:sz w:val="20"/>
                <w:szCs w:val="20"/>
              </w:rPr>
            </w:pPr>
            <w:r w:rsidRPr="00C76B47">
              <w:rPr>
                <w:sz w:val="20"/>
                <w:szCs w:val="20"/>
              </w:rPr>
              <w:t>1 per Servlet</w:t>
            </w:r>
          </w:p>
          <w:p w:rsidR="00C76B47" w:rsidRDefault="00C76B47" w:rsidP="00C873BB">
            <w:r w:rsidRPr="00C76B47">
              <w:rPr>
                <w:sz w:val="20"/>
                <w:szCs w:val="20"/>
              </w:rPr>
              <w:t>only getters?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B55DF0" w:rsidRPr="0090773B" w:rsidRDefault="00B348F1" w:rsidP="00C873BB">
            <w:proofErr w:type="spellStart"/>
            <w:r w:rsidRPr="00B348F1">
              <w:t>getServletConfig</w:t>
            </w:r>
            <w:proofErr w:type="spellEnd"/>
            <w:r w:rsidRPr="00B348F1">
              <w:t>()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E685E" w:rsidRDefault="00DE685E" w:rsidP="00DE685E">
            <w:pPr>
              <w:ind w:left="1440" w:hanging="1440"/>
            </w:pPr>
            <w:r>
              <w:t>ref to instance of</w:t>
            </w:r>
          </w:p>
          <w:p w:rsidR="00DE685E" w:rsidRDefault="00DE685E" w:rsidP="00DE685E">
            <w:pPr>
              <w:ind w:left="1440" w:hanging="1440"/>
            </w:pPr>
            <w:proofErr w:type="spellStart"/>
            <w:r w:rsidRPr="00F51479">
              <w:t>javax.servlet.ServletConfig</w:t>
            </w:r>
            <w:proofErr w:type="spellEnd"/>
            <w:r>
              <w:t xml:space="preserve">, </w:t>
            </w:r>
          </w:p>
          <w:p w:rsidR="00DE685E" w:rsidRDefault="00DE685E" w:rsidP="00DE685E">
            <w:pPr>
              <w:ind w:left="1440" w:hanging="1440"/>
            </w:pPr>
          </w:p>
          <w:p w:rsidR="00DE685E" w:rsidRDefault="00DE685E" w:rsidP="00DE685E">
            <w:pPr>
              <w:ind w:left="1440" w:hanging="1440"/>
            </w:pPr>
            <w:r>
              <w:t xml:space="preserve">stores </w:t>
            </w:r>
            <w:r w:rsidRPr="00F51479">
              <w:t>JSP engine</w:t>
            </w:r>
          </w:p>
          <w:p w:rsidR="00DE685E" w:rsidRDefault="00DE685E" w:rsidP="00DE685E">
            <w:pPr>
              <w:ind w:left="1440" w:hanging="1440"/>
            </w:pPr>
            <w:r w:rsidRPr="00F51479">
              <w:t>initialization parameters</w:t>
            </w:r>
            <w:r>
              <w:t xml:space="preserve">: </w:t>
            </w:r>
          </w:p>
          <w:p w:rsidR="001D3500" w:rsidRDefault="00DE685E" w:rsidP="00DE685E">
            <w:pPr>
              <w:ind w:left="1440" w:hanging="1440"/>
            </w:pPr>
            <w:r>
              <w:t xml:space="preserve">paths, file </w:t>
            </w:r>
            <w:r w:rsidRPr="00F51479">
              <w:t>locations</w:t>
            </w:r>
            <w:r>
              <w:t xml:space="preserve"> ,</w:t>
            </w:r>
            <w:r w:rsidRPr="0096143C">
              <w:t xml:space="preserve"> </w:t>
            </w:r>
            <w:proofErr w:type="spellStart"/>
            <w:r>
              <w:t>config</w:t>
            </w:r>
            <w:proofErr w:type="spellEnd"/>
            <w:r>
              <w:t>.</w:t>
            </w:r>
          </w:p>
          <w:p w:rsidR="00DE685E" w:rsidRDefault="00DE685E" w:rsidP="00DE685E">
            <w:pPr>
              <w:ind w:left="1440" w:hanging="1440"/>
            </w:pPr>
            <w:proofErr w:type="spellStart"/>
            <w:r>
              <w:t>getServletName</w:t>
            </w:r>
            <w:proofErr w:type="spellEnd"/>
            <w:r>
              <w:t>();</w:t>
            </w:r>
          </w:p>
          <w:p w:rsidR="00DE685E" w:rsidRPr="00DE685E" w:rsidRDefault="00DE685E" w:rsidP="00DE685E"/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DD3A38" w:rsidRPr="000B28CB" w:rsidRDefault="00DD3A38" w:rsidP="009D75BB">
            <w:pPr>
              <w:rPr>
                <w:lang w:val="fr-FR"/>
              </w:rPr>
            </w:pPr>
            <w:proofErr w:type="spellStart"/>
            <w:r w:rsidRPr="000B28CB">
              <w:rPr>
                <w:lang w:val="fr-FR"/>
              </w:rPr>
              <w:t>org.apache</w:t>
            </w:r>
            <w:proofErr w:type="spellEnd"/>
          </w:p>
          <w:p w:rsidR="00DD3A38" w:rsidRPr="000B28CB" w:rsidRDefault="00DD3A38" w:rsidP="009D75BB">
            <w:pPr>
              <w:rPr>
                <w:lang w:val="fr-FR"/>
              </w:rPr>
            </w:pPr>
            <w:r w:rsidRPr="000B28CB">
              <w:rPr>
                <w:lang w:val="fr-FR"/>
              </w:rPr>
              <w:t>.</w:t>
            </w:r>
            <w:proofErr w:type="spellStart"/>
            <w:r w:rsidRPr="000B28CB">
              <w:rPr>
                <w:lang w:val="fr-FR"/>
              </w:rPr>
              <w:t>catalina</w:t>
            </w:r>
            <w:proofErr w:type="spellEnd"/>
          </w:p>
          <w:p w:rsidR="00DD3A38" w:rsidRPr="000B28CB" w:rsidRDefault="00DD3A38" w:rsidP="009D75BB">
            <w:pPr>
              <w:rPr>
                <w:lang w:val="fr-FR"/>
              </w:rPr>
            </w:pPr>
            <w:r w:rsidRPr="000B28CB">
              <w:rPr>
                <w:lang w:val="fr-FR"/>
              </w:rPr>
              <w:t>.</w:t>
            </w:r>
            <w:proofErr w:type="spellStart"/>
            <w:r w:rsidRPr="000B28CB">
              <w:rPr>
                <w:lang w:val="fr-FR"/>
              </w:rPr>
              <w:t>core</w:t>
            </w:r>
            <w:proofErr w:type="spellEnd"/>
          </w:p>
          <w:p w:rsidR="00DE685E" w:rsidRPr="000B28CB" w:rsidRDefault="00DD3A38" w:rsidP="009D75BB">
            <w:pPr>
              <w:rPr>
                <w:lang w:val="fr-FR"/>
              </w:rPr>
            </w:pPr>
            <w:r w:rsidRPr="000B28CB">
              <w:rPr>
                <w:lang w:val="fr-FR"/>
              </w:rPr>
              <w:t>.</w:t>
            </w:r>
            <w:proofErr w:type="spellStart"/>
            <w:r w:rsidRPr="000B28CB">
              <w:rPr>
                <w:lang w:val="fr-FR"/>
              </w:rPr>
              <w:t>StandardWrapperFacade</w:t>
            </w:r>
            <w:proofErr w:type="spellEnd"/>
          </w:p>
        </w:tc>
      </w:tr>
      <w:tr w:rsidR="00810564" w:rsidRPr="00DE685E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810564" w:rsidRDefault="00810564" w:rsidP="00C873BB">
            <w:proofErr w:type="spellStart"/>
            <w:r w:rsidRPr="00810564">
              <w:t>pageContext</w:t>
            </w:r>
            <w:proofErr w:type="spellEnd"/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810564" w:rsidRDefault="00280B33" w:rsidP="00C873BB">
            <w:r>
              <w:t>N/A</w:t>
            </w:r>
          </w:p>
          <w:p w:rsidR="00A31A19" w:rsidRDefault="00A31A19" w:rsidP="00C873BB"/>
          <w:p w:rsidR="00A31A19" w:rsidRPr="0090773B" w:rsidRDefault="00A31A19" w:rsidP="00C873BB">
            <w:r>
              <w:t>relay for the other implicit objects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0310BB" w:rsidRDefault="000310BB" w:rsidP="00DE685E">
            <w:pPr>
              <w:ind w:left="1440" w:hanging="1440"/>
            </w:pPr>
            <w:r>
              <w:t>(&lt;-</w:t>
            </w:r>
            <w:proofErr w:type="spellStart"/>
            <w:r w:rsidRPr="000310BB">
              <w:t>javax.servlet.jsp</w:t>
            </w:r>
            <w:proofErr w:type="spellEnd"/>
            <w:r w:rsidRPr="000310BB">
              <w:t xml:space="preserve">. </w:t>
            </w:r>
            <w:proofErr w:type="spellStart"/>
            <w:r w:rsidRPr="000310BB">
              <w:t>JspContext</w:t>
            </w:r>
            <w:proofErr w:type="spellEnd"/>
            <w:r>
              <w:t>)</w:t>
            </w:r>
          </w:p>
          <w:p w:rsidR="00ED64E2" w:rsidRDefault="00ED64E2" w:rsidP="00DE685E">
            <w:pPr>
              <w:ind w:left="1440" w:hanging="1440"/>
            </w:pPr>
          </w:p>
          <w:p w:rsidR="00810564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getSession</w:t>
            </w:r>
            <w:proofErr w:type="spellEnd"/>
            <w:r>
              <w:t>()</w:t>
            </w:r>
          </w:p>
          <w:p w:rsidR="00400178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getRequest</w:t>
            </w:r>
            <w:proofErr w:type="spellEnd"/>
            <w:r>
              <w:t>()</w:t>
            </w:r>
          </w:p>
          <w:p w:rsidR="00400178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getResponse</w:t>
            </w:r>
            <w:proofErr w:type="spellEnd"/>
            <w:r>
              <w:t>()</w:t>
            </w:r>
          </w:p>
          <w:p w:rsidR="008D1238" w:rsidRDefault="008D1238" w:rsidP="00DE685E">
            <w:pPr>
              <w:ind w:left="1440" w:hanging="1440"/>
            </w:pPr>
            <w:r>
              <w:t>.</w:t>
            </w:r>
            <w:proofErr w:type="spellStart"/>
            <w:r>
              <w:t>getOut</w:t>
            </w:r>
            <w:proofErr w:type="spellEnd"/>
            <w:r>
              <w:t>()</w:t>
            </w:r>
          </w:p>
          <w:p w:rsidR="00400178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getServletConfig</w:t>
            </w:r>
            <w:proofErr w:type="spellEnd"/>
            <w:r>
              <w:t>()</w:t>
            </w:r>
          </w:p>
          <w:p w:rsidR="00400178" w:rsidRDefault="00400178" w:rsidP="00DE685E">
            <w:pPr>
              <w:ind w:left="1440" w:hanging="1440"/>
            </w:pPr>
            <w:r>
              <w:t>.</w:t>
            </w:r>
            <w:proofErr w:type="spellStart"/>
            <w:r>
              <w:t>getServletContext</w:t>
            </w:r>
            <w:proofErr w:type="spellEnd"/>
            <w:r>
              <w:t>()</w:t>
            </w:r>
          </w:p>
          <w:p w:rsidR="00ED64E2" w:rsidRDefault="00ED64E2" w:rsidP="00DE685E">
            <w:pPr>
              <w:ind w:left="1440" w:hanging="1440"/>
            </w:pPr>
          </w:p>
          <w:p w:rsidR="00ED64E2" w:rsidRDefault="00ED64E2" w:rsidP="00DE685E">
            <w:pPr>
              <w:ind w:left="1440" w:hanging="1440"/>
            </w:pPr>
            <w:r>
              <w:t>.</w:t>
            </w:r>
            <w:proofErr w:type="spellStart"/>
            <w:r w:rsidRPr="00ED64E2">
              <w:t>removeAttribute</w:t>
            </w:r>
            <w:proofErr w:type="spellEnd"/>
            <w:r>
              <w:t>()</w:t>
            </w:r>
          </w:p>
          <w:p w:rsidR="00A31A19" w:rsidRPr="00A31A19" w:rsidRDefault="00A31A19" w:rsidP="00E32342">
            <w:pPr>
              <w:ind w:left="1440" w:hanging="1440"/>
            </w:pPr>
            <w:r w:rsidRPr="00E32342">
              <w:t>.</w:t>
            </w:r>
            <w:r w:rsidRPr="00A31A19">
              <w:t>forward(</w:t>
            </w:r>
            <w:proofErr w:type="spellStart"/>
            <w:r w:rsidRPr="00E32342">
              <w:t>url</w:t>
            </w:r>
            <w:proofErr w:type="spellEnd"/>
            <w:r w:rsidRPr="00A31A19">
              <w:t>)</w:t>
            </w:r>
          </w:p>
          <w:p w:rsidR="00A31A19" w:rsidRDefault="00A31A19" w:rsidP="00DE685E">
            <w:pPr>
              <w:ind w:left="1440" w:hanging="1440"/>
            </w:pP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810564" w:rsidRDefault="00810564" w:rsidP="009D75BB">
            <w:proofErr w:type="spellStart"/>
            <w:r w:rsidRPr="00810564">
              <w:t>org.apache</w:t>
            </w:r>
            <w:proofErr w:type="spellEnd"/>
          </w:p>
          <w:p w:rsidR="00810564" w:rsidRDefault="00810564" w:rsidP="009D75BB">
            <w:r w:rsidRPr="00810564">
              <w:t>.jasper</w:t>
            </w:r>
          </w:p>
          <w:p w:rsidR="00810564" w:rsidRDefault="00810564" w:rsidP="009D75BB">
            <w:r w:rsidRPr="00810564">
              <w:t>.runtime</w:t>
            </w:r>
          </w:p>
          <w:p w:rsidR="00810564" w:rsidRPr="00DD3A38" w:rsidRDefault="00810564" w:rsidP="009D75BB">
            <w:r w:rsidRPr="00810564">
              <w:t>.</w:t>
            </w:r>
            <w:proofErr w:type="spellStart"/>
            <w:r w:rsidRPr="00810564">
              <w:t>PageContextImpl</w:t>
            </w:r>
            <w:proofErr w:type="spellEnd"/>
          </w:p>
        </w:tc>
      </w:tr>
      <w:tr w:rsidR="00ED64E2" w:rsidRPr="00DE685E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ED64E2" w:rsidRPr="00810564" w:rsidRDefault="00ED64E2" w:rsidP="00C873BB">
            <w:r>
              <w:t>page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ED64E2" w:rsidRPr="0090773B" w:rsidRDefault="00253B76" w:rsidP="00C873BB">
            <w:r>
              <w:t>this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ED64E2" w:rsidRDefault="006106D2" w:rsidP="00F90AD2">
            <w:pPr>
              <w:ind w:left="1440" w:hanging="1440"/>
            </w:pPr>
            <w:r>
              <w:t>t</w:t>
            </w:r>
            <w:r w:rsidR="00F90AD2">
              <w:t>his</w:t>
            </w:r>
            <w:r>
              <w:t xml:space="preserve"> (</w:t>
            </w:r>
            <w:proofErr w:type="spellStart"/>
            <w:r>
              <w:t>pagename_jsp</w:t>
            </w:r>
            <w:proofErr w:type="spellEnd"/>
            <w:r>
              <w:t xml:space="preserve"> servlet)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single" w:sz="4" w:space="0" w:color="BFBFBF" w:themeColor="background1" w:themeShade="BF"/>
              <w:right w:val="dotted" w:sz="4" w:space="0" w:color="auto"/>
            </w:tcBorders>
          </w:tcPr>
          <w:p w:rsidR="00ED64E2" w:rsidRPr="00810564" w:rsidRDefault="00ED64E2" w:rsidP="00ED64E2">
            <w:r>
              <w:t xml:space="preserve">class generated by jasper after </w:t>
            </w:r>
            <w:proofErr w:type="spellStart"/>
            <w:r>
              <w:t>jsp</w:t>
            </w:r>
            <w:proofErr w:type="spellEnd"/>
            <w:r>
              <w:t xml:space="preserve"> to java class translation</w:t>
            </w:r>
          </w:p>
        </w:tc>
      </w:tr>
      <w:tr w:rsidR="00BB19E2" w:rsidRPr="00DE685E" w:rsidTr="00B62AD2">
        <w:trPr>
          <w:trHeight w:val="1300"/>
        </w:trPr>
        <w:tc>
          <w:tcPr>
            <w:tcW w:w="1440" w:type="dxa"/>
            <w:tcBorders>
              <w:top w:val="single" w:sz="4" w:space="0" w:color="BFBFBF" w:themeColor="background1" w:themeShade="BF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19E2" w:rsidRDefault="00BB19E2" w:rsidP="00C873BB">
            <w:r>
              <w:t>exception</w:t>
            </w:r>
          </w:p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19E2" w:rsidRPr="0090773B" w:rsidRDefault="00BB19E2" w:rsidP="00C873BB"/>
        </w:tc>
        <w:tc>
          <w:tcPr>
            <w:tcW w:w="3240" w:type="dxa"/>
            <w:tcBorders>
              <w:top w:val="single" w:sz="4" w:space="0" w:color="BFBFBF" w:themeColor="background1" w:themeShade="BF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19E2" w:rsidRDefault="00BB19E2" w:rsidP="00F90AD2">
            <w:pPr>
              <w:ind w:left="1440" w:hanging="1440"/>
            </w:pP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B19E2" w:rsidRDefault="00BB19E2" w:rsidP="00ED64E2"/>
        </w:tc>
      </w:tr>
    </w:tbl>
    <w:p w:rsidR="00DD3A38" w:rsidRDefault="00DD3A38" w:rsidP="00C873BB">
      <w:pPr>
        <w:spacing w:after="0"/>
        <w:rPr>
          <w:b/>
        </w:rPr>
      </w:pPr>
    </w:p>
    <w:p w:rsidR="0007408F" w:rsidRDefault="00B84E31" w:rsidP="00306CBB">
      <w:pPr>
        <w:spacing w:after="0" w:line="240" w:lineRule="auto"/>
        <w:ind w:left="2160" w:hanging="2160"/>
      </w:pPr>
      <w:proofErr w:type="spellStart"/>
      <w:r w:rsidRPr="003F6433">
        <w:t>ServletContext</w:t>
      </w:r>
      <w:proofErr w:type="spellEnd"/>
      <w:r w:rsidRPr="003F6433">
        <w:t xml:space="preserve"> </w:t>
      </w:r>
      <w:r w:rsidR="003F6433" w:rsidRPr="003F6433">
        <w:tab/>
      </w:r>
      <w:r w:rsidRPr="003F6433">
        <w:t xml:space="preserve">= </w:t>
      </w:r>
      <w:proofErr w:type="spellStart"/>
      <w:r w:rsidRPr="003F6433">
        <w:t>Gloabal</w:t>
      </w:r>
      <w:proofErr w:type="spellEnd"/>
      <w:r w:rsidRPr="003F6433">
        <w:t xml:space="preserve"> at web-application level</w:t>
      </w:r>
      <w:r w:rsidR="0007408F">
        <w:t xml:space="preserve">,  </w:t>
      </w:r>
      <w:r w:rsidR="0007408F" w:rsidRPr="0007408F">
        <w:t>web.xml  &lt;context-</w:t>
      </w:r>
      <w:proofErr w:type="spellStart"/>
      <w:r w:rsidR="0007408F" w:rsidRPr="0007408F">
        <w:t>param</w:t>
      </w:r>
      <w:proofErr w:type="spellEnd"/>
      <w:r w:rsidR="0007408F" w:rsidRPr="0007408F">
        <w:t>&gt; element</w:t>
      </w:r>
      <w:r w:rsidR="00306CBB">
        <w:t xml:space="preserve">, </w:t>
      </w:r>
      <w:r w:rsidR="00306CBB" w:rsidRPr="00306CBB">
        <w:t>programmatically add Listeners and Filters</w:t>
      </w:r>
      <w:r w:rsidR="00C94B9B">
        <w:t xml:space="preserve">: </w:t>
      </w:r>
      <w:proofErr w:type="spellStart"/>
      <w:r w:rsidR="00C94B9B" w:rsidRPr="00C94B9B">
        <w:t>addServlet</w:t>
      </w:r>
      <w:proofErr w:type="spellEnd"/>
      <w:r w:rsidR="00C94B9B" w:rsidRPr="00C94B9B">
        <w:t xml:space="preserve">(), </w:t>
      </w:r>
      <w:proofErr w:type="spellStart"/>
      <w:r w:rsidR="00C94B9B" w:rsidRPr="00C94B9B">
        <w:t>addFilter</w:t>
      </w:r>
      <w:proofErr w:type="spellEnd"/>
      <w:r w:rsidR="00C94B9B" w:rsidRPr="00C94B9B">
        <w:t>()</w:t>
      </w:r>
      <w:r w:rsidR="00C94B9B">
        <w:t xml:space="preserve">, </w:t>
      </w:r>
      <w:proofErr w:type="spellStart"/>
      <w:r w:rsidR="00C94B9B" w:rsidRPr="00C94B9B">
        <w:t>addListener</w:t>
      </w:r>
      <w:proofErr w:type="spellEnd"/>
      <w:r w:rsidR="00C94B9B" w:rsidRPr="00C94B9B">
        <w:t>()</w:t>
      </w:r>
    </w:p>
    <w:p w:rsidR="00C0057A" w:rsidRPr="004D5436" w:rsidRDefault="00B55DF0" w:rsidP="0007408F">
      <w:pPr>
        <w:spacing w:after="0" w:line="240" w:lineRule="auto"/>
        <w:rPr>
          <w:i/>
          <w:sz w:val="20"/>
          <w:szCs w:val="20"/>
        </w:rPr>
      </w:pPr>
      <w:r w:rsidRPr="004D5436">
        <w:rPr>
          <w:sz w:val="20"/>
          <w:szCs w:val="20"/>
        </w:rPr>
        <w:t>1 per web-app</w:t>
      </w:r>
    </w:p>
    <w:p w:rsidR="00B84E31" w:rsidRPr="008F5766" w:rsidRDefault="00D83581" w:rsidP="00D83581">
      <w:pPr>
        <w:spacing w:after="0" w:line="240" w:lineRule="auto"/>
        <w:ind w:left="1440" w:firstLine="720"/>
        <w:rPr>
          <w:color w:val="C00000"/>
          <w:sz w:val="18"/>
          <w:szCs w:val="18"/>
        </w:rPr>
      </w:pPr>
      <w:proofErr w:type="spellStart"/>
      <w:r w:rsidRPr="008F5766">
        <w:rPr>
          <w:color w:val="C00000"/>
          <w:sz w:val="18"/>
          <w:szCs w:val="18"/>
        </w:rPr>
        <w:t>request.getServletContext</w:t>
      </w:r>
      <w:proofErr w:type="spellEnd"/>
      <w:r w:rsidRPr="008F5766">
        <w:rPr>
          <w:color w:val="C00000"/>
          <w:sz w:val="18"/>
          <w:szCs w:val="18"/>
        </w:rPr>
        <w:t>()</w:t>
      </w:r>
      <w:r w:rsidR="00C0057A" w:rsidRPr="008F5766">
        <w:rPr>
          <w:color w:val="C00000"/>
          <w:sz w:val="18"/>
          <w:szCs w:val="18"/>
        </w:rPr>
        <w:t>;</w:t>
      </w:r>
    </w:p>
    <w:p w:rsidR="008F5766" w:rsidRPr="008F5766" w:rsidRDefault="008F5766" w:rsidP="00D83581">
      <w:pPr>
        <w:spacing w:after="0" w:line="240" w:lineRule="auto"/>
        <w:ind w:left="1440" w:firstLine="720"/>
        <w:rPr>
          <w:color w:val="C00000"/>
          <w:sz w:val="18"/>
          <w:szCs w:val="18"/>
        </w:rPr>
      </w:pPr>
      <w:proofErr w:type="spellStart"/>
      <w:r w:rsidRPr="008F5766">
        <w:rPr>
          <w:color w:val="C00000"/>
          <w:sz w:val="18"/>
          <w:szCs w:val="18"/>
        </w:rPr>
        <w:t>getServ</w:t>
      </w:r>
      <w:r>
        <w:rPr>
          <w:color w:val="C00000"/>
          <w:sz w:val="18"/>
          <w:szCs w:val="18"/>
        </w:rPr>
        <w:t>letConfig</w:t>
      </w:r>
      <w:proofErr w:type="spellEnd"/>
      <w:r>
        <w:rPr>
          <w:color w:val="C00000"/>
          <w:sz w:val="18"/>
          <w:szCs w:val="18"/>
        </w:rPr>
        <w:t>().</w:t>
      </w:r>
      <w:proofErr w:type="spellStart"/>
      <w:r>
        <w:rPr>
          <w:color w:val="C00000"/>
          <w:sz w:val="18"/>
          <w:szCs w:val="18"/>
        </w:rPr>
        <w:t>getServletContext</w:t>
      </w:r>
      <w:proofErr w:type="spellEnd"/>
      <w:r>
        <w:rPr>
          <w:color w:val="C00000"/>
          <w:sz w:val="18"/>
          <w:szCs w:val="18"/>
        </w:rPr>
        <w:t>()</w:t>
      </w:r>
      <w:r w:rsidR="00AA55B6">
        <w:rPr>
          <w:color w:val="C00000"/>
          <w:sz w:val="18"/>
          <w:szCs w:val="18"/>
        </w:rPr>
        <w:t>.set</w:t>
      </w:r>
    </w:p>
    <w:p w:rsidR="0007408F" w:rsidRPr="00EF44E9" w:rsidRDefault="0007408F" w:rsidP="00D83581">
      <w:pPr>
        <w:spacing w:after="0" w:line="240" w:lineRule="auto"/>
        <w:ind w:left="1440" w:firstLine="720"/>
        <w:rPr>
          <w:i/>
          <w:sz w:val="16"/>
          <w:szCs w:val="16"/>
        </w:rPr>
      </w:pPr>
    </w:p>
    <w:p w:rsidR="00D83581" w:rsidRDefault="00D83581" w:rsidP="00C873BB">
      <w:pPr>
        <w:spacing w:after="0"/>
      </w:pPr>
    </w:p>
    <w:p w:rsidR="00B84E31" w:rsidRPr="003F6433" w:rsidRDefault="003F6433" w:rsidP="00C873BB">
      <w:pPr>
        <w:spacing w:after="0"/>
      </w:pPr>
      <w:proofErr w:type="spellStart"/>
      <w:r w:rsidRPr="003F6433">
        <w:t>ServletConfig</w:t>
      </w:r>
      <w:proofErr w:type="spellEnd"/>
      <w:r w:rsidRPr="003F6433">
        <w:tab/>
      </w:r>
      <w:r w:rsidRPr="003F6433">
        <w:tab/>
        <w:t>=</w:t>
      </w:r>
      <w:r>
        <w:t xml:space="preserve"> Specific to a certain servlet;</w:t>
      </w:r>
    </w:p>
    <w:p w:rsidR="003F6433" w:rsidRPr="003F6433" w:rsidRDefault="003F6433" w:rsidP="00C873BB">
      <w:pPr>
        <w:spacing w:after="0"/>
      </w:pPr>
    </w:p>
    <w:p w:rsidR="003F6433" w:rsidRDefault="003F6433" w:rsidP="00C873BB">
      <w:pPr>
        <w:spacing w:after="0"/>
      </w:pPr>
    </w:p>
    <w:p w:rsidR="003C682F" w:rsidRDefault="003C682F" w:rsidP="00C873BB">
      <w:pPr>
        <w:spacing w:after="0"/>
      </w:pPr>
    </w:p>
    <w:p w:rsidR="003C682F" w:rsidRDefault="003C682F" w:rsidP="00C873BB">
      <w:pPr>
        <w:spacing w:after="0"/>
      </w:pPr>
    </w:p>
    <w:p w:rsidR="003C682F" w:rsidRPr="003F6433" w:rsidRDefault="003C682F" w:rsidP="00C873BB">
      <w:pPr>
        <w:spacing w:after="0"/>
      </w:pPr>
    </w:p>
    <w:p w:rsidR="00B47724" w:rsidRPr="00BF4828" w:rsidRDefault="00B47724" w:rsidP="00C873BB">
      <w:pPr>
        <w:spacing w:after="0"/>
        <w:rPr>
          <w:b/>
          <w:color w:val="00B0F0"/>
        </w:rPr>
      </w:pPr>
      <w:r w:rsidRPr="00BF4828">
        <w:rPr>
          <w:b/>
          <w:color w:val="00B0F0"/>
        </w:rPr>
        <w:t>How-it works</w:t>
      </w:r>
    </w:p>
    <w:p w:rsidR="00B47724" w:rsidRDefault="00B47724" w:rsidP="00C873BB">
      <w:pPr>
        <w:spacing w:after="0"/>
      </w:pPr>
    </w:p>
    <w:tbl>
      <w:tblPr>
        <w:tblStyle w:val="TableGrid"/>
        <w:tblW w:w="10170" w:type="dxa"/>
        <w:tblInd w:w="-162" w:type="dxa"/>
        <w:tblLook w:val="04A0" w:firstRow="1" w:lastRow="0" w:firstColumn="1" w:lastColumn="0" w:noHBand="0" w:noVBand="1"/>
      </w:tblPr>
      <w:tblGrid>
        <w:gridCol w:w="1451"/>
        <w:gridCol w:w="3859"/>
        <w:gridCol w:w="4860"/>
      </w:tblGrid>
      <w:tr w:rsidR="00303A1A" w:rsidTr="00303A1A">
        <w:trPr>
          <w:trHeight w:val="328"/>
        </w:trPr>
        <w:tc>
          <w:tcPr>
            <w:tcW w:w="1451" w:type="dxa"/>
          </w:tcPr>
          <w:p w:rsidR="00303A1A" w:rsidRDefault="00303A1A" w:rsidP="00C873BB"/>
        </w:tc>
        <w:tc>
          <w:tcPr>
            <w:tcW w:w="3859" w:type="dxa"/>
          </w:tcPr>
          <w:p w:rsidR="00303A1A" w:rsidRDefault="00303A1A" w:rsidP="00C873BB">
            <w:proofErr w:type="spellStart"/>
            <w:r>
              <w:t>GenericServlet</w:t>
            </w:r>
            <w:proofErr w:type="spellEnd"/>
          </w:p>
        </w:tc>
        <w:tc>
          <w:tcPr>
            <w:tcW w:w="4860" w:type="dxa"/>
          </w:tcPr>
          <w:p w:rsidR="00303A1A" w:rsidRDefault="00303A1A" w:rsidP="00C873BB">
            <w:proofErr w:type="spellStart"/>
            <w:r>
              <w:t>HttpServlet</w:t>
            </w:r>
            <w:proofErr w:type="spellEnd"/>
            <w:r>
              <w:t xml:space="preserve"> (Servlet or JSP-Converted Servlet)</w:t>
            </w:r>
          </w:p>
        </w:tc>
      </w:tr>
      <w:tr w:rsidR="00303A1A" w:rsidTr="00303A1A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303A1A" w:rsidRPr="003C682F" w:rsidRDefault="00303A1A" w:rsidP="00B959D8">
            <w:pPr>
              <w:rPr>
                <w:sz w:val="18"/>
                <w:szCs w:val="18"/>
              </w:rPr>
            </w:pPr>
            <w:r w:rsidRPr="003C682F">
              <w:rPr>
                <w:sz w:val="18"/>
                <w:szCs w:val="18"/>
              </w:rPr>
              <w:t>HTTP request</w:t>
            </w:r>
            <w:r>
              <w:rPr>
                <w:sz w:val="18"/>
                <w:szCs w:val="18"/>
              </w:rPr>
              <w:t>=&gt;</w:t>
            </w:r>
          </w:p>
        </w:tc>
        <w:tc>
          <w:tcPr>
            <w:tcW w:w="3859" w:type="dxa"/>
            <w:tcBorders>
              <w:bottom w:val="single" w:sz="4" w:space="0" w:color="auto"/>
            </w:tcBorders>
          </w:tcPr>
          <w:p w:rsidR="00303A1A" w:rsidRDefault="00303A1A" w:rsidP="00C873BB">
            <w:pPr>
              <w:rPr>
                <w:sz w:val="18"/>
                <w:szCs w:val="18"/>
              </w:rPr>
            </w:pPr>
          </w:p>
          <w:p w:rsidR="00303A1A" w:rsidRDefault="00303A1A" w:rsidP="00C873BB">
            <w:pPr>
              <w:rPr>
                <w:sz w:val="18"/>
                <w:szCs w:val="18"/>
              </w:rPr>
            </w:pPr>
            <w:r w:rsidRPr="003C682F">
              <w:rPr>
                <w:sz w:val="18"/>
                <w:szCs w:val="18"/>
              </w:rPr>
              <w:t xml:space="preserve">void </w:t>
            </w:r>
          </w:p>
          <w:p w:rsidR="00303A1A" w:rsidRPr="003C682F" w:rsidRDefault="00303A1A" w:rsidP="00C873BB">
            <w:pPr>
              <w:rPr>
                <w:sz w:val="18"/>
                <w:szCs w:val="18"/>
              </w:rPr>
            </w:pPr>
            <w:r w:rsidRPr="003C682F">
              <w:rPr>
                <w:sz w:val="18"/>
                <w:szCs w:val="18"/>
              </w:rPr>
              <w:t>service(</w:t>
            </w:r>
            <w:proofErr w:type="spellStart"/>
            <w:r w:rsidRPr="003C682F">
              <w:rPr>
                <w:sz w:val="18"/>
                <w:szCs w:val="18"/>
              </w:rPr>
              <w:t>ServletRequest</w:t>
            </w:r>
            <w:proofErr w:type="spellEnd"/>
            <w:r w:rsidRPr="003C682F">
              <w:rPr>
                <w:sz w:val="18"/>
                <w:szCs w:val="18"/>
              </w:rPr>
              <w:t xml:space="preserve"> </w:t>
            </w:r>
            <w:proofErr w:type="spellStart"/>
            <w:r w:rsidRPr="003C682F">
              <w:rPr>
                <w:sz w:val="18"/>
                <w:szCs w:val="18"/>
              </w:rPr>
              <w:t>req</w:t>
            </w:r>
            <w:proofErr w:type="spellEnd"/>
            <w:r w:rsidRPr="003C682F">
              <w:rPr>
                <w:sz w:val="18"/>
                <w:szCs w:val="18"/>
              </w:rPr>
              <w:t xml:space="preserve">, </w:t>
            </w:r>
            <w:proofErr w:type="spellStart"/>
            <w:r w:rsidRPr="003C682F">
              <w:rPr>
                <w:sz w:val="18"/>
                <w:szCs w:val="18"/>
              </w:rPr>
              <w:t>ServletResponse</w:t>
            </w:r>
            <w:proofErr w:type="spellEnd"/>
            <w:r w:rsidRPr="003C682F">
              <w:rPr>
                <w:sz w:val="18"/>
                <w:szCs w:val="18"/>
              </w:rPr>
              <w:t xml:space="preserve"> res)</w:t>
            </w:r>
          </w:p>
        </w:tc>
        <w:tc>
          <w:tcPr>
            <w:tcW w:w="4860" w:type="dxa"/>
          </w:tcPr>
          <w:p w:rsidR="00303A1A" w:rsidRDefault="00303A1A" w:rsidP="00C873BB">
            <w:pPr>
              <w:rPr>
                <w:sz w:val="18"/>
                <w:szCs w:val="18"/>
              </w:rPr>
            </w:pPr>
            <w:proofErr w:type="spellStart"/>
            <w:r w:rsidRPr="00B959D8">
              <w:rPr>
                <w:sz w:val="18"/>
                <w:szCs w:val="18"/>
              </w:rPr>
              <w:t>doMethod</w:t>
            </w:r>
            <w:proofErr w:type="spellEnd"/>
            <w:r>
              <w:rPr>
                <w:sz w:val="18"/>
                <w:szCs w:val="18"/>
              </w:rPr>
              <w:t>…</w:t>
            </w:r>
          </w:p>
          <w:p w:rsidR="00303A1A" w:rsidRDefault="00303A1A" w:rsidP="00C873BB">
            <w:pPr>
              <w:rPr>
                <w:sz w:val="18"/>
                <w:szCs w:val="18"/>
              </w:rPr>
            </w:pPr>
          </w:p>
          <w:p w:rsidR="00303A1A" w:rsidRPr="003C682F" w:rsidRDefault="00303A1A" w:rsidP="00C873BB">
            <w:pPr>
              <w:rPr>
                <w:sz w:val="18"/>
                <w:szCs w:val="18"/>
              </w:rPr>
            </w:pPr>
            <w:r w:rsidRPr="00B959D8">
              <w:rPr>
                <w:sz w:val="18"/>
                <w:szCs w:val="18"/>
              </w:rPr>
              <w:t xml:space="preserve">void </w:t>
            </w:r>
            <w:proofErr w:type="spellStart"/>
            <w:r w:rsidRPr="00B959D8">
              <w:rPr>
                <w:sz w:val="18"/>
                <w:szCs w:val="18"/>
              </w:rPr>
              <w:t>doGet</w:t>
            </w:r>
            <w:proofErr w:type="spellEnd"/>
            <w:r w:rsidRPr="00B959D8">
              <w:rPr>
                <w:sz w:val="18"/>
                <w:szCs w:val="18"/>
              </w:rPr>
              <w:t>(</w:t>
            </w:r>
            <w:proofErr w:type="spellStart"/>
            <w:r w:rsidRPr="00B959D8">
              <w:rPr>
                <w:sz w:val="18"/>
                <w:szCs w:val="18"/>
              </w:rPr>
              <w:t>HttpServletRequest</w:t>
            </w:r>
            <w:proofErr w:type="spellEnd"/>
            <w:r w:rsidRPr="00B959D8">
              <w:rPr>
                <w:sz w:val="18"/>
                <w:szCs w:val="18"/>
              </w:rPr>
              <w:t xml:space="preserve"> </w:t>
            </w:r>
            <w:proofErr w:type="spellStart"/>
            <w:r w:rsidRPr="00B959D8">
              <w:rPr>
                <w:sz w:val="18"/>
                <w:szCs w:val="18"/>
              </w:rPr>
              <w:t>req</w:t>
            </w:r>
            <w:proofErr w:type="spellEnd"/>
            <w:r w:rsidRPr="00B959D8">
              <w:rPr>
                <w:sz w:val="18"/>
                <w:szCs w:val="18"/>
              </w:rPr>
              <w:t xml:space="preserve">, </w:t>
            </w:r>
            <w:proofErr w:type="spellStart"/>
            <w:r w:rsidRPr="00B959D8">
              <w:rPr>
                <w:sz w:val="18"/>
                <w:szCs w:val="18"/>
              </w:rPr>
              <w:t>HttpServletResponse</w:t>
            </w:r>
            <w:proofErr w:type="spellEnd"/>
            <w:r w:rsidRPr="00B959D8">
              <w:rPr>
                <w:sz w:val="18"/>
                <w:szCs w:val="18"/>
              </w:rPr>
              <w:t xml:space="preserve"> </w:t>
            </w:r>
            <w:proofErr w:type="spellStart"/>
            <w:r w:rsidRPr="00B959D8">
              <w:rPr>
                <w:sz w:val="18"/>
                <w:szCs w:val="18"/>
              </w:rPr>
              <w:t>resp</w:t>
            </w:r>
            <w:proofErr w:type="spellEnd"/>
            <w:r w:rsidRPr="00B959D8">
              <w:rPr>
                <w:sz w:val="18"/>
                <w:szCs w:val="18"/>
              </w:rPr>
              <w:t>)</w:t>
            </w:r>
          </w:p>
        </w:tc>
      </w:tr>
      <w:tr w:rsidR="00303A1A" w:rsidTr="00303A1A">
        <w:trPr>
          <w:trHeight w:val="310"/>
        </w:trPr>
        <w:tc>
          <w:tcPr>
            <w:tcW w:w="5310" w:type="dxa"/>
            <w:gridSpan w:val="2"/>
            <w:vMerge w:val="restart"/>
            <w:tcBorders>
              <w:left w:val="nil"/>
            </w:tcBorders>
            <w:vAlign w:val="center"/>
          </w:tcPr>
          <w:p w:rsidR="00303A1A" w:rsidRDefault="00303A1A" w:rsidP="00C873BB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</w:tcPr>
          <w:p w:rsidR="00303A1A" w:rsidRPr="00346B4D" w:rsidRDefault="00303A1A" w:rsidP="00303A1A">
            <w:pPr>
              <w:rPr>
                <w:b/>
              </w:rPr>
            </w:pPr>
            <w:r w:rsidRPr="00346B4D">
              <w:rPr>
                <w:rFonts w:cstheme="minorHAnsi"/>
                <w:b/>
              </w:rPr>
              <w:t>↑↓</w:t>
            </w:r>
          </w:p>
        </w:tc>
      </w:tr>
      <w:tr w:rsidR="00303A1A" w:rsidTr="00303A1A">
        <w:trPr>
          <w:trHeight w:val="796"/>
        </w:trPr>
        <w:tc>
          <w:tcPr>
            <w:tcW w:w="5310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303A1A" w:rsidRDefault="00303A1A" w:rsidP="00C873BB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</w:tcPr>
          <w:p w:rsidR="00303A1A" w:rsidRDefault="00303A1A" w:rsidP="009C3B6D">
            <w:pPr>
              <w:rPr>
                <w:sz w:val="18"/>
                <w:szCs w:val="18"/>
              </w:rPr>
            </w:pPr>
          </w:p>
          <w:p w:rsidR="00303A1A" w:rsidRPr="00B959D8" w:rsidRDefault="00303A1A" w:rsidP="009C3B6D">
            <w:pPr>
              <w:rPr>
                <w:sz w:val="18"/>
                <w:szCs w:val="18"/>
              </w:rPr>
            </w:pPr>
            <w:r w:rsidRPr="009A071C">
              <w:t>JavaBean Business-Logic Object</w:t>
            </w:r>
          </w:p>
        </w:tc>
      </w:tr>
    </w:tbl>
    <w:p w:rsidR="003C682F" w:rsidRDefault="003C682F" w:rsidP="00C873BB">
      <w:pPr>
        <w:spacing w:after="0"/>
      </w:pPr>
    </w:p>
    <w:p w:rsidR="003C682F" w:rsidRDefault="003C682F" w:rsidP="00C873BB">
      <w:pPr>
        <w:spacing w:after="0"/>
      </w:pPr>
    </w:p>
    <w:p w:rsidR="00AF4FA4" w:rsidRDefault="00AF4FA4" w:rsidP="00DA68D1">
      <w:pPr>
        <w:spacing w:after="0"/>
        <w:rPr>
          <w:b/>
          <w:color w:val="00B0F0"/>
        </w:rPr>
      </w:pPr>
    </w:p>
    <w:p w:rsidR="00AF4FA4" w:rsidRDefault="00AF4FA4" w:rsidP="00DA68D1">
      <w:pPr>
        <w:spacing w:after="0"/>
        <w:rPr>
          <w:b/>
          <w:color w:val="00B0F0"/>
        </w:rPr>
      </w:pPr>
    </w:p>
    <w:p w:rsidR="00AF4FA4" w:rsidRDefault="00AF4FA4" w:rsidP="00DA68D1">
      <w:pPr>
        <w:spacing w:after="0"/>
        <w:rPr>
          <w:b/>
          <w:color w:val="00B0F0"/>
        </w:rPr>
      </w:pPr>
    </w:p>
    <w:p w:rsidR="00DA68D1" w:rsidRPr="00B93EED" w:rsidRDefault="00DA68D1" w:rsidP="00DA68D1">
      <w:pPr>
        <w:spacing w:after="0"/>
        <w:rPr>
          <w:b/>
          <w:color w:val="00B0F0"/>
        </w:rPr>
      </w:pPr>
      <w:r w:rsidRPr="00B93EED">
        <w:rPr>
          <w:b/>
          <w:color w:val="00B0F0"/>
        </w:rPr>
        <w:t>How-it works – Tomcat</w:t>
      </w:r>
    </w:p>
    <w:p w:rsidR="00DA68D1" w:rsidRDefault="00DA68D1" w:rsidP="00DA68D1">
      <w:pPr>
        <w:spacing w:after="0"/>
        <w:rPr>
          <w:b/>
        </w:rPr>
      </w:pPr>
    </w:p>
    <w:p w:rsidR="00AF4FA4" w:rsidRDefault="00AF4FA4" w:rsidP="00DA68D1">
      <w:pPr>
        <w:spacing w:after="0"/>
        <w:rPr>
          <w:b/>
        </w:rPr>
      </w:pPr>
      <w:r>
        <w:rPr>
          <w:rFonts w:ascii="Ubuntu" w:hAnsi="Ubuntu" w:cs="Arial"/>
          <w:noProof/>
          <w:color w:val="536576"/>
          <w:sz w:val="21"/>
          <w:szCs w:val="21"/>
        </w:rPr>
        <w:drawing>
          <wp:inline distT="0" distB="0" distL="0" distR="0">
            <wp:extent cx="5242560" cy="3535680"/>
            <wp:effectExtent l="0" t="0" r="0" b="7620"/>
            <wp:docPr id="1" name="Picture 1" descr="Tomcat 6 Developer'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cat 6 Developer's Guid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A4" w:rsidRDefault="00AF4FA4" w:rsidP="00DA68D1">
      <w:pPr>
        <w:spacing w:after="0"/>
      </w:pPr>
    </w:p>
    <w:p w:rsidR="00DA68D1" w:rsidRDefault="00A34F0A" w:rsidP="00DA68D1">
      <w:pPr>
        <w:spacing w:after="0"/>
      </w:pPr>
      <w:r>
        <w:t>Model “</w:t>
      </w:r>
      <w:r w:rsidR="000C3B0F">
        <w:t>1 thread per http request</w:t>
      </w:r>
      <w:r>
        <w:t>” - tomcat</w:t>
      </w:r>
      <w:r w:rsidR="00701E0A">
        <w:t xml:space="preserve"> (allowed by </w:t>
      </w:r>
      <w:r w:rsidR="00701E0A" w:rsidRPr="00701E0A">
        <w:t>Java 4</w:t>
      </w:r>
      <w:r w:rsidR="00701E0A">
        <w:t xml:space="preserve"> </w:t>
      </w:r>
      <w:r w:rsidR="00701E0A" w:rsidRPr="00701E0A">
        <w:t>New I/O APIs</w:t>
      </w:r>
      <w:r w:rsidR="002469AE">
        <w:t xml:space="preserve">, </w:t>
      </w:r>
      <w:r w:rsidR="002469AE" w:rsidRPr="002469AE">
        <w:t>non-blocking I/O</w:t>
      </w:r>
      <w:r w:rsidR="00701E0A">
        <w:t>)</w:t>
      </w:r>
    </w:p>
    <w:p w:rsidR="00701E0A" w:rsidRDefault="00A34F0A" w:rsidP="00DA68D1">
      <w:pPr>
        <w:spacing w:after="0"/>
      </w:pPr>
      <w:r>
        <w:t>Model “</w:t>
      </w:r>
      <w:r w:rsidR="00701E0A">
        <w:t>1 thread per http connection</w:t>
      </w:r>
      <w:r>
        <w:t>” – other application servers</w:t>
      </w:r>
    </w:p>
    <w:p w:rsidR="008E6CBA" w:rsidRDefault="00A34F0A" w:rsidP="00DA68D1">
      <w:pPr>
        <w:spacing w:after="0"/>
      </w:pPr>
      <w:r>
        <w:t xml:space="preserve">Model “1 processes per request” -  </w:t>
      </w:r>
      <w:r w:rsidR="008E6CBA" w:rsidRPr="008E6CBA">
        <w:t>CGI scripts</w:t>
      </w:r>
    </w:p>
    <w:p w:rsidR="00C8178A" w:rsidRDefault="00C8178A" w:rsidP="00DA68D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1325"/>
        <w:gridCol w:w="1681"/>
        <w:gridCol w:w="2079"/>
        <w:gridCol w:w="1855"/>
      </w:tblGrid>
      <w:tr w:rsidR="00E76DB5" w:rsidTr="00B732B2">
        <w:tc>
          <w:tcPr>
            <w:tcW w:w="2361" w:type="dxa"/>
          </w:tcPr>
          <w:p w:rsidR="00E76DB5" w:rsidRDefault="00E76DB5" w:rsidP="00DA68D1">
            <w:r>
              <w:t>HTTP request</w:t>
            </w:r>
          </w:p>
        </w:tc>
        <w:tc>
          <w:tcPr>
            <w:tcW w:w="1325" w:type="dxa"/>
            <w:tcBorders>
              <w:right w:val="wave" w:sz="6" w:space="0" w:color="auto"/>
            </w:tcBorders>
          </w:tcPr>
          <w:p w:rsidR="00E76DB5" w:rsidRDefault="00E76DB5" w:rsidP="00DA68D1">
            <w:r>
              <w:t xml:space="preserve">Thread </w:t>
            </w:r>
          </w:p>
        </w:tc>
        <w:tc>
          <w:tcPr>
            <w:tcW w:w="1681" w:type="dxa"/>
            <w:vMerge w:val="restart"/>
            <w:tcBorders>
              <w:top w:val="single" w:sz="4" w:space="0" w:color="auto"/>
              <w:left w:val="wave" w:sz="6" w:space="0" w:color="auto"/>
              <w:right w:val="single" w:sz="4" w:space="0" w:color="auto"/>
            </w:tcBorders>
            <w:vAlign w:val="center"/>
          </w:tcPr>
          <w:p w:rsidR="00E76DB5" w:rsidRDefault="008F5766" w:rsidP="0050227E">
            <w:pPr>
              <w:jc w:val="center"/>
            </w:pPr>
            <w:proofErr w:type="spellStart"/>
            <w:r>
              <w:t>request</w:t>
            </w:r>
            <w:r w:rsidR="00E76DB5" w:rsidRPr="0050227E">
              <w:t>thread</w:t>
            </w:r>
            <w:proofErr w:type="spellEnd"/>
            <w:r w:rsidR="00E76DB5" w:rsidRPr="0050227E">
              <w:t xml:space="preserve"> pool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</w:tcBorders>
            <w:vAlign w:val="center"/>
          </w:tcPr>
          <w:p w:rsidR="00E76DB5" w:rsidRDefault="00E76DB5" w:rsidP="000C3B0F">
            <w:pPr>
              <w:jc w:val="center"/>
            </w:pPr>
            <w:r>
              <w:t>Servlet/JSP</w:t>
            </w:r>
          </w:p>
          <w:p w:rsidR="00E76DB5" w:rsidRDefault="00E76DB5" w:rsidP="000C3B0F">
            <w:pPr>
              <w:jc w:val="center"/>
            </w:pPr>
            <w:r>
              <w:t>1-instance</w:t>
            </w:r>
          </w:p>
        </w:tc>
        <w:tc>
          <w:tcPr>
            <w:tcW w:w="1855" w:type="dxa"/>
            <w:vMerge w:val="restart"/>
            <w:tcBorders>
              <w:left w:val="single" w:sz="4" w:space="0" w:color="auto"/>
            </w:tcBorders>
            <w:vAlign w:val="center"/>
          </w:tcPr>
          <w:p w:rsidR="00E76DB5" w:rsidRDefault="00E76DB5" w:rsidP="00B732B2">
            <w:pPr>
              <w:jc w:val="center"/>
            </w:pPr>
            <w:r>
              <w:t>Native System</w:t>
            </w:r>
          </w:p>
          <w:p w:rsidR="00E76DB5" w:rsidRDefault="00E76DB5" w:rsidP="00B732B2">
            <w:pPr>
              <w:jc w:val="center"/>
            </w:pPr>
            <w:r>
              <w:t>1-Process</w:t>
            </w:r>
          </w:p>
        </w:tc>
      </w:tr>
      <w:tr w:rsidR="00E76DB5" w:rsidTr="00B732B2">
        <w:tc>
          <w:tcPr>
            <w:tcW w:w="2361" w:type="dxa"/>
          </w:tcPr>
          <w:p w:rsidR="00E76DB5" w:rsidRDefault="00E76DB5" w:rsidP="00DA68D1">
            <w:r>
              <w:t>HTTP request</w:t>
            </w:r>
          </w:p>
        </w:tc>
        <w:tc>
          <w:tcPr>
            <w:tcW w:w="1325" w:type="dxa"/>
            <w:tcBorders>
              <w:right w:val="wave" w:sz="6" w:space="0" w:color="auto"/>
            </w:tcBorders>
          </w:tcPr>
          <w:p w:rsidR="00E76DB5" w:rsidRDefault="00E76DB5" w:rsidP="009C3B6D">
            <w:r>
              <w:t xml:space="preserve">Thread </w:t>
            </w:r>
          </w:p>
        </w:tc>
        <w:tc>
          <w:tcPr>
            <w:tcW w:w="1681" w:type="dxa"/>
            <w:vMerge/>
            <w:tcBorders>
              <w:left w:val="wave" w:sz="6" w:space="0" w:color="auto"/>
              <w:right w:val="single" w:sz="4" w:space="0" w:color="auto"/>
            </w:tcBorders>
          </w:tcPr>
          <w:p w:rsidR="00E76DB5" w:rsidRDefault="00E76DB5" w:rsidP="009C3B6D"/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</w:tr>
      <w:tr w:rsidR="00E76DB5" w:rsidTr="00B732B2">
        <w:tc>
          <w:tcPr>
            <w:tcW w:w="2361" w:type="dxa"/>
          </w:tcPr>
          <w:p w:rsidR="00E76DB5" w:rsidRDefault="00E76DB5" w:rsidP="00DA68D1">
            <w:r>
              <w:t>HTTP request</w:t>
            </w:r>
          </w:p>
        </w:tc>
        <w:tc>
          <w:tcPr>
            <w:tcW w:w="1325" w:type="dxa"/>
            <w:tcBorders>
              <w:right w:val="wave" w:sz="6" w:space="0" w:color="auto"/>
            </w:tcBorders>
          </w:tcPr>
          <w:p w:rsidR="00E76DB5" w:rsidRDefault="00E76DB5" w:rsidP="009C3B6D">
            <w:r>
              <w:t xml:space="preserve">Thread </w:t>
            </w:r>
          </w:p>
        </w:tc>
        <w:tc>
          <w:tcPr>
            <w:tcW w:w="1681" w:type="dxa"/>
            <w:vMerge/>
            <w:tcBorders>
              <w:left w:val="wave" w:sz="6" w:space="0" w:color="auto"/>
              <w:right w:val="single" w:sz="4" w:space="0" w:color="auto"/>
            </w:tcBorders>
          </w:tcPr>
          <w:p w:rsidR="00E76DB5" w:rsidRDefault="00E76DB5" w:rsidP="009C3B6D"/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</w:tr>
      <w:tr w:rsidR="00E76DB5" w:rsidTr="00B732B2">
        <w:tc>
          <w:tcPr>
            <w:tcW w:w="2361" w:type="dxa"/>
          </w:tcPr>
          <w:p w:rsidR="00E76DB5" w:rsidRDefault="00E76DB5" w:rsidP="00DA68D1">
            <w:r>
              <w:t>HTTP request</w:t>
            </w:r>
          </w:p>
        </w:tc>
        <w:tc>
          <w:tcPr>
            <w:tcW w:w="1325" w:type="dxa"/>
            <w:tcBorders>
              <w:right w:val="wave" w:sz="6" w:space="0" w:color="auto"/>
            </w:tcBorders>
          </w:tcPr>
          <w:p w:rsidR="00E76DB5" w:rsidRDefault="00E76DB5" w:rsidP="009C3B6D">
            <w:r>
              <w:t xml:space="preserve">Thread </w:t>
            </w:r>
          </w:p>
        </w:tc>
        <w:tc>
          <w:tcPr>
            <w:tcW w:w="1681" w:type="dxa"/>
            <w:vMerge/>
            <w:tcBorders>
              <w:left w:val="wave" w:sz="6" w:space="0" w:color="auto"/>
              <w:bottom w:val="single" w:sz="4" w:space="0" w:color="auto"/>
              <w:right w:val="single" w:sz="4" w:space="0" w:color="auto"/>
            </w:tcBorders>
          </w:tcPr>
          <w:p w:rsidR="00E76DB5" w:rsidRDefault="00E76DB5" w:rsidP="009C3B6D"/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E76DB5" w:rsidRDefault="00E76DB5" w:rsidP="00DA68D1"/>
        </w:tc>
      </w:tr>
    </w:tbl>
    <w:p w:rsidR="000C3B0F" w:rsidRDefault="000C3B0F" w:rsidP="00DA68D1">
      <w:pPr>
        <w:spacing w:after="0"/>
      </w:pPr>
    </w:p>
    <w:p w:rsidR="0013518B" w:rsidRDefault="0013518B" w:rsidP="00DA68D1">
      <w:pPr>
        <w:spacing w:after="0"/>
      </w:pPr>
    </w:p>
    <w:p w:rsidR="002F06EE" w:rsidRDefault="00DA68D1" w:rsidP="00DA68D1">
      <w:pPr>
        <w:spacing w:after="0"/>
      </w:pPr>
      <w:proofErr w:type="spellStart"/>
      <w:r w:rsidRPr="00DA68D1">
        <w:t>SingleThreadModel</w:t>
      </w:r>
      <w:proofErr w:type="spellEnd"/>
      <w:r>
        <w:t xml:space="preserve"> Interface </w:t>
      </w:r>
    </w:p>
    <w:p w:rsidR="0050227E" w:rsidRDefault="00DA68D1" w:rsidP="0050227E">
      <w:pPr>
        <w:pStyle w:val="ListParagraph"/>
        <w:numPr>
          <w:ilvl w:val="0"/>
          <w:numId w:val="3"/>
        </w:numPr>
        <w:spacing w:after="0"/>
      </w:pPr>
      <w:r>
        <w:t xml:space="preserve">allows for </w:t>
      </w:r>
      <w:r w:rsidRPr="00DA68D1">
        <w:t>no</w:t>
      </w:r>
      <w:r>
        <w:t>-</w:t>
      </w:r>
      <w:r w:rsidRPr="00DA68D1">
        <w:t xml:space="preserve"> </w:t>
      </w:r>
      <w:r>
        <w:t>concurrency in the</w:t>
      </w:r>
      <w:r w:rsidRPr="00DA68D1">
        <w:t xml:space="preserve"> servlet’s service method</w:t>
      </w:r>
      <w:r>
        <w:t>;</w:t>
      </w:r>
    </w:p>
    <w:p w:rsidR="008A3C25" w:rsidRDefault="008A3C25" w:rsidP="008A3C2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718"/>
        <w:gridCol w:w="2469"/>
        <w:gridCol w:w="2079"/>
        <w:gridCol w:w="1855"/>
      </w:tblGrid>
      <w:tr w:rsidR="000544FE" w:rsidTr="000544FE">
        <w:tc>
          <w:tcPr>
            <w:tcW w:w="1180" w:type="dxa"/>
            <w:vMerge w:val="restart"/>
            <w:vAlign w:val="center"/>
          </w:tcPr>
          <w:p w:rsidR="000544FE" w:rsidRDefault="000544FE" w:rsidP="000544FE">
            <w:pPr>
              <w:jc w:val="center"/>
            </w:pPr>
            <w:r>
              <w:t>Session 1</w:t>
            </w:r>
          </w:p>
        </w:tc>
        <w:tc>
          <w:tcPr>
            <w:tcW w:w="1718" w:type="dxa"/>
          </w:tcPr>
          <w:p w:rsidR="000544FE" w:rsidRDefault="000544FE" w:rsidP="00596E99">
            <w:r>
              <w:t>R</w:t>
            </w:r>
            <w:r>
              <w:t>equest</w:t>
            </w:r>
            <w:r>
              <w:t>1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0544FE" w:rsidRDefault="000544FE" w:rsidP="000544FE">
            <w:pPr>
              <w:jc w:val="center"/>
            </w:pPr>
            <w:r>
              <w:t>Thread</w:t>
            </w:r>
          </w:p>
        </w:tc>
        <w:tc>
          <w:tcPr>
            <w:tcW w:w="2079" w:type="dxa"/>
            <w:vMerge w:val="restart"/>
            <w:tcBorders>
              <w:left w:val="single" w:sz="4" w:space="0" w:color="auto"/>
            </w:tcBorders>
            <w:vAlign w:val="center"/>
          </w:tcPr>
          <w:p w:rsidR="000544FE" w:rsidRDefault="000544FE" w:rsidP="00596E99">
            <w:pPr>
              <w:jc w:val="center"/>
            </w:pPr>
            <w:r>
              <w:t>Servlet/JSP</w:t>
            </w:r>
          </w:p>
          <w:p w:rsidR="000544FE" w:rsidRDefault="000544FE" w:rsidP="003924ED">
            <w:pPr>
              <w:jc w:val="center"/>
            </w:pPr>
            <w:r>
              <w:t>1</w:t>
            </w:r>
            <w:r w:rsidR="003924ED">
              <w:t xml:space="preserve"> I</w:t>
            </w:r>
            <w:r>
              <w:t>nstance</w:t>
            </w:r>
          </w:p>
        </w:tc>
        <w:tc>
          <w:tcPr>
            <w:tcW w:w="1855" w:type="dxa"/>
            <w:vMerge w:val="restart"/>
            <w:tcBorders>
              <w:left w:val="single" w:sz="4" w:space="0" w:color="auto"/>
            </w:tcBorders>
            <w:vAlign w:val="center"/>
          </w:tcPr>
          <w:p w:rsidR="000544FE" w:rsidRDefault="000544FE" w:rsidP="00596E99">
            <w:pPr>
              <w:jc w:val="center"/>
            </w:pPr>
            <w:r>
              <w:t>Native System</w:t>
            </w:r>
          </w:p>
          <w:p w:rsidR="000544FE" w:rsidRDefault="000544FE" w:rsidP="003924ED">
            <w:pPr>
              <w:jc w:val="center"/>
            </w:pPr>
            <w:r>
              <w:t>1</w:t>
            </w:r>
            <w:r w:rsidR="003924ED">
              <w:t xml:space="preserve"> </w:t>
            </w:r>
            <w:r>
              <w:t>Process</w:t>
            </w:r>
          </w:p>
        </w:tc>
      </w:tr>
      <w:tr w:rsidR="000544FE" w:rsidTr="000544FE">
        <w:tc>
          <w:tcPr>
            <w:tcW w:w="1180" w:type="dxa"/>
            <w:vMerge/>
            <w:vAlign w:val="center"/>
          </w:tcPr>
          <w:p w:rsidR="000544FE" w:rsidRDefault="000544FE" w:rsidP="000544FE">
            <w:pPr>
              <w:jc w:val="center"/>
            </w:pPr>
          </w:p>
        </w:tc>
        <w:tc>
          <w:tcPr>
            <w:tcW w:w="1718" w:type="dxa"/>
          </w:tcPr>
          <w:p w:rsidR="000544FE" w:rsidRDefault="000544FE" w:rsidP="00596E99">
            <w:r>
              <w:t>R</w:t>
            </w:r>
            <w:r>
              <w:t>equest</w:t>
            </w:r>
            <w:r>
              <w:t>2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:rsidR="000544FE" w:rsidRDefault="000544FE" w:rsidP="000544FE">
            <w:pPr>
              <w:jc w:val="center"/>
            </w:pPr>
            <w:r>
              <w:t>Thread</w:t>
            </w:r>
          </w:p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</w:tr>
      <w:tr w:rsidR="000544FE" w:rsidTr="000544FE">
        <w:tc>
          <w:tcPr>
            <w:tcW w:w="1180" w:type="dxa"/>
            <w:vMerge w:val="restart"/>
            <w:vAlign w:val="center"/>
          </w:tcPr>
          <w:p w:rsidR="000544FE" w:rsidRDefault="000544FE" w:rsidP="000544FE">
            <w:pPr>
              <w:jc w:val="center"/>
            </w:pPr>
            <w:r>
              <w:t>Session 2</w:t>
            </w:r>
          </w:p>
        </w:tc>
        <w:tc>
          <w:tcPr>
            <w:tcW w:w="1718" w:type="dxa"/>
          </w:tcPr>
          <w:p w:rsidR="000544FE" w:rsidRDefault="000544FE" w:rsidP="00596E99">
            <w:r>
              <w:t>Request1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:rsidR="000544FE" w:rsidRDefault="000544FE" w:rsidP="000544FE">
            <w:pPr>
              <w:jc w:val="center"/>
            </w:pPr>
            <w:r>
              <w:t>Thread</w:t>
            </w:r>
          </w:p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</w:tr>
      <w:tr w:rsidR="000544FE" w:rsidTr="000544FE">
        <w:tc>
          <w:tcPr>
            <w:tcW w:w="1180" w:type="dxa"/>
            <w:vMerge/>
          </w:tcPr>
          <w:p w:rsidR="000544FE" w:rsidRDefault="000544FE" w:rsidP="00596E99"/>
        </w:tc>
        <w:tc>
          <w:tcPr>
            <w:tcW w:w="1718" w:type="dxa"/>
          </w:tcPr>
          <w:p w:rsidR="000544FE" w:rsidRDefault="000544FE" w:rsidP="00596E99">
            <w:r>
              <w:t>Request1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:rsidR="000544FE" w:rsidRDefault="000544FE" w:rsidP="000544FE">
            <w:pPr>
              <w:jc w:val="center"/>
            </w:pPr>
            <w:r>
              <w:t>Thread</w:t>
            </w:r>
          </w:p>
        </w:tc>
        <w:tc>
          <w:tcPr>
            <w:tcW w:w="2079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  <w:tc>
          <w:tcPr>
            <w:tcW w:w="1855" w:type="dxa"/>
            <w:vMerge/>
            <w:tcBorders>
              <w:left w:val="single" w:sz="4" w:space="0" w:color="auto"/>
            </w:tcBorders>
          </w:tcPr>
          <w:p w:rsidR="000544FE" w:rsidRDefault="000544FE" w:rsidP="00596E99"/>
        </w:tc>
      </w:tr>
    </w:tbl>
    <w:p w:rsidR="008A3C25" w:rsidRDefault="008A3C25" w:rsidP="008A3C25">
      <w:pPr>
        <w:spacing w:after="0"/>
      </w:pPr>
    </w:p>
    <w:p w:rsidR="0050227E" w:rsidRDefault="0050227E" w:rsidP="0050227E">
      <w:pPr>
        <w:spacing w:after="0"/>
      </w:pPr>
    </w:p>
    <w:p w:rsidR="002469AE" w:rsidRPr="00B93EED" w:rsidRDefault="002469AE" w:rsidP="0050227E">
      <w:pPr>
        <w:spacing w:after="0"/>
        <w:rPr>
          <w:b/>
          <w:color w:val="00B0F0"/>
        </w:rPr>
      </w:pPr>
      <w:r w:rsidRPr="00B93EED">
        <w:rPr>
          <w:b/>
          <w:color w:val="00B0F0"/>
        </w:rPr>
        <w:t>JSR</w:t>
      </w:r>
    </w:p>
    <w:p w:rsidR="002469AE" w:rsidRPr="00EF44E9" w:rsidRDefault="002469AE" w:rsidP="0050227E">
      <w:pPr>
        <w:spacing w:after="0"/>
        <w:rPr>
          <w:sz w:val="16"/>
          <w:szCs w:val="16"/>
        </w:rPr>
      </w:pPr>
    </w:p>
    <w:p w:rsidR="002469AE" w:rsidRDefault="00D83581" w:rsidP="0050227E">
      <w:pPr>
        <w:spacing w:after="0"/>
      </w:pPr>
      <w:r>
        <w:t xml:space="preserve">JSR 315 - </w:t>
      </w:r>
      <w:r w:rsidR="002469AE" w:rsidRPr="002469AE">
        <w:t>Servlet 3.0</w:t>
      </w:r>
      <w:r>
        <w:t xml:space="preserve">: </w:t>
      </w:r>
      <w:r w:rsidRPr="00D83581">
        <w:t>Asynchronous</w:t>
      </w:r>
      <w:r>
        <w:t xml:space="preserve"> </w:t>
      </w:r>
      <w:r w:rsidRPr="00D83581">
        <w:t xml:space="preserve"> support</w:t>
      </w:r>
      <w:r w:rsidR="00EF44E9">
        <w:t xml:space="preserve">  (</w:t>
      </w:r>
      <w:proofErr w:type="spellStart"/>
      <w:r w:rsidR="00EF44E9">
        <w:t>ajax</w:t>
      </w:r>
      <w:proofErr w:type="spellEnd"/>
      <w:r w:rsidR="00EF44E9">
        <w:t>-and-alike request oriented)</w:t>
      </w:r>
    </w:p>
    <w:p w:rsidR="00D83581" w:rsidRDefault="00D83581" w:rsidP="0050227E">
      <w:pPr>
        <w:spacing w:after="0"/>
      </w:pPr>
      <w:r>
        <w:tab/>
      </w:r>
    </w:p>
    <w:p w:rsidR="00EF44E9" w:rsidRPr="00FC3948" w:rsidRDefault="00EF44E9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>@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WebServlet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(name="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myServlet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",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urlPatterns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={"/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slowprocess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"}, </w:t>
      </w:r>
      <w:proofErr w:type="spellStart"/>
      <w:r w:rsidRPr="00FC3948">
        <w:rPr>
          <w:rFonts w:ascii="Consolas" w:hAnsi="Consolas" w:cs="Consolas"/>
          <w:b/>
          <w:i/>
          <w:color w:val="C00000"/>
          <w:sz w:val="18"/>
          <w:szCs w:val="18"/>
        </w:rPr>
        <w:t>asyncSupported</w:t>
      </w:r>
      <w:proofErr w:type="spellEnd"/>
      <w:r w:rsidRPr="00FC3948">
        <w:rPr>
          <w:rFonts w:ascii="Consolas" w:hAnsi="Consolas" w:cs="Consolas"/>
          <w:b/>
          <w:i/>
          <w:color w:val="C00000"/>
          <w:sz w:val="18"/>
          <w:szCs w:val="18"/>
        </w:rPr>
        <w:t>=true</w:t>
      </w:r>
      <w:r w:rsidRPr="00FC3948">
        <w:rPr>
          <w:rFonts w:ascii="Consolas" w:hAnsi="Consolas" w:cs="Consolas"/>
          <w:i/>
          <w:color w:val="C00000"/>
          <w:sz w:val="18"/>
          <w:szCs w:val="18"/>
        </w:rPr>
        <w:t>)</w:t>
      </w:r>
    </w:p>
    <w:p w:rsidR="00EF44E9" w:rsidRPr="00FC3948" w:rsidRDefault="00EF44E9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public class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MyServlet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extends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HttpServlet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{</w:t>
      </w:r>
    </w:p>
    <w:p w:rsidR="00EF44E9" w:rsidRPr="00FC3948" w:rsidRDefault="00EF44E9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</w:t>
      </w:r>
    </w:p>
    <w:p w:rsidR="00EF44E9" w:rsidRPr="00FC3948" w:rsidRDefault="00EF44E9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public void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doGet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HttpServletRequest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request,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HttpServletResponse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response) {</w:t>
      </w:r>
    </w:p>
    <w:p w:rsidR="00D83581" w:rsidRPr="00FC3948" w:rsidRDefault="00EF44E9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  <w14:glow w14:rad="101600">
            <w14:schemeClr w14:val="accent5">
              <w14:alpha w14:val="60000"/>
              <w14:satMod w14:val="175000"/>
            </w14:schemeClr>
          </w14:glow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aCtx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=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  <w14:glow w14:rad="101600">
            <w14:schemeClr w14:val="accent5">
              <w14:alpha w14:val="60000"/>
              <w14:satMod w14:val="175000"/>
            </w14:schemeClr>
          </w14:glow>
        </w:rPr>
        <w:t>request.startAsync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(request, response);</w:t>
      </w:r>
    </w:p>
    <w:p w:rsidR="00932B56" w:rsidRPr="00FC3948" w:rsidRDefault="00932B56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((Queue&lt;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&gt;) request.getServletContext().getAttribute("slowWebServiceJobQueue")) ;</w:t>
      </w:r>
    </w:p>
    <w:p w:rsidR="00316F66" w:rsidRPr="00FC3948" w:rsidRDefault="00316F66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FC3948">
        <w:rPr>
          <w:rFonts w:ascii="Consolas" w:hAnsi="Consolas" w:cs="Consolas"/>
          <w:color w:val="C00000"/>
          <w:sz w:val="18"/>
          <w:szCs w:val="18"/>
        </w:rPr>
        <w:t>asyncSupported</w:t>
      </w:r>
      <w:proofErr w:type="spellEnd"/>
      <w:r w:rsidRPr="00FC3948">
        <w:rPr>
          <w:rFonts w:ascii="Consolas" w:hAnsi="Consolas" w:cs="Consolas"/>
          <w:color w:val="C00000"/>
          <w:sz w:val="18"/>
          <w:szCs w:val="18"/>
        </w:rPr>
        <w:t>=true =&gt; response object is not committed on method exit;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color w:val="C00000"/>
          <w:sz w:val="18"/>
          <w:szCs w:val="18"/>
        </w:rPr>
      </w:pPr>
      <w:proofErr w:type="spellStart"/>
      <w:r w:rsidRPr="00FC3948">
        <w:rPr>
          <w:rFonts w:ascii="Consolas" w:hAnsi="Consolas" w:cs="Consolas"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color w:val="C00000"/>
          <w:sz w:val="18"/>
          <w:szCs w:val="18"/>
        </w:rPr>
        <w:t xml:space="preserve"> with application-scope,  caches the request/response object pair;</w:t>
      </w:r>
    </w:p>
    <w:p w:rsidR="00316F66" w:rsidRPr="00FC3948" w:rsidRDefault="00316F66" w:rsidP="00316F66">
      <w:pPr>
        <w:spacing w:after="0"/>
        <w:ind w:left="720" w:firstLine="720"/>
        <w:rPr>
          <w:rFonts w:ascii="Consolas" w:hAnsi="Consolas" w:cs="Consolas"/>
          <w:i/>
          <w:color w:val="C00000"/>
          <w:sz w:val="18"/>
          <w:szCs w:val="18"/>
        </w:rPr>
      </w:pPr>
    </w:p>
    <w:p w:rsidR="00EF44E9" w:rsidRPr="00FC3948" w:rsidRDefault="00316F66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>[…]</w:t>
      </w:r>
    </w:p>
    <w:p w:rsidR="00316F66" w:rsidRPr="00FC3948" w:rsidRDefault="00316F66" w:rsidP="00EF44E9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>@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WebServletContextListener</w:t>
      </w:r>
      <w:proofErr w:type="spellEnd"/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public class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SlowWebService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implements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ServletContextListener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public void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contextInitialized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ServletContextEvent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sce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)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Queue&lt;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&gt;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jobQueue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= new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ConcurrentLinkedQueue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&lt;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&gt;();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sce.getServletContext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().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setAttribute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("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slowWebServiceJobQueue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",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jobQueue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// pool size matching Web services capacity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Executor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executor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=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Executors.newFixedThreadPool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(10);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while(true) 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if(!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jobQueue.isEmpty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()) 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final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AsyncContext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aCtx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=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jobQueue.poll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executor.execute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(new Runnable(){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public void run()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ServletRequest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request =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aCtx.getRequest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// get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parameteres</w:t>
      </w:r>
      <w:proofErr w:type="spellEnd"/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// invoke a Web service endpoint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// set results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   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aCtx.forward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("/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result.jsp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");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        }                    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lastRenderedPageBreak/>
        <w:t xml:space="preserve">                });             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    }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    }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}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public void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contextDestroyed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(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ServletContextEvent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</w:t>
      </w:r>
      <w:proofErr w:type="spellStart"/>
      <w:r w:rsidRPr="00FC3948">
        <w:rPr>
          <w:rFonts w:ascii="Consolas" w:hAnsi="Consolas" w:cs="Consolas"/>
          <w:i/>
          <w:color w:val="C00000"/>
          <w:sz w:val="18"/>
          <w:szCs w:val="18"/>
        </w:rPr>
        <w:t>sce</w:t>
      </w:r>
      <w:proofErr w:type="spellEnd"/>
      <w:r w:rsidRPr="00FC3948">
        <w:rPr>
          <w:rFonts w:ascii="Consolas" w:hAnsi="Consolas" w:cs="Consolas"/>
          <w:i/>
          <w:color w:val="C00000"/>
          <w:sz w:val="18"/>
          <w:szCs w:val="18"/>
        </w:rPr>
        <w:t>) {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 xml:space="preserve">    }</w:t>
      </w:r>
    </w:p>
    <w:p w:rsidR="00316F66" w:rsidRPr="00FC3948" w:rsidRDefault="00316F66" w:rsidP="00316F66">
      <w:pPr>
        <w:spacing w:after="0"/>
        <w:ind w:firstLine="720"/>
        <w:rPr>
          <w:rFonts w:ascii="Consolas" w:hAnsi="Consolas" w:cs="Consolas"/>
          <w:i/>
          <w:color w:val="C00000"/>
          <w:sz w:val="18"/>
          <w:szCs w:val="18"/>
        </w:rPr>
      </w:pPr>
      <w:r w:rsidRPr="00FC3948">
        <w:rPr>
          <w:rFonts w:ascii="Consolas" w:hAnsi="Consolas" w:cs="Consolas"/>
          <w:i/>
          <w:color w:val="C00000"/>
          <w:sz w:val="18"/>
          <w:szCs w:val="18"/>
        </w:rPr>
        <w:t>}</w:t>
      </w:r>
    </w:p>
    <w:p w:rsidR="00316F66" w:rsidRDefault="00316F66" w:rsidP="00316F66">
      <w:pPr>
        <w:spacing w:after="0"/>
        <w:ind w:firstLine="720"/>
        <w:rPr>
          <w:i/>
          <w:sz w:val="16"/>
          <w:szCs w:val="16"/>
        </w:rPr>
      </w:pPr>
    </w:p>
    <w:p w:rsidR="00350479" w:rsidRDefault="00316F66" w:rsidP="00316F66">
      <w:pPr>
        <w:spacing w:after="0"/>
        <w:ind w:firstLine="720"/>
      </w:pPr>
      <w:proofErr w:type="spellStart"/>
      <w:r w:rsidRPr="00316F66">
        <w:t>ServletContextListener</w:t>
      </w:r>
      <w:proofErr w:type="spellEnd"/>
      <w:r w:rsidRPr="00316F66">
        <w:t xml:space="preserve"> </w:t>
      </w:r>
      <w:r>
        <w:t xml:space="preserve"> handles the </w:t>
      </w:r>
      <w:r w:rsidRPr="00316F66">
        <w:t>queue</w:t>
      </w:r>
    </w:p>
    <w:p w:rsidR="00316F66" w:rsidRPr="007A349A" w:rsidRDefault="00061BEC" w:rsidP="007A349A">
      <w:pPr>
        <w:ind w:firstLine="720"/>
        <w:rPr>
          <w:color w:val="FF007F"/>
          <w:sz w:val="20"/>
          <w:szCs w:val="20"/>
        </w:rPr>
      </w:pPr>
      <w:r w:rsidRPr="007A349A">
        <w:rPr>
          <w:color w:val="FF007F"/>
          <w:sz w:val="20"/>
          <w:szCs w:val="20"/>
        </w:rPr>
        <w:t>For other events see notes-tomcat-derby.docx/Lifecycle/Events</w:t>
      </w:r>
    </w:p>
    <w:p w:rsidR="00316F66" w:rsidRPr="00350479" w:rsidRDefault="00316F66" w:rsidP="00350479">
      <w:pPr>
        <w:spacing w:after="0"/>
        <w:ind w:firstLine="720"/>
      </w:pPr>
    </w:p>
    <w:p w:rsidR="00FC3948" w:rsidRDefault="00FC3948" w:rsidP="0050227E">
      <w:pPr>
        <w:spacing w:after="0"/>
        <w:rPr>
          <w:b/>
          <w:color w:val="00B0F0"/>
        </w:rPr>
      </w:pPr>
    </w:p>
    <w:p w:rsidR="00FC3948" w:rsidRDefault="00FC3948" w:rsidP="0050227E">
      <w:pPr>
        <w:spacing w:after="0"/>
        <w:rPr>
          <w:b/>
          <w:color w:val="00B0F0"/>
        </w:rPr>
      </w:pPr>
    </w:p>
    <w:p w:rsidR="0050227E" w:rsidRPr="00B93EED" w:rsidRDefault="002469AE" w:rsidP="0050227E">
      <w:pPr>
        <w:spacing w:after="0"/>
        <w:rPr>
          <w:b/>
          <w:color w:val="00B0F0"/>
        </w:rPr>
      </w:pPr>
      <w:r w:rsidRPr="00B93EED">
        <w:rPr>
          <w:b/>
          <w:color w:val="00B0F0"/>
        </w:rPr>
        <w:t>HTTP</w:t>
      </w:r>
    </w:p>
    <w:p w:rsidR="002469AE" w:rsidRPr="00316F66" w:rsidRDefault="002469AE" w:rsidP="0050227E">
      <w:pPr>
        <w:spacing w:after="0"/>
        <w:rPr>
          <w:sz w:val="16"/>
          <w:szCs w:val="16"/>
        </w:rPr>
      </w:pPr>
    </w:p>
    <w:p w:rsidR="0050227E" w:rsidRDefault="0050227E" w:rsidP="0050227E">
      <w:pPr>
        <w:spacing w:after="0"/>
      </w:pPr>
      <w:r w:rsidRPr="0050227E">
        <w:t>HTTP 1.0</w:t>
      </w:r>
      <w:r>
        <w:t xml:space="preserve"> – http connection closed after request/response;</w:t>
      </w:r>
    </w:p>
    <w:p w:rsidR="0050227E" w:rsidRDefault="0050227E" w:rsidP="0050227E">
      <w:pPr>
        <w:spacing w:after="0"/>
      </w:pPr>
      <w:r w:rsidRPr="0050227E">
        <w:t>HTTP 1.1</w:t>
      </w:r>
      <w:r>
        <w:t xml:space="preserve"> – introduces persistent connections, doesn’t </w:t>
      </w:r>
      <w:r w:rsidRPr="0050227E">
        <w:t>renegotiate the TC</w:t>
      </w:r>
      <w:r>
        <w:t>P connection after each request;</w:t>
      </w:r>
    </w:p>
    <w:p w:rsidR="00187F29" w:rsidRDefault="00187F29" w:rsidP="0050227E">
      <w:pPr>
        <w:spacing w:after="0"/>
      </w:pPr>
    </w:p>
    <w:p w:rsidR="00187F29" w:rsidRPr="009479DF" w:rsidRDefault="00187F29" w:rsidP="00187F29">
      <w:pPr>
        <w:pStyle w:val="Heading1"/>
      </w:pPr>
      <w:r>
        <w:t>idiosyncratic java</w:t>
      </w:r>
    </w:p>
    <w:p w:rsidR="00187F29" w:rsidRDefault="00187F29" w:rsidP="0050227E">
      <w:pPr>
        <w:spacing w:after="0"/>
      </w:pPr>
    </w:p>
    <w:p w:rsidR="00216B7E" w:rsidRPr="005B0088" w:rsidRDefault="00216B7E" w:rsidP="0050227E">
      <w:pPr>
        <w:spacing w:after="0"/>
        <w:rPr>
          <w:b/>
          <w:color w:val="00B0F0"/>
        </w:rPr>
      </w:pPr>
      <w:r w:rsidRPr="005B0088">
        <w:rPr>
          <w:b/>
          <w:color w:val="00B0F0"/>
        </w:rPr>
        <w:t>Default Package</w:t>
      </w:r>
    </w:p>
    <w:p w:rsidR="00216B7E" w:rsidRDefault="00216B7E" w:rsidP="0050227E">
      <w:pPr>
        <w:spacing w:after="0"/>
      </w:pPr>
    </w:p>
    <w:p w:rsidR="00187F29" w:rsidRDefault="00187F29" w:rsidP="0050227E">
      <w:pPr>
        <w:spacing w:after="0"/>
        <w:rPr>
          <w:i/>
        </w:rPr>
      </w:pPr>
      <w:r>
        <w:t>Pre-</w:t>
      </w:r>
      <w:r w:rsidRPr="00187F29">
        <w:t>J2SE 1.4</w:t>
      </w:r>
      <w:r>
        <w:t xml:space="preserve">, default package classes could be imported in a package:  </w:t>
      </w:r>
      <w:r w:rsidRPr="00187F29">
        <w:rPr>
          <w:i/>
        </w:rPr>
        <w:t>import Unfinished;</w:t>
      </w:r>
    </w:p>
    <w:p w:rsidR="00C95EA7" w:rsidRDefault="00C95EA7" w:rsidP="00C95EA7">
      <w:pPr>
        <w:spacing w:after="0"/>
      </w:pPr>
      <w:r>
        <w:t>Post-</w:t>
      </w:r>
      <w:r w:rsidRPr="00187F29">
        <w:t>J2SE 1.4</w:t>
      </w:r>
      <w:r>
        <w:t xml:space="preserve"> not </w:t>
      </w:r>
      <w:proofErr w:type="spellStart"/>
      <w:r>
        <w:t>permited</w:t>
      </w:r>
      <w:proofErr w:type="spellEnd"/>
      <w:r>
        <w:t xml:space="preserve">  (see BUG </w:t>
      </w:r>
      <w:r w:rsidRPr="00C95EA7">
        <w:t>JDK-4989710</w:t>
      </w:r>
      <w:r>
        <w:t xml:space="preserve"> resolution) </w:t>
      </w:r>
    </w:p>
    <w:p w:rsidR="00216B7E" w:rsidRDefault="00216B7E" w:rsidP="00C95EA7">
      <w:pPr>
        <w:spacing w:after="0"/>
      </w:pPr>
    </w:p>
    <w:p w:rsidR="00C95EA7" w:rsidRPr="00C95EA7" w:rsidRDefault="00C95EA7" w:rsidP="00C95EA7">
      <w:pPr>
        <w:spacing w:after="0"/>
        <w:rPr>
          <w:i/>
        </w:rPr>
      </w:pPr>
      <w:r>
        <w:rPr>
          <w:i/>
        </w:rPr>
        <w:t>C</w:t>
      </w:r>
      <w:r w:rsidRPr="00C95EA7">
        <w:rPr>
          <w:i/>
        </w:rPr>
        <w:t>lasses from the unnamed namespace are not in scope in an import declaration.</w:t>
      </w:r>
    </w:p>
    <w:p w:rsidR="00C95EA7" w:rsidRPr="00C95EA7" w:rsidRDefault="00C95EA7" w:rsidP="00C95EA7">
      <w:pPr>
        <w:spacing w:after="0"/>
        <w:rPr>
          <w:i/>
        </w:rPr>
      </w:pPr>
      <w:r w:rsidRPr="00C95EA7">
        <w:rPr>
          <w:i/>
        </w:rPr>
        <w:t>I believe the compiler is behaving as specified.</w:t>
      </w:r>
    </w:p>
    <w:p w:rsidR="00187F29" w:rsidRPr="00C95EA7" w:rsidRDefault="00C95EA7" w:rsidP="00C95EA7">
      <w:pPr>
        <w:spacing w:after="0"/>
        <w:rPr>
          <w:i/>
        </w:rPr>
      </w:pPr>
      <w:r w:rsidRPr="00C95EA7">
        <w:rPr>
          <w:i/>
        </w:rPr>
        <w:t>True.</w:t>
      </w:r>
    </w:p>
    <w:p w:rsidR="00187F29" w:rsidRDefault="00187F29" w:rsidP="0050227E">
      <w:pPr>
        <w:spacing w:after="0"/>
        <w:rPr>
          <w:i/>
        </w:rPr>
      </w:pPr>
    </w:p>
    <w:p w:rsidR="00187F29" w:rsidRPr="00187F29" w:rsidRDefault="00187F29" w:rsidP="0050227E">
      <w:pPr>
        <w:spacing w:after="0"/>
        <w:rPr>
          <w:i/>
        </w:rPr>
      </w:pPr>
    </w:p>
    <w:p w:rsidR="009479DF" w:rsidRPr="009479DF" w:rsidRDefault="00187F29" w:rsidP="009479DF">
      <w:pPr>
        <w:pStyle w:val="Heading1"/>
      </w:pPr>
      <w:r>
        <w:t>p</w:t>
      </w:r>
      <w:r w:rsidR="009479DF" w:rsidRPr="009479DF">
        <w:t>rogramming practices</w:t>
      </w:r>
    </w:p>
    <w:p w:rsidR="009479DF" w:rsidRDefault="009479DF" w:rsidP="00AA565F"/>
    <w:p w:rsidR="000A43E6" w:rsidRDefault="009479DF" w:rsidP="00AA565F">
      <w:r w:rsidRPr="008816D7">
        <w:rPr>
          <w:highlight w:val="lightGray"/>
        </w:rPr>
        <w:t>Use Interface type instead of Implementation type</w:t>
      </w:r>
      <w:r>
        <w:t xml:space="preserve">: </w:t>
      </w:r>
    </w:p>
    <w:p w:rsidR="00AA565F" w:rsidRDefault="009479DF" w:rsidP="00BF4828">
      <w:pPr>
        <w:pStyle w:val="ListParagraph"/>
        <w:numPr>
          <w:ilvl w:val="0"/>
          <w:numId w:val="4"/>
        </w:numPr>
      </w:pPr>
      <w:r>
        <w:t>s</w:t>
      </w:r>
      <w:r w:rsidR="00AA565F" w:rsidRPr="00AA565F">
        <w:t>trongly recommended programming practice because it gives you the flexibility to change implementations merely by changing the constructor</w:t>
      </w:r>
      <w:r w:rsidR="000A43E6">
        <w:t>;</w:t>
      </w:r>
    </w:p>
    <w:p w:rsidR="000A43E6" w:rsidRPr="00AA565F" w:rsidRDefault="000A43E6" w:rsidP="00BF4828">
      <w:pPr>
        <w:pStyle w:val="ListParagraph"/>
        <w:numPr>
          <w:ilvl w:val="0"/>
          <w:numId w:val="4"/>
        </w:numPr>
      </w:pPr>
      <w:r>
        <w:t>r</w:t>
      </w:r>
      <w:r w:rsidRPr="000A43E6">
        <w:t xml:space="preserve">eferring </w:t>
      </w:r>
      <w:r>
        <w:t>(</w:t>
      </w:r>
      <w:r w:rsidRPr="000A43E6">
        <w:t xml:space="preserve">to collections </w:t>
      </w:r>
      <w:r>
        <w:t xml:space="preserve">) </w:t>
      </w:r>
      <w:r w:rsidRPr="000A43E6">
        <w:t>only by interface prevents you from u</w:t>
      </w:r>
      <w:r>
        <w:t>sing any nonstandard operations;</w:t>
      </w:r>
    </w:p>
    <w:p w:rsidR="00AA565F" w:rsidRPr="00AA565F" w:rsidRDefault="009479DF" w:rsidP="00AA565F">
      <w:r w:rsidRPr="009479DF">
        <w:t xml:space="preserve">Set&lt;String&gt; s = new </w:t>
      </w:r>
      <w:proofErr w:type="spellStart"/>
      <w:r w:rsidRPr="009479DF">
        <w:t>HashSet</w:t>
      </w:r>
      <w:proofErr w:type="spellEnd"/>
      <w:r w:rsidRPr="009479DF">
        <w:t>&lt;String&gt;();</w:t>
      </w:r>
    </w:p>
    <w:p w:rsidR="00CD068E" w:rsidRPr="00B36B95" w:rsidRDefault="00CD068E" w:rsidP="000659F4">
      <w:pPr>
        <w:pStyle w:val="Heading1"/>
      </w:pPr>
      <w:r w:rsidRPr="00B36B95">
        <w:lastRenderedPageBreak/>
        <w:t>java/</w:t>
      </w:r>
      <w:proofErr w:type="spellStart"/>
      <w:r w:rsidRPr="00B36B95">
        <w:t>jre</w:t>
      </w:r>
      <w:proofErr w:type="spellEnd"/>
      <w:r w:rsidRPr="00B36B95">
        <w:t xml:space="preserve"> options</w:t>
      </w:r>
    </w:p>
    <w:p w:rsidR="00CD068E" w:rsidRPr="00B36B95" w:rsidRDefault="00CD068E" w:rsidP="00C873BB">
      <w:pPr>
        <w:spacing w:after="0"/>
      </w:pPr>
    </w:p>
    <w:p w:rsidR="00CD068E" w:rsidRDefault="000659F4" w:rsidP="00CD068E">
      <w:pPr>
        <w:spacing w:after="0"/>
      </w:pPr>
      <w:r w:rsidRPr="000659F4">
        <w:t xml:space="preserve">java </w:t>
      </w:r>
      <w:r w:rsidR="00CD068E" w:rsidRPr="000659F4">
        <w:rPr>
          <w:b/>
        </w:rPr>
        <w:t>-XX:+</w:t>
      </w:r>
      <w:proofErr w:type="spellStart"/>
      <w:r w:rsidR="00CD068E" w:rsidRPr="000659F4">
        <w:rPr>
          <w:b/>
        </w:rPr>
        <w:t>PrintFlagsFinal</w:t>
      </w:r>
      <w:proofErr w:type="spellEnd"/>
      <w:r w:rsidR="00CD068E" w:rsidRPr="00CD068E">
        <w:t xml:space="preserve"> </w:t>
      </w:r>
      <w:r w:rsidR="00CD068E">
        <w:t xml:space="preserve">= </w:t>
      </w:r>
      <w:r w:rsidR="00CD068E" w:rsidRPr="00CD068E">
        <w:t xml:space="preserve">what options </w:t>
      </w:r>
      <w:proofErr w:type="spellStart"/>
      <w:r w:rsidR="00CD068E" w:rsidRPr="00CD068E">
        <w:t>HotSpot</w:t>
      </w:r>
      <w:proofErr w:type="spellEnd"/>
      <w:r w:rsidR="00CD068E" w:rsidRPr="00CD068E">
        <w:t xml:space="preserve"> ended up using for running Java code</w:t>
      </w:r>
      <w:r w:rsidR="00CD068E">
        <w:t>;</w:t>
      </w:r>
    </w:p>
    <w:p w:rsidR="00CD068E" w:rsidRDefault="000659F4" w:rsidP="00CD068E">
      <w:pPr>
        <w:spacing w:after="0"/>
      </w:pPr>
      <w:r w:rsidRPr="000659F4">
        <w:t xml:space="preserve">java </w:t>
      </w:r>
      <w:r w:rsidR="00CD068E" w:rsidRPr="000659F4">
        <w:rPr>
          <w:b/>
        </w:rPr>
        <w:t>-XX:+</w:t>
      </w:r>
      <w:proofErr w:type="spellStart"/>
      <w:r w:rsidR="00CD068E" w:rsidRPr="000659F4">
        <w:rPr>
          <w:b/>
        </w:rPr>
        <w:t>PrintFlagsInitial</w:t>
      </w:r>
      <w:proofErr w:type="spellEnd"/>
      <w:r w:rsidR="00CD068E">
        <w:t xml:space="preserve"> = </w:t>
      </w:r>
      <w:r w:rsidR="00CD068E" w:rsidRPr="00CD068E">
        <w:t xml:space="preserve">what options </w:t>
      </w:r>
      <w:proofErr w:type="spellStart"/>
      <w:r w:rsidR="00CD068E" w:rsidRPr="00CD068E">
        <w:t>HotSpot</w:t>
      </w:r>
      <w:proofErr w:type="spellEnd"/>
      <w:r w:rsidR="00CD068E">
        <w:t xml:space="preserve"> used initially,</w:t>
      </w:r>
      <w:r w:rsidR="00CD068E" w:rsidRPr="00CD068E">
        <w:t xml:space="preserve"> before </w:t>
      </w:r>
      <w:proofErr w:type="spellStart"/>
      <w:r w:rsidR="00CD068E" w:rsidRPr="00CD068E">
        <w:t>HotSpot</w:t>
      </w:r>
      <w:proofErr w:type="spellEnd"/>
      <w:r w:rsidR="00CD068E" w:rsidRPr="00CD068E">
        <w:t xml:space="preserve"> has made its own tweaks</w:t>
      </w:r>
      <w:r w:rsidR="00CD068E">
        <w:t>;</w:t>
      </w:r>
    </w:p>
    <w:p w:rsidR="00CD068E" w:rsidRDefault="00CD068E" w:rsidP="00CD068E">
      <w:pPr>
        <w:spacing w:after="0"/>
      </w:pPr>
    </w:p>
    <w:p w:rsidR="00CD068E" w:rsidRDefault="00CD068E" w:rsidP="00CD068E">
      <w:pPr>
        <w:spacing w:after="0"/>
      </w:pPr>
      <w:r>
        <w:t>Example:</w:t>
      </w:r>
    </w:p>
    <w:p w:rsidR="00CD068E" w:rsidRDefault="00CD068E" w:rsidP="00CD068E">
      <w:pPr>
        <w:spacing w:after="0"/>
        <w:rPr>
          <w:sz w:val="18"/>
          <w:szCs w:val="18"/>
        </w:rPr>
      </w:pPr>
      <w:r w:rsidRPr="00CD068E">
        <w:rPr>
          <w:sz w:val="18"/>
          <w:szCs w:val="18"/>
        </w:rPr>
        <w:t>java -XX:+</w:t>
      </w:r>
      <w:proofErr w:type="spellStart"/>
      <w:r w:rsidRPr="00CD068E">
        <w:rPr>
          <w:sz w:val="18"/>
          <w:szCs w:val="18"/>
        </w:rPr>
        <w:t>PrintFlagsFinal</w:t>
      </w:r>
      <w:proofErr w:type="spellEnd"/>
      <w:r w:rsidRPr="00CD068E">
        <w:rPr>
          <w:sz w:val="18"/>
          <w:szCs w:val="18"/>
        </w:rPr>
        <w:t xml:space="preserve"> -XX:+</w:t>
      </w:r>
      <w:proofErr w:type="spellStart"/>
      <w:r w:rsidRPr="00CD068E">
        <w:rPr>
          <w:sz w:val="18"/>
          <w:szCs w:val="18"/>
        </w:rPr>
        <w:t>UnlockDiagnosticVMOptions</w:t>
      </w:r>
      <w:proofErr w:type="spellEnd"/>
      <w:r w:rsidRPr="00CD068E">
        <w:rPr>
          <w:sz w:val="18"/>
          <w:szCs w:val="18"/>
        </w:rPr>
        <w:t xml:space="preserve"> -version |</w:t>
      </w:r>
      <w:proofErr w:type="spellStart"/>
      <w:r w:rsidRPr="00CD068E">
        <w:rPr>
          <w:sz w:val="18"/>
          <w:szCs w:val="18"/>
        </w:rPr>
        <w:t>egrep</w:t>
      </w:r>
      <w:proofErr w:type="spellEnd"/>
      <w:r w:rsidRPr="00CD068E">
        <w:rPr>
          <w:sz w:val="18"/>
          <w:szCs w:val="18"/>
        </w:rPr>
        <w:t xml:space="preserve"> -</w:t>
      </w:r>
      <w:proofErr w:type="spellStart"/>
      <w:r w:rsidRPr="00CD068E">
        <w:rPr>
          <w:sz w:val="18"/>
          <w:szCs w:val="18"/>
        </w:rPr>
        <w:t>i</w:t>
      </w:r>
      <w:proofErr w:type="spellEnd"/>
      <w:r w:rsidRPr="00CD068E">
        <w:rPr>
          <w:sz w:val="18"/>
          <w:szCs w:val="18"/>
        </w:rPr>
        <w:t xml:space="preserve"> -E "</w:t>
      </w:r>
      <w:proofErr w:type="spellStart"/>
      <w:r w:rsidRPr="00CD068E">
        <w:rPr>
          <w:sz w:val="18"/>
          <w:szCs w:val="18"/>
        </w:rPr>
        <w:t>heapsize|permsize|versio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>”</w:t>
      </w:r>
    </w:p>
    <w:p w:rsidR="000659F4" w:rsidRDefault="000659F4" w:rsidP="00CD068E">
      <w:pPr>
        <w:spacing w:after="0"/>
        <w:rPr>
          <w:sz w:val="18"/>
          <w:szCs w:val="18"/>
        </w:rPr>
      </w:pPr>
    </w:p>
    <w:p w:rsidR="000659F4" w:rsidRPr="000659F4" w:rsidRDefault="000659F4" w:rsidP="00CD068E">
      <w:pPr>
        <w:spacing w:after="0"/>
      </w:pPr>
      <w:r w:rsidRPr="000659F4">
        <w:t xml:space="preserve">java </w:t>
      </w:r>
      <w:r>
        <w:rPr>
          <w:b/>
        </w:rPr>
        <w:t>–</w:t>
      </w:r>
      <w:r w:rsidRPr="000659F4">
        <w:rPr>
          <w:b/>
        </w:rPr>
        <w:t>prof</w:t>
      </w:r>
      <w:r w:rsidRPr="000659F4">
        <w:t xml:space="preserve"> = </w:t>
      </w:r>
      <w:r>
        <w:t>generates a profiling dump “</w:t>
      </w:r>
      <w:proofErr w:type="spellStart"/>
      <w:r w:rsidRPr="000659F4">
        <w:t>java.prof</w:t>
      </w:r>
      <w:proofErr w:type="spellEnd"/>
      <w:r>
        <w:t>”;</w:t>
      </w:r>
    </w:p>
    <w:p w:rsidR="00CD068E" w:rsidRDefault="001C5991" w:rsidP="00C643EC">
      <w:pPr>
        <w:pStyle w:val="Heading1"/>
      </w:pPr>
      <w:r>
        <w:t xml:space="preserve">tools: </w:t>
      </w:r>
      <w:proofErr w:type="spellStart"/>
      <w:r w:rsidRPr="001C5991">
        <w:t>jvisualvm</w:t>
      </w:r>
      <w:proofErr w:type="spellEnd"/>
      <w:r>
        <w:t xml:space="preserve">, </w:t>
      </w:r>
      <w:proofErr w:type="spellStart"/>
      <w:r>
        <w:t>jhat</w:t>
      </w:r>
      <w:proofErr w:type="spellEnd"/>
      <w:r>
        <w:t>…</w:t>
      </w:r>
    </w:p>
    <w:p w:rsidR="001C5991" w:rsidRDefault="001C5991" w:rsidP="001C5991">
      <w:pPr>
        <w:spacing w:after="0"/>
      </w:pPr>
    </w:p>
    <w:p w:rsidR="001C5991" w:rsidRDefault="001C5991" w:rsidP="001C5991">
      <w:pPr>
        <w:spacing w:after="0"/>
      </w:pPr>
      <w:proofErr w:type="spellStart"/>
      <w:r w:rsidRPr="001C5991">
        <w:t>jvisualvm</w:t>
      </w:r>
      <w:proofErr w:type="spellEnd"/>
    </w:p>
    <w:p w:rsidR="001C5991" w:rsidRDefault="001C5991" w:rsidP="001C5991">
      <w:pPr>
        <w:spacing w:after="0"/>
      </w:pPr>
      <w:proofErr w:type="spellStart"/>
      <w:r>
        <w:t>jconsole</w:t>
      </w:r>
      <w:proofErr w:type="spellEnd"/>
    </w:p>
    <w:p w:rsidR="00D2595E" w:rsidRPr="00F6400A" w:rsidRDefault="00D2595E" w:rsidP="00D2595E">
      <w:pPr>
        <w:spacing w:after="0"/>
      </w:pPr>
      <w:proofErr w:type="spellStart"/>
      <w:r w:rsidRPr="00F6400A">
        <w:t>jmc</w:t>
      </w:r>
      <w:proofErr w:type="spellEnd"/>
      <w:r w:rsidRPr="00F6400A">
        <w:tab/>
        <w:t>java mission control (</w:t>
      </w:r>
      <w:proofErr w:type="spellStart"/>
      <w:r w:rsidRPr="00F6400A">
        <w:t>JConsole</w:t>
      </w:r>
      <w:proofErr w:type="spellEnd"/>
      <w:r w:rsidRPr="00F6400A">
        <w:t>+)</w:t>
      </w:r>
    </w:p>
    <w:p w:rsidR="00AC17FA" w:rsidRPr="00CD068E" w:rsidRDefault="00AC17FA" w:rsidP="00AC17FA">
      <w:pPr>
        <w:pStyle w:val="Heading1"/>
      </w:pPr>
      <w:r w:rsidRPr="00CD068E">
        <w:t>Java</w:t>
      </w:r>
      <w:r w:rsidR="003042DE">
        <w:t>2</w:t>
      </w:r>
      <w:r w:rsidRPr="00CD068E">
        <w:t xml:space="preserve">   ()</w:t>
      </w:r>
    </w:p>
    <w:p w:rsidR="00AC17FA" w:rsidRDefault="00AC17FA" w:rsidP="00AC17FA">
      <w:pPr>
        <w:spacing w:after="0"/>
      </w:pPr>
    </w:p>
    <w:p w:rsidR="000C22AF" w:rsidRPr="00F6400A" w:rsidRDefault="000C22AF" w:rsidP="00AC17FA">
      <w:pPr>
        <w:spacing w:after="0"/>
      </w:pPr>
      <w:r>
        <w:t>Introduction of “</w:t>
      </w:r>
      <w:r w:rsidRPr="000C22AF">
        <w:t>delegating model</w:t>
      </w:r>
      <w:r w:rsidR="0059741C">
        <w:t xml:space="preserve"> in a </w:t>
      </w:r>
      <w:r w:rsidR="0059741C" w:rsidRPr="0059741C">
        <w:t>parent-child hierarchy</w:t>
      </w:r>
      <w:r>
        <w:t xml:space="preserve">” for </w:t>
      </w:r>
      <w:proofErr w:type="spellStart"/>
      <w:r>
        <w:t>classloaders</w:t>
      </w:r>
      <w:proofErr w:type="spellEnd"/>
    </w:p>
    <w:p w:rsidR="00AC17FA" w:rsidRDefault="00AC17FA" w:rsidP="00AC17FA">
      <w:pPr>
        <w:spacing w:after="0"/>
      </w:pPr>
      <w:r w:rsidRPr="00F6400A">
        <w:t xml:space="preserve">Thread context </w:t>
      </w:r>
      <w:proofErr w:type="spellStart"/>
      <w:r w:rsidRPr="00F6400A">
        <w:t>classloaders</w:t>
      </w:r>
      <w:proofErr w:type="spellEnd"/>
    </w:p>
    <w:p w:rsidR="004430D2" w:rsidRPr="00F6400A" w:rsidRDefault="00FB79B0" w:rsidP="00AC17FA">
      <w:pPr>
        <w:spacing w:after="0"/>
      </w:pPr>
      <w:r>
        <w:t>C</w:t>
      </w:r>
      <w:r w:rsidR="004430D2" w:rsidRPr="004430D2">
        <w:t xml:space="preserve">ollections framework </w:t>
      </w:r>
      <w:r w:rsidR="004430D2">
        <w:t xml:space="preserve"> (</w:t>
      </w:r>
      <w:r w:rsidR="004430D2" w:rsidRPr="004430D2">
        <w:t>designed and developed primarily</w:t>
      </w:r>
      <w:r w:rsidR="004430D2">
        <w:t xml:space="preserve"> by Joshua Bloch</w:t>
      </w:r>
      <w:r w:rsidR="00AA5489">
        <w:t>/Thinking in Java guy…</w:t>
      </w:r>
      <w:r w:rsidR="004430D2">
        <w:t>)</w:t>
      </w:r>
    </w:p>
    <w:p w:rsidR="00C643EC" w:rsidRPr="001577CD" w:rsidRDefault="00C643EC" w:rsidP="00C643EC">
      <w:pPr>
        <w:pStyle w:val="Heading1"/>
        <w:rPr>
          <w:lang w:val="pl-PL"/>
        </w:rPr>
      </w:pPr>
      <w:r w:rsidRPr="001577CD">
        <w:rPr>
          <w:lang w:val="pl-PL"/>
        </w:rPr>
        <w:t>Java4   ()</w:t>
      </w:r>
    </w:p>
    <w:p w:rsidR="00C643EC" w:rsidRPr="001577CD" w:rsidRDefault="00C643EC" w:rsidP="00DA715B">
      <w:pPr>
        <w:spacing w:after="0"/>
        <w:rPr>
          <w:lang w:val="pl-PL"/>
        </w:rPr>
      </w:pPr>
    </w:p>
    <w:p w:rsidR="00C643EC" w:rsidRPr="001577CD" w:rsidRDefault="00C643EC" w:rsidP="00DA715B">
      <w:pPr>
        <w:spacing w:after="0"/>
        <w:rPr>
          <w:lang w:val="pl-PL"/>
        </w:rPr>
      </w:pPr>
    </w:p>
    <w:p w:rsidR="00C643EC" w:rsidRPr="001577CD" w:rsidRDefault="00C643EC" w:rsidP="00DA715B">
      <w:pPr>
        <w:spacing w:after="0"/>
        <w:rPr>
          <w:lang w:val="pl-PL"/>
        </w:rPr>
      </w:pPr>
      <w:r w:rsidRPr="001577CD">
        <w:rPr>
          <w:lang w:val="pl-PL"/>
        </w:rPr>
        <w:t xml:space="preserve">New I/O </w:t>
      </w:r>
      <w:proofErr w:type="spellStart"/>
      <w:r w:rsidRPr="001577CD">
        <w:rPr>
          <w:lang w:val="pl-PL"/>
        </w:rPr>
        <w:t>aka</w:t>
      </w:r>
      <w:proofErr w:type="spellEnd"/>
      <w:r w:rsidRPr="001577CD">
        <w:rPr>
          <w:lang w:val="pl-PL"/>
        </w:rPr>
        <w:t xml:space="preserve"> NIO</w:t>
      </w:r>
    </w:p>
    <w:p w:rsidR="00CF50B9" w:rsidRPr="00CF50B9" w:rsidRDefault="00CF50B9" w:rsidP="00DA715B">
      <w:pPr>
        <w:spacing w:after="0"/>
      </w:pPr>
      <w:r>
        <w:t>I</w:t>
      </w:r>
      <w:r w:rsidRPr="00CF50B9">
        <w:t>ntroduced</w:t>
      </w:r>
      <w:r>
        <w:t xml:space="preserve"> </w:t>
      </w:r>
      <w:r w:rsidRPr="00CF50B9">
        <w:t>Java Logging API</w:t>
      </w:r>
    </w:p>
    <w:p w:rsidR="0066758F" w:rsidRPr="00CF50B9" w:rsidRDefault="0066758F" w:rsidP="0066758F">
      <w:pPr>
        <w:pStyle w:val="Heading1"/>
      </w:pPr>
      <w:r w:rsidRPr="00CF50B9">
        <w:t>Java5</w:t>
      </w:r>
      <w:r w:rsidR="00DC7D37" w:rsidRPr="00CF50B9">
        <w:t xml:space="preserve">   </w:t>
      </w:r>
      <w:r w:rsidRPr="00CF50B9">
        <w:t>(2004)</w:t>
      </w:r>
    </w:p>
    <w:p w:rsidR="0067390D" w:rsidRPr="00CF50B9" w:rsidRDefault="0067390D" w:rsidP="00DA715B">
      <w:pPr>
        <w:spacing w:after="0"/>
      </w:pPr>
    </w:p>
    <w:p w:rsidR="0066758F" w:rsidRPr="00203574" w:rsidRDefault="0066758F" w:rsidP="00DA715B">
      <w:pPr>
        <w:spacing w:after="0"/>
      </w:pPr>
      <w:r w:rsidRPr="00203574">
        <w:t>Generics</w:t>
      </w:r>
    </w:p>
    <w:p w:rsidR="00432230" w:rsidRDefault="00432230" w:rsidP="00DA715B">
      <w:pPr>
        <w:spacing w:after="0"/>
      </w:pPr>
      <w:r w:rsidRPr="00432230">
        <w:t xml:space="preserve">Added some Concurrent Collection classes :  </w:t>
      </w:r>
    </w:p>
    <w:p w:rsidR="00432230" w:rsidRPr="00432230" w:rsidRDefault="00432230" w:rsidP="00DA715B">
      <w:pPr>
        <w:spacing w:after="0"/>
      </w:pPr>
      <w:proofErr w:type="spellStart"/>
      <w:r w:rsidRPr="00432230">
        <w:t>ConcurrentHashMap</w:t>
      </w:r>
      <w:proofErr w:type="spellEnd"/>
      <w:r w:rsidRPr="00432230">
        <w:t xml:space="preserve">, </w:t>
      </w:r>
      <w:proofErr w:type="spellStart"/>
      <w:r w:rsidRPr="00432230">
        <w:t>CopyOnWriteArrayList</w:t>
      </w:r>
      <w:proofErr w:type="spellEnd"/>
      <w:r w:rsidRPr="00432230">
        <w:t xml:space="preserve">, </w:t>
      </w:r>
      <w:proofErr w:type="spellStart"/>
      <w:r w:rsidRPr="00432230">
        <w:t>BlockingQueue</w:t>
      </w:r>
      <w:proofErr w:type="spellEnd"/>
    </w:p>
    <w:p w:rsidR="0067390D" w:rsidRPr="00432230" w:rsidRDefault="0067390D" w:rsidP="00DA715B">
      <w:pPr>
        <w:spacing w:after="0"/>
      </w:pPr>
    </w:p>
    <w:p w:rsidR="00136137" w:rsidRPr="00203574" w:rsidRDefault="00136137" w:rsidP="00DA715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36137" w:rsidRPr="00203574" w:rsidRDefault="00136137" w:rsidP="00DA715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687D" w:rsidRPr="00136137" w:rsidRDefault="004C687D" w:rsidP="00DA715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3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Java6 (2006)</w:t>
      </w:r>
    </w:p>
    <w:p w:rsidR="004C687D" w:rsidRPr="00136137" w:rsidRDefault="004C687D" w:rsidP="00DA715B">
      <w:pPr>
        <w:spacing w:after="0"/>
      </w:pPr>
    </w:p>
    <w:p w:rsidR="004C687D" w:rsidRPr="00136137" w:rsidRDefault="004C687D" w:rsidP="00DA715B">
      <w:pPr>
        <w:spacing w:after="0"/>
      </w:pPr>
      <w:r w:rsidRPr="00136137">
        <w:t>Annotation</w:t>
      </w:r>
    </w:p>
    <w:p w:rsidR="00136137" w:rsidRPr="00136137" w:rsidRDefault="00136137" w:rsidP="00DA715B">
      <w:pPr>
        <w:spacing w:after="0"/>
      </w:pPr>
      <w:r w:rsidRPr="00136137">
        <w:t xml:space="preserve">New implementation of Map : </w:t>
      </w:r>
      <w:proofErr w:type="spellStart"/>
      <w:r w:rsidRPr="00136137">
        <w:t>NavigableMap</w:t>
      </w:r>
      <w:proofErr w:type="spellEnd"/>
    </w:p>
    <w:p w:rsidR="0067390D" w:rsidRPr="00136137" w:rsidRDefault="0067390D" w:rsidP="0067390D">
      <w:pPr>
        <w:pStyle w:val="Heading1"/>
      </w:pPr>
      <w:r w:rsidRPr="00136137">
        <w:lastRenderedPageBreak/>
        <w:t>Java7</w:t>
      </w:r>
      <w:r w:rsidR="000C2F52" w:rsidRPr="00136137">
        <w:tab/>
        <w:t xml:space="preserve">    </w:t>
      </w:r>
      <w:r w:rsidRPr="00136137">
        <w:t>(2011)</w:t>
      </w:r>
    </w:p>
    <w:p w:rsidR="0067390D" w:rsidRPr="00136137" w:rsidRDefault="0067390D" w:rsidP="00DA715B">
      <w:pPr>
        <w:spacing w:after="0"/>
      </w:pPr>
    </w:p>
    <w:p w:rsidR="0067390D" w:rsidRPr="00E44AC8" w:rsidRDefault="0067390D" w:rsidP="00DA715B">
      <w:pPr>
        <w:spacing w:after="0"/>
      </w:pPr>
      <w:proofErr w:type="spellStart"/>
      <w:r w:rsidRPr="00E44AC8">
        <w:t>JavaXML</w:t>
      </w:r>
      <w:proofErr w:type="spellEnd"/>
    </w:p>
    <w:p w:rsidR="00327356" w:rsidRPr="00E44AC8" w:rsidRDefault="00327356" w:rsidP="00327356">
      <w:pPr>
        <w:pStyle w:val="Heading1"/>
      </w:pPr>
      <w:r w:rsidRPr="00E44AC8">
        <w:t>Java8</w:t>
      </w:r>
      <w:r w:rsidR="00DC7D37" w:rsidRPr="00E44AC8">
        <w:t xml:space="preserve">   (2014)</w:t>
      </w:r>
    </w:p>
    <w:p w:rsidR="00327356" w:rsidRPr="00E44AC8" w:rsidRDefault="00327356" w:rsidP="00327356"/>
    <w:p w:rsidR="00327356" w:rsidRDefault="00327356" w:rsidP="00327356">
      <w:pPr>
        <w:spacing w:after="0"/>
      </w:pPr>
      <w:r>
        <w:t>New language features aiming at conciseness:</w:t>
      </w:r>
    </w:p>
    <w:p w:rsidR="00327356" w:rsidRDefault="00327356" w:rsidP="00327356">
      <w:pPr>
        <w:spacing w:after="0"/>
      </w:pPr>
      <w:r>
        <w:t>Lambda expression</w:t>
      </w:r>
    </w:p>
    <w:p w:rsidR="00327356" w:rsidRDefault="00327356" w:rsidP="00327356">
      <w:pPr>
        <w:spacing w:after="0"/>
      </w:pPr>
      <w:r>
        <w:t>Stream API</w:t>
      </w:r>
      <w:r w:rsidR="00E44AC8">
        <w:t xml:space="preserve"> (including  </w:t>
      </w:r>
      <w:r w:rsidR="00E44AC8" w:rsidRPr="00E44AC8">
        <w:t>Collectors</w:t>
      </w:r>
      <w:r w:rsidR="00E44AC8">
        <w:t xml:space="preserve"> reduction operations like </w:t>
      </w:r>
      <w:r w:rsidR="00E44AC8" w:rsidRPr="00E44AC8">
        <w:t>.</w:t>
      </w:r>
      <w:proofErr w:type="spellStart"/>
      <w:r w:rsidR="00E44AC8" w:rsidRPr="00E44AC8">
        <w:t>toCollection</w:t>
      </w:r>
      <w:proofErr w:type="spellEnd"/>
      <w:r w:rsidR="00E44AC8">
        <w:t>(), .</w:t>
      </w:r>
      <w:proofErr w:type="spellStart"/>
      <w:r w:rsidR="00E44AC8" w:rsidRPr="00E44AC8">
        <w:t>toSet</w:t>
      </w:r>
      <w:proofErr w:type="spellEnd"/>
      <w:r w:rsidR="00E44AC8" w:rsidRPr="00E44AC8">
        <w:t>(</w:t>
      </w:r>
      <w:r w:rsidR="00E44AC8">
        <w:t>)</w:t>
      </w:r>
    </w:p>
    <w:p w:rsidR="00327356" w:rsidRDefault="00327356" w:rsidP="00327356">
      <w:pPr>
        <w:spacing w:after="0"/>
      </w:pPr>
      <w:r>
        <w:t>Default methods</w:t>
      </w:r>
    </w:p>
    <w:p w:rsidR="00327356" w:rsidRDefault="00B36B95" w:rsidP="00327356">
      <w:pPr>
        <w:spacing w:after="0"/>
      </w:pPr>
      <w:r>
        <w:t>Improved a</w:t>
      </w:r>
      <w:r w:rsidRPr="00B36B95">
        <w:t>nnotation</w:t>
      </w:r>
      <w:r>
        <w:t>: @</w:t>
      </w:r>
      <w:proofErr w:type="spellStart"/>
      <w:r>
        <w:t>NonNull</w:t>
      </w:r>
      <w:proofErr w:type="spellEnd"/>
      <w:r>
        <w:t xml:space="preserve"> </w:t>
      </w:r>
    </w:p>
    <w:p w:rsidR="00EF1F2B" w:rsidRDefault="00EF1F2B" w:rsidP="00327356">
      <w:pPr>
        <w:spacing w:after="0"/>
      </w:pPr>
      <w:proofErr w:type="spellStart"/>
      <w:r w:rsidRPr="00EF1F2B">
        <w:t>DateTimeFormatter</w:t>
      </w:r>
      <w:proofErr w:type="spellEnd"/>
    </w:p>
    <w:p w:rsidR="00327356" w:rsidRDefault="00327356" w:rsidP="00327356">
      <w:pPr>
        <w:pStyle w:val="Heading1"/>
      </w:pPr>
      <w:r>
        <w:t>Java9 proposals</w:t>
      </w:r>
    </w:p>
    <w:p w:rsidR="00327356" w:rsidRDefault="00327356" w:rsidP="00327356">
      <w:pPr>
        <w:spacing w:after="0"/>
      </w:pPr>
    </w:p>
    <w:p w:rsidR="00327356" w:rsidRDefault="00327356" w:rsidP="00327356">
      <w:pPr>
        <w:spacing w:after="0"/>
      </w:pPr>
      <w:r>
        <w:t>Process API Updates</w:t>
      </w:r>
    </w:p>
    <w:p w:rsidR="00327356" w:rsidRDefault="00327356" w:rsidP="00327356">
      <w:pPr>
        <w:spacing w:after="0"/>
      </w:pPr>
      <w:r>
        <w:t xml:space="preserve">New HTTP Client  (replace </w:t>
      </w:r>
      <w:proofErr w:type="spellStart"/>
      <w:r>
        <w:t>java.net.HttpURLConnection</w:t>
      </w:r>
      <w:proofErr w:type="spellEnd"/>
      <w:r>
        <w:t>, HTTP/2 support, light-weight JSON API)</w:t>
      </w:r>
    </w:p>
    <w:p w:rsidR="00373CE6" w:rsidRDefault="00AD592B" w:rsidP="00373CE6">
      <w:pPr>
        <w:pStyle w:val="Heading1"/>
      </w:pPr>
      <w:r>
        <w:t>ETC</w:t>
      </w:r>
    </w:p>
    <w:p w:rsidR="00AD592B" w:rsidRPr="00AD592B" w:rsidRDefault="00AD592B" w:rsidP="00AD592B"/>
    <w:p w:rsidR="00373CE6" w:rsidRDefault="00AD592B" w:rsidP="00373CE6">
      <w:pPr>
        <w:spacing w:after="0"/>
      </w:pPr>
      <w:r w:rsidRPr="00AD592B">
        <w:t xml:space="preserve">Google's open-source framework for writing, running and viewing the results of </w:t>
      </w:r>
      <w:proofErr w:type="spellStart"/>
      <w:r w:rsidRPr="00AD592B">
        <w:t>JavaMicrobenchmarks</w:t>
      </w:r>
      <w:proofErr w:type="spellEnd"/>
    </w:p>
    <w:p w:rsidR="00373CE6" w:rsidRDefault="00AD592B" w:rsidP="00327356">
      <w:pPr>
        <w:spacing w:after="0"/>
      </w:pPr>
      <w:r w:rsidRPr="00AD592B">
        <w:t>https://code.google.com/p/caliper/</w:t>
      </w:r>
    </w:p>
    <w:p w:rsidR="00373CE6" w:rsidRPr="00C76671" w:rsidRDefault="00373CE6" w:rsidP="00373CE6">
      <w:pPr>
        <w:spacing w:after="0"/>
        <w:rPr>
          <w:color w:val="D9D9D9" w:themeColor="background1" w:themeShade="D9"/>
        </w:rPr>
      </w:pPr>
      <w:r w:rsidRPr="00C76671">
        <w:rPr>
          <w:color w:val="D9D9D9" w:themeColor="background1" w:themeShade="D9"/>
        </w:rPr>
        <w:t>……………………………………………………………………………………………………………………………………………………………</w:t>
      </w:r>
    </w:p>
    <w:p w:rsidR="00373CE6" w:rsidRDefault="00373CE6" w:rsidP="00327356">
      <w:pPr>
        <w:spacing w:after="0"/>
      </w:pPr>
    </w:p>
    <w:p w:rsidR="004B0A65" w:rsidRDefault="004B0A65" w:rsidP="00327356">
      <w:pPr>
        <w:spacing w:after="0"/>
      </w:pPr>
    </w:p>
    <w:p w:rsidR="004B0A65" w:rsidRDefault="004B0A65" w:rsidP="004B0A65">
      <w:pPr>
        <w:pStyle w:val="Heading1"/>
      </w:pPr>
      <w:r>
        <w:t>Annex</w:t>
      </w:r>
    </w:p>
    <w:p w:rsidR="004B0A65" w:rsidRDefault="004B0A65" w:rsidP="00327356">
      <w:pPr>
        <w:spacing w:after="0"/>
      </w:pPr>
    </w:p>
    <w:p w:rsidR="004B0A65" w:rsidRDefault="004B0A65" w:rsidP="00327356">
      <w:pPr>
        <w:spacing w:after="0"/>
      </w:pPr>
      <w:r>
        <w:t>JSP</w:t>
      </w:r>
    </w:p>
    <w:p w:rsidR="004B0A65" w:rsidRDefault="008060C7" w:rsidP="00327356">
      <w:pPr>
        <w:spacing w:after="0"/>
      </w:pPr>
      <w:hyperlink r:id="rId37" w:history="1">
        <w:r w:rsidR="004B0A65" w:rsidRPr="00B62230">
          <w:rPr>
            <w:rStyle w:val="Hyperlink"/>
          </w:rPr>
          <w:t>http://www.mulesoft.com/tcat/tomcat-jsp</w:t>
        </w:r>
      </w:hyperlink>
    </w:p>
    <w:p w:rsidR="004B0A65" w:rsidRDefault="008060C7" w:rsidP="00327356">
      <w:pPr>
        <w:spacing w:after="0"/>
        <w:rPr>
          <w:rStyle w:val="Hyperlink"/>
        </w:rPr>
      </w:pPr>
      <w:hyperlink r:id="rId38" w:history="1">
        <w:r w:rsidR="00E03601" w:rsidRPr="002D2255">
          <w:rPr>
            <w:rStyle w:val="Hyperlink"/>
          </w:rPr>
          <w:t>https://www.packtpub.com/books/content/overview-tomcat-6-servlet-container-part-1</w:t>
        </w:r>
      </w:hyperlink>
    </w:p>
    <w:p w:rsidR="00332F1D" w:rsidRDefault="00332F1D" w:rsidP="00327356">
      <w:pPr>
        <w:spacing w:after="0"/>
        <w:rPr>
          <w:rStyle w:val="Hyperlink"/>
        </w:rPr>
      </w:pPr>
      <w:r w:rsidRPr="00332F1D">
        <w:rPr>
          <w:rStyle w:val="Hyperlink"/>
        </w:rPr>
        <w:t>http://www.examulator.com/moodle/mod/resource/index.php?id=5</w:t>
      </w:r>
    </w:p>
    <w:p w:rsidR="00777934" w:rsidRDefault="00777934" w:rsidP="00327356">
      <w:pPr>
        <w:spacing w:after="0"/>
      </w:pPr>
      <w:r>
        <w:t xml:space="preserve">OC4J </w:t>
      </w:r>
      <w:r w:rsidRPr="00777934">
        <w:t>Summary of What to Know About Servlets</w:t>
      </w:r>
    </w:p>
    <w:p w:rsidR="00E03601" w:rsidRDefault="008060C7" w:rsidP="00327356">
      <w:pPr>
        <w:spacing w:after="0"/>
      </w:pPr>
      <w:hyperlink r:id="rId39" w:anchor="BABGJGEE" w:history="1">
        <w:r w:rsidR="00777934" w:rsidRPr="00CC2EB7">
          <w:rPr>
            <w:rStyle w:val="Hyperlink"/>
          </w:rPr>
          <w:t>http://otndnld.oracle.co.jp/document/products/as10g/101300/B25221_03/web.1013/b14426/overview.htm#BABGJGEE</w:t>
        </w:r>
      </w:hyperlink>
    </w:p>
    <w:p w:rsidR="00777934" w:rsidRDefault="00777934" w:rsidP="00327356">
      <w:pPr>
        <w:spacing w:after="0"/>
      </w:pPr>
    </w:p>
    <w:p w:rsidR="00D24B1C" w:rsidRDefault="00D24B1C" w:rsidP="00327356">
      <w:pPr>
        <w:spacing w:after="0"/>
      </w:pPr>
      <w:proofErr w:type="spellStart"/>
      <w:r>
        <w:t>cheet</w:t>
      </w:r>
      <w:proofErr w:type="spellEnd"/>
      <w:r>
        <w:t>-sheet</w:t>
      </w:r>
    </w:p>
    <w:p w:rsidR="00E03601" w:rsidRDefault="008060C7" w:rsidP="00327356">
      <w:pPr>
        <w:spacing w:after="0"/>
      </w:pPr>
      <w:hyperlink r:id="rId40" w:history="1">
        <w:r w:rsidR="00567E8A" w:rsidRPr="002D2255">
          <w:rPr>
            <w:rStyle w:val="Hyperlink"/>
          </w:rPr>
          <w:t>http://introcs.cs.princeton.edu/java/11cheatsheet/</w:t>
        </w:r>
      </w:hyperlink>
    </w:p>
    <w:p w:rsidR="00567E8A" w:rsidRDefault="00567E8A" w:rsidP="00327356">
      <w:pPr>
        <w:spacing w:after="0"/>
      </w:pPr>
    </w:p>
    <w:p w:rsidR="00D24B1C" w:rsidRDefault="00D24B1C" w:rsidP="00327356">
      <w:pPr>
        <w:spacing w:after="0"/>
      </w:pPr>
      <w:r>
        <w:lastRenderedPageBreak/>
        <w:t>quick-reference collection</w:t>
      </w:r>
    </w:p>
    <w:p w:rsidR="00567E8A" w:rsidRDefault="008060C7" w:rsidP="00327356">
      <w:pPr>
        <w:spacing w:after="0"/>
      </w:pPr>
      <w:hyperlink r:id="rId41" w:history="1">
        <w:r w:rsidR="00256BE9" w:rsidRPr="002D2255">
          <w:rPr>
            <w:rStyle w:val="Hyperlink"/>
          </w:rPr>
          <w:t>http://www.javaprogrammingforums.com/java-programming-tutorials/15449-64-java-cheat-sheets-ref-cards.html</w:t>
        </w:r>
      </w:hyperlink>
    </w:p>
    <w:p w:rsidR="00256BE9" w:rsidRDefault="00256BE9" w:rsidP="00327356">
      <w:pPr>
        <w:spacing w:after="0"/>
      </w:pPr>
    </w:p>
    <w:p w:rsidR="00256BE9" w:rsidRPr="00E237C4" w:rsidRDefault="00256BE9" w:rsidP="00327356">
      <w:pPr>
        <w:spacing w:after="0"/>
      </w:pPr>
      <w:r>
        <w:rPr>
          <w:noProof/>
        </w:rPr>
        <w:drawing>
          <wp:inline distT="0" distB="0" distL="0" distR="0" wp14:anchorId="277EC6BA" wp14:editId="459A90B5">
            <wp:extent cx="3810000" cy="2743200"/>
            <wp:effectExtent l="0" t="0" r="0" b="0"/>
            <wp:docPr id="6" name="Picture 6" descr="D:\so20\80 - rishiri\figure2--java librari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20\80 - rishiri\figure2--java libraries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BE9" w:rsidRPr="00E237C4" w:rsidSect="00956757">
      <w:headerReference w:type="default" r:id="rId43"/>
      <w:footerReference w:type="default" r:id="rId44"/>
      <w:pgSz w:w="11907" w:h="16839" w:code="9"/>
      <w:pgMar w:top="1411" w:right="1411" w:bottom="1411" w:left="141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0C7" w:rsidRDefault="008060C7" w:rsidP="007F646A">
      <w:pPr>
        <w:spacing w:after="0" w:line="240" w:lineRule="auto"/>
      </w:pPr>
      <w:r>
        <w:separator/>
      </w:r>
    </w:p>
  </w:endnote>
  <w:endnote w:type="continuationSeparator" w:id="0">
    <w:p w:rsidR="008060C7" w:rsidRDefault="008060C7" w:rsidP="007F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Ubuntu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B33" w:rsidRPr="00B3238E" w:rsidRDefault="00280B33" w:rsidP="00B3238E">
    <w:pPr>
      <w:pStyle w:val="Header"/>
      <w:jc w:val="right"/>
      <w:rPr>
        <w:sz w:val="20"/>
        <w:szCs w:val="20"/>
      </w:rPr>
    </w:pPr>
    <w:r w:rsidRPr="00B3238E">
      <w:rPr>
        <w:sz w:val="20"/>
        <w:szCs w:val="20"/>
      </w:rPr>
      <w:fldChar w:fldCharType="begin"/>
    </w:r>
    <w:r w:rsidRPr="00B3238E">
      <w:rPr>
        <w:sz w:val="20"/>
        <w:szCs w:val="20"/>
      </w:rPr>
      <w:instrText xml:space="preserve"> FILENAME   \* MERGEFORMAT </w:instrText>
    </w:r>
    <w:r w:rsidRPr="00B3238E">
      <w:rPr>
        <w:sz w:val="20"/>
        <w:szCs w:val="20"/>
      </w:rPr>
      <w:fldChar w:fldCharType="separate"/>
    </w:r>
    <w:r>
      <w:rPr>
        <w:noProof/>
        <w:sz w:val="20"/>
        <w:szCs w:val="20"/>
      </w:rPr>
      <w:t>notes-java-main.docx</w:t>
    </w:r>
    <w:r w:rsidRPr="00B3238E">
      <w:rPr>
        <w:noProof/>
        <w:sz w:val="20"/>
        <w:szCs w:val="20"/>
      </w:rPr>
      <w:fldChar w:fldCharType="end"/>
    </w:r>
    <w:r w:rsidRPr="00B3238E">
      <w:rPr>
        <w:noProof/>
        <w:sz w:val="20"/>
        <w:szCs w:val="20"/>
      </w:rPr>
      <w:t xml:space="preserve">     </w:t>
    </w:r>
    <w:r w:rsidRPr="00B3238E">
      <w:rPr>
        <w:sz w:val="20"/>
        <w:szCs w:val="20"/>
      </w:rPr>
      <w:fldChar w:fldCharType="begin"/>
    </w:r>
    <w:r w:rsidRPr="00B3238E">
      <w:rPr>
        <w:sz w:val="20"/>
        <w:szCs w:val="20"/>
      </w:rPr>
      <w:instrText xml:space="preserve"> PAGE   \* MERGEFORMAT </w:instrText>
    </w:r>
    <w:r w:rsidRPr="00B3238E">
      <w:rPr>
        <w:sz w:val="20"/>
        <w:szCs w:val="20"/>
      </w:rPr>
      <w:fldChar w:fldCharType="separate"/>
    </w:r>
    <w:r w:rsidR="00AF7FF7">
      <w:rPr>
        <w:noProof/>
        <w:sz w:val="20"/>
        <w:szCs w:val="20"/>
      </w:rPr>
      <w:t>17</w:t>
    </w:r>
    <w:r w:rsidRPr="00B3238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0C7" w:rsidRDefault="008060C7" w:rsidP="007F646A">
      <w:pPr>
        <w:spacing w:after="0" w:line="240" w:lineRule="auto"/>
      </w:pPr>
      <w:r>
        <w:separator/>
      </w:r>
    </w:p>
  </w:footnote>
  <w:footnote w:type="continuationSeparator" w:id="0">
    <w:p w:rsidR="008060C7" w:rsidRDefault="008060C7" w:rsidP="007F646A">
      <w:pPr>
        <w:spacing w:after="0" w:line="240" w:lineRule="auto"/>
      </w:pPr>
      <w:r>
        <w:continuationSeparator/>
      </w:r>
    </w:p>
  </w:footnote>
  <w:footnote w:id="1">
    <w:p w:rsidR="00280B33" w:rsidRDefault="00280B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4B17">
        <w:t>The Endorsed Standards Override Mechanism lets you place overrides to certain classes (CORBA and JAXP classes) in the JAVA_HOME/lib/endorsed folder.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B33" w:rsidRDefault="00280B33" w:rsidP="005C0287">
    <w:pPr>
      <w:pStyle w:val="Header"/>
      <w:jc w:val="center"/>
      <w:rPr>
        <w:noProof/>
      </w:rPr>
    </w:pPr>
  </w:p>
  <w:p w:rsidR="00280B33" w:rsidRDefault="00280B33" w:rsidP="005C02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410B"/>
    <w:multiLevelType w:val="hybridMultilevel"/>
    <w:tmpl w:val="35C42EBA"/>
    <w:lvl w:ilvl="0" w:tplc="F496B0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D0DDC"/>
    <w:multiLevelType w:val="hybridMultilevel"/>
    <w:tmpl w:val="C62A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E5CB8"/>
    <w:multiLevelType w:val="hybridMultilevel"/>
    <w:tmpl w:val="4288F004"/>
    <w:lvl w:ilvl="0" w:tplc="86D62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8B642E"/>
    <w:multiLevelType w:val="hybridMultilevel"/>
    <w:tmpl w:val="E53479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931577"/>
    <w:multiLevelType w:val="hybridMultilevel"/>
    <w:tmpl w:val="DE200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53B42"/>
    <w:multiLevelType w:val="hybridMultilevel"/>
    <w:tmpl w:val="91EC7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C3578"/>
    <w:multiLevelType w:val="hybridMultilevel"/>
    <w:tmpl w:val="4DCAB872"/>
    <w:lvl w:ilvl="0" w:tplc="3BC0AF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B5"/>
    <w:rsid w:val="00002500"/>
    <w:rsid w:val="00003328"/>
    <w:rsid w:val="00006A77"/>
    <w:rsid w:val="00010CDA"/>
    <w:rsid w:val="00012B22"/>
    <w:rsid w:val="00015C20"/>
    <w:rsid w:val="00016F5E"/>
    <w:rsid w:val="00021AE3"/>
    <w:rsid w:val="00022998"/>
    <w:rsid w:val="0003076B"/>
    <w:rsid w:val="000310BB"/>
    <w:rsid w:val="00040D2F"/>
    <w:rsid w:val="00052D5D"/>
    <w:rsid w:val="00054429"/>
    <w:rsid w:val="000544FE"/>
    <w:rsid w:val="00054AAE"/>
    <w:rsid w:val="00056CFE"/>
    <w:rsid w:val="000578FB"/>
    <w:rsid w:val="00061BEC"/>
    <w:rsid w:val="00062E29"/>
    <w:rsid w:val="000659F4"/>
    <w:rsid w:val="00072556"/>
    <w:rsid w:val="00073418"/>
    <w:rsid w:val="0007408F"/>
    <w:rsid w:val="000812DD"/>
    <w:rsid w:val="00090D5D"/>
    <w:rsid w:val="0009391E"/>
    <w:rsid w:val="000A43E6"/>
    <w:rsid w:val="000B03A3"/>
    <w:rsid w:val="000B28CB"/>
    <w:rsid w:val="000C22AF"/>
    <w:rsid w:val="000C2F52"/>
    <w:rsid w:val="000C3B0F"/>
    <w:rsid w:val="000D389E"/>
    <w:rsid w:val="000E777A"/>
    <w:rsid w:val="00106844"/>
    <w:rsid w:val="00112DED"/>
    <w:rsid w:val="00113C37"/>
    <w:rsid w:val="001216FD"/>
    <w:rsid w:val="001302CB"/>
    <w:rsid w:val="0013518B"/>
    <w:rsid w:val="00136137"/>
    <w:rsid w:val="00141CB2"/>
    <w:rsid w:val="0014602E"/>
    <w:rsid w:val="00146078"/>
    <w:rsid w:val="00147FF3"/>
    <w:rsid w:val="0015042E"/>
    <w:rsid w:val="00151CE2"/>
    <w:rsid w:val="001577CD"/>
    <w:rsid w:val="00164700"/>
    <w:rsid w:val="001674EF"/>
    <w:rsid w:val="0017657E"/>
    <w:rsid w:val="001802B0"/>
    <w:rsid w:val="001815FA"/>
    <w:rsid w:val="00187F29"/>
    <w:rsid w:val="00187F78"/>
    <w:rsid w:val="00191C68"/>
    <w:rsid w:val="001A17FD"/>
    <w:rsid w:val="001A2E68"/>
    <w:rsid w:val="001A3673"/>
    <w:rsid w:val="001A66AC"/>
    <w:rsid w:val="001B5D2E"/>
    <w:rsid w:val="001B73E1"/>
    <w:rsid w:val="001C5560"/>
    <w:rsid w:val="001C5991"/>
    <w:rsid w:val="001D2B72"/>
    <w:rsid w:val="001D3500"/>
    <w:rsid w:val="001D73CF"/>
    <w:rsid w:val="001F787F"/>
    <w:rsid w:val="00203574"/>
    <w:rsid w:val="002051E8"/>
    <w:rsid w:val="0021395B"/>
    <w:rsid w:val="00213F3F"/>
    <w:rsid w:val="00216B7E"/>
    <w:rsid w:val="00217BD9"/>
    <w:rsid w:val="00223F83"/>
    <w:rsid w:val="00224568"/>
    <w:rsid w:val="00226229"/>
    <w:rsid w:val="00233A69"/>
    <w:rsid w:val="00235989"/>
    <w:rsid w:val="002469AE"/>
    <w:rsid w:val="00251DDE"/>
    <w:rsid w:val="002529E7"/>
    <w:rsid w:val="00253B76"/>
    <w:rsid w:val="00256826"/>
    <w:rsid w:val="00256BE9"/>
    <w:rsid w:val="002575B7"/>
    <w:rsid w:val="00280B33"/>
    <w:rsid w:val="00287E26"/>
    <w:rsid w:val="00297AA0"/>
    <w:rsid w:val="002A7D53"/>
    <w:rsid w:val="002B182F"/>
    <w:rsid w:val="002B2B0F"/>
    <w:rsid w:val="002C3E90"/>
    <w:rsid w:val="002C446A"/>
    <w:rsid w:val="002D0DAB"/>
    <w:rsid w:val="002E3EEB"/>
    <w:rsid w:val="002E5E7A"/>
    <w:rsid w:val="002F06EE"/>
    <w:rsid w:val="002F321E"/>
    <w:rsid w:val="002F77BC"/>
    <w:rsid w:val="00302A93"/>
    <w:rsid w:val="00303A1A"/>
    <w:rsid w:val="003042DE"/>
    <w:rsid w:val="00305BAB"/>
    <w:rsid w:val="00305C21"/>
    <w:rsid w:val="00306CBB"/>
    <w:rsid w:val="00310DAC"/>
    <w:rsid w:val="00314EE5"/>
    <w:rsid w:val="003151ED"/>
    <w:rsid w:val="00316F66"/>
    <w:rsid w:val="003170AB"/>
    <w:rsid w:val="0032652B"/>
    <w:rsid w:val="00327356"/>
    <w:rsid w:val="00331E31"/>
    <w:rsid w:val="00332F1D"/>
    <w:rsid w:val="00336767"/>
    <w:rsid w:val="003414B1"/>
    <w:rsid w:val="00345DEE"/>
    <w:rsid w:val="00346B4D"/>
    <w:rsid w:val="00350275"/>
    <w:rsid w:val="00350479"/>
    <w:rsid w:val="003508F2"/>
    <w:rsid w:val="00364795"/>
    <w:rsid w:val="00372353"/>
    <w:rsid w:val="00373CE6"/>
    <w:rsid w:val="00373FE6"/>
    <w:rsid w:val="003816C4"/>
    <w:rsid w:val="0038295A"/>
    <w:rsid w:val="0038571E"/>
    <w:rsid w:val="00385DFD"/>
    <w:rsid w:val="00387777"/>
    <w:rsid w:val="003924ED"/>
    <w:rsid w:val="003A0491"/>
    <w:rsid w:val="003A40AC"/>
    <w:rsid w:val="003A5053"/>
    <w:rsid w:val="003A69D3"/>
    <w:rsid w:val="003B072F"/>
    <w:rsid w:val="003B3A4E"/>
    <w:rsid w:val="003B73A2"/>
    <w:rsid w:val="003C0974"/>
    <w:rsid w:val="003C33B7"/>
    <w:rsid w:val="003C3B31"/>
    <w:rsid w:val="003C682F"/>
    <w:rsid w:val="003D3F67"/>
    <w:rsid w:val="003E7DE2"/>
    <w:rsid w:val="003F2B4E"/>
    <w:rsid w:val="003F3633"/>
    <w:rsid w:val="003F462D"/>
    <w:rsid w:val="003F46DB"/>
    <w:rsid w:val="003F6433"/>
    <w:rsid w:val="00400178"/>
    <w:rsid w:val="00410A83"/>
    <w:rsid w:val="00414B1C"/>
    <w:rsid w:val="0042353E"/>
    <w:rsid w:val="00423DA8"/>
    <w:rsid w:val="0042553D"/>
    <w:rsid w:val="00427A38"/>
    <w:rsid w:val="00430E4B"/>
    <w:rsid w:val="00432230"/>
    <w:rsid w:val="0043253F"/>
    <w:rsid w:val="00437061"/>
    <w:rsid w:val="004430D2"/>
    <w:rsid w:val="0044771D"/>
    <w:rsid w:val="00452921"/>
    <w:rsid w:val="0045443F"/>
    <w:rsid w:val="0045797B"/>
    <w:rsid w:val="00462091"/>
    <w:rsid w:val="004648D3"/>
    <w:rsid w:val="00466D88"/>
    <w:rsid w:val="004A3137"/>
    <w:rsid w:val="004A68BF"/>
    <w:rsid w:val="004A71C0"/>
    <w:rsid w:val="004A7F41"/>
    <w:rsid w:val="004B096F"/>
    <w:rsid w:val="004B0A65"/>
    <w:rsid w:val="004B2FB5"/>
    <w:rsid w:val="004C5C8F"/>
    <w:rsid w:val="004C687D"/>
    <w:rsid w:val="004D3845"/>
    <w:rsid w:val="004D5436"/>
    <w:rsid w:val="004D78CD"/>
    <w:rsid w:val="004E1D63"/>
    <w:rsid w:val="004F2BE5"/>
    <w:rsid w:val="0050227E"/>
    <w:rsid w:val="00520D16"/>
    <w:rsid w:val="00531E79"/>
    <w:rsid w:val="00534DF4"/>
    <w:rsid w:val="00541021"/>
    <w:rsid w:val="00546D1A"/>
    <w:rsid w:val="0055187E"/>
    <w:rsid w:val="00551E50"/>
    <w:rsid w:val="00560CE6"/>
    <w:rsid w:val="00561DBC"/>
    <w:rsid w:val="00567E8A"/>
    <w:rsid w:val="00571D7F"/>
    <w:rsid w:val="00575344"/>
    <w:rsid w:val="0058708C"/>
    <w:rsid w:val="00592103"/>
    <w:rsid w:val="00593FB5"/>
    <w:rsid w:val="00595EA6"/>
    <w:rsid w:val="00596E99"/>
    <w:rsid w:val="0059741C"/>
    <w:rsid w:val="005975CD"/>
    <w:rsid w:val="005B0088"/>
    <w:rsid w:val="005B2022"/>
    <w:rsid w:val="005B7375"/>
    <w:rsid w:val="005C0287"/>
    <w:rsid w:val="005C2C94"/>
    <w:rsid w:val="005C4853"/>
    <w:rsid w:val="005D54F6"/>
    <w:rsid w:val="005E5258"/>
    <w:rsid w:val="005F532F"/>
    <w:rsid w:val="005F53AA"/>
    <w:rsid w:val="005F6977"/>
    <w:rsid w:val="005F7242"/>
    <w:rsid w:val="00606ED2"/>
    <w:rsid w:val="006106D2"/>
    <w:rsid w:val="00615463"/>
    <w:rsid w:val="00616D6A"/>
    <w:rsid w:val="0061711B"/>
    <w:rsid w:val="00617B30"/>
    <w:rsid w:val="006202A9"/>
    <w:rsid w:val="00627908"/>
    <w:rsid w:val="00632356"/>
    <w:rsid w:val="00633B34"/>
    <w:rsid w:val="00640A77"/>
    <w:rsid w:val="00643A86"/>
    <w:rsid w:val="006442E3"/>
    <w:rsid w:val="006457B9"/>
    <w:rsid w:val="006476F8"/>
    <w:rsid w:val="00650DE2"/>
    <w:rsid w:val="00651346"/>
    <w:rsid w:val="006619EB"/>
    <w:rsid w:val="00664B5D"/>
    <w:rsid w:val="0066758F"/>
    <w:rsid w:val="006708A3"/>
    <w:rsid w:val="00671CD4"/>
    <w:rsid w:val="0067390D"/>
    <w:rsid w:val="00677E83"/>
    <w:rsid w:val="006807F2"/>
    <w:rsid w:val="00683BA2"/>
    <w:rsid w:val="00686792"/>
    <w:rsid w:val="006867E0"/>
    <w:rsid w:val="00691CE3"/>
    <w:rsid w:val="0069428C"/>
    <w:rsid w:val="00697302"/>
    <w:rsid w:val="006A3C3F"/>
    <w:rsid w:val="006B0F96"/>
    <w:rsid w:val="006B5413"/>
    <w:rsid w:val="006C3927"/>
    <w:rsid w:val="006C7B46"/>
    <w:rsid w:val="006D203D"/>
    <w:rsid w:val="006E3750"/>
    <w:rsid w:val="006E5259"/>
    <w:rsid w:val="00701E0A"/>
    <w:rsid w:val="00711E3C"/>
    <w:rsid w:val="00725ECE"/>
    <w:rsid w:val="00732375"/>
    <w:rsid w:val="00741A97"/>
    <w:rsid w:val="007463BE"/>
    <w:rsid w:val="00747E56"/>
    <w:rsid w:val="00752C5F"/>
    <w:rsid w:val="00756D1A"/>
    <w:rsid w:val="00756EB9"/>
    <w:rsid w:val="00765290"/>
    <w:rsid w:val="0076671A"/>
    <w:rsid w:val="007669E4"/>
    <w:rsid w:val="00771E67"/>
    <w:rsid w:val="00772E8D"/>
    <w:rsid w:val="00773662"/>
    <w:rsid w:val="00777934"/>
    <w:rsid w:val="00795E72"/>
    <w:rsid w:val="007A1510"/>
    <w:rsid w:val="007A349A"/>
    <w:rsid w:val="007B09B1"/>
    <w:rsid w:val="007C47A2"/>
    <w:rsid w:val="007C4906"/>
    <w:rsid w:val="007E6A2C"/>
    <w:rsid w:val="007F646A"/>
    <w:rsid w:val="007F6F1B"/>
    <w:rsid w:val="008060C7"/>
    <w:rsid w:val="008063E0"/>
    <w:rsid w:val="00810564"/>
    <w:rsid w:val="00812DA6"/>
    <w:rsid w:val="0081467E"/>
    <w:rsid w:val="00821448"/>
    <w:rsid w:val="00821EA6"/>
    <w:rsid w:val="0082511A"/>
    <w:rsid w:val="00826EC6"/>
    <w:rsid w:val="008309F7"/>
    <w:rsid w:val="00842D84"/>
    <w:rsid w:val="008476FC"/>
    <w:rsid w:val="00855155"/>
    <w:rsid w:val="00862590"/>
    <w:rsid w:val="0086365E"/>
    <w:rsid w:val="0086570E"/>
    <w:rsid w:val="00867CF7"/>
    <w:rsid w:val="00875C66"/>
    <w:rsid w:val="008816D7"/>
    <w:rsid w:val="008866C5"/>
    <w:rsid w:val="0089561F"/>
    <w:rsid w:val="0089741D"/>
    <w:rsid w:val="008A3C25"/>
    <w:rsid w:val="008A6040"/>
    <w:rsid w:val="008A706F"/>
    <w:rsid w:val="008C04BC"/>
    <w:rsid w:val="008C6460"/>
    <w:rsid w:val="008C6B03"/>
    <w:rsid w:val="008D1238"/>
    <w:rsid w:val="008D2A19"/>
    <w:rsid w:val="008E5E5A"/>
    <w:rsid w:val="008E6CBA"/>
    <w:rsid w:val="008F5231"/>
    <w:rsid w:val="008F5766"/>
    <w:rsid w:val="00902824"/>
    <w:rsid w:val="00906314"/>
    <w:rsid w:val="0090773B"/>
    <w:rsid w:val="009119B1"/>
    <w:rsid w:val="00914795"/>
    <w:rsid w:val="00917599"/>
    <w:rsid w:val="009225F1"/>
    <w:rsid w:val="00922856"/>
    <w:rsid w:val="00932B56"/>
    <w:rsid w:val="009478BE"/>
    <w:rsid w:val="009479DF"/>
    <w:rsid w:val="00956757"/>
    <w:rsid w:val="0096143C"/>
    <w:rsid w:val="00964EFB"/>
    <w:rsid w:val="009700AF"/>
    <w:rsid w:val="00983902"/>
    <w:rsid w:val="00991C2D"/>
    <w:rsid w:val="00993389"/>
    <w:rsid w:val="009A071C"/>
    <w:rsid w:val="009A5845"/>
    <w:rsid w:val="009A6D7E"/>
    <w:rsid w:val="009A7191"/>
    <w:rsid w:val="009B089B"/>
    <w:rsid w:val="009B6E66"/>
    <w:rsid w:val="009B76E0"/>
    <w:rsid w:val="009C2621"/>
    <w:rsid w:val="009C3A3B"/>
    <w:rsid w:val="009C3B6D"/>
    <w:rsid w:val="009C4181"/>
    <w:rsid w:val="009C5B31"/>
    <w:rsid w:val="009D6E7F"/>
    <w:rsid w:val="009D75BB"/>
    <w:rsid w:val="009E19AF"/>
    <w:rsid w:val="009E38B4"/>
    <w:rsid w:val="009F084A"/>
    <w:rsid w:val="009F0D62"/>
    <w:rsid w:val="009F2DD6"/>
    <w:rsid w:val="009F3927"/>
    <w:rsid w:val="00A00834"/>
    <w:rsid w:val="00A02036"/>
    <w:rsid w:val="00A12BE2"/>
    <w:rsid w:val="00A25139"/>
    <w:rsid w:val="00A25759"/>
    <w:rsid w:val="00A31A19"/>
    <w:rsid w:val="00A34F0A"/>
    <w:rsid w:val="00A36398"/>
    <w:rsid w:val="00A437FF"/>
    <w:rsid w:val="00A479F7"/>
    <w:rsid w:val="00A575F0"/>
    <w:rsid w:val="00A57949"/>
    <w:rsid w:val="00A57B79"/>
    <w:rsid w:val="00A62880"/>
    <w:rsid w:val="00A63BE4"/>
    <w:rsid w:val="00A6520F"/>
    <w:rsid w:val="00A672CC"/>
    <w:rsid w:val="00A67DD9"/>
    <w:rsid w:val="00A724C3"/>
    <w:rsid w:val="00AA5489"/>
    <w:rsid w:val="00AA55B6"/>
    <w:rsid w:val="00AA565F"/>
    <w:rsid w:val="00AB4221"/>
    <w:rsid w:val="00AC130A"/>
    <w:rsid w:val="00AC17FA"/>
    <w:rsid w:val="00AC19E5"/>
    <w:rsid w:val="00AD2B4A"/>
    <w:rsid w:val="00AD3C5D"/>
    <w:rsid w:val="00AD5454"/>
    <w:rsid w:val="00AD592B"/>
    <w:rsid w:val="00AD711B"/>
    <w:rsid w:val="00AE07A6"/>
    <w:rsid w:val="00AE40A8"/>
    <w:rsid w:val="00AE473A"/>
    <w:rsid w:val="00AE6F70"/>
    <w:rsid w:val="00AF4FA4"/>
    <w:rsid w:val="00AF7FF7"/>
    <w:rsid w:val="00B02DEF"/>
    <w:rsid w:val="00B05390"/>
    <w:rsid w:val="00B1038B"/>
    <w:rsid w:val="00B14E0B"/>
    <w:rsid w:val="00B1626D"/>
    <w:rsid w:val="00B17F4C"/>
    <w:rsid w:val="00B201D0"/>
    <w:rsid w:val="00B3238E"/>
    <w:rsid w:val="00B348F1"/>
    <w:rsid w:val="00B35647"/>
    <w:rsid w:val="00B36B95"/>
    <w:rsid w:val="00B4728B"/>
    <w:rsid w:val="00B47724"/>
    <w:rsid w:val="00B54262"/>
    <w:rsid w:val="00B55DF0"/>
    <w:rsid w:val="00B57107"/>
    <w:rsid w:val="00B62AD2"/>
    <w:rsid w:val="00B64315"/>
    <w:rsid w:val="00B651A1"/>
    <w:rsid w:val="00B702EA"/>
    <w:rsid w:val="00B72BD2"/>
    <w:rsid w:val="00B732B2"/>
    <w:rsid w:val="00B75A49"/>
    <w:rsid w:val="00B82C84"/>
    <w:rsid w:val="00B8499E"/>
    <w:rsid w:val="00B84E31"/>
    <w:rsid w:val="00B862CA"/>
    <w:rsid w:val="00B93EED"/>
    <w:rsid w:val="00B959D8"/>
    <w:rsid w:val="00BA0A25"/>
    <w:rsid w:val="00BA72C9"/>
    <w:rsid w:val="00BB19E2"/>
    <w:rsid w:val="00BC0802"/>
    <w:rsid w:val="00BC5DA2"/>
    <w:rsid w:val="00BD2F98"/>
    <w:rsid w:val="00BD67C8"/>
    <w:rsid w:val="00BD67E0"/>
    <w:rsid w:val="00BD7C08"/>
    <w:rsid w:val="00BE3C47"/>
    <w:rsid w:val="00BE4899"/>
    <w:rsid w:val="00BE4B17"/>
    <w:rsid w:val="00BE7788"/>
    <w:rsid w:val="00BF33B9"/>
    <w:rsid w:val="00BF4828"/>
    <w:rsid w:val="00BF4EC7"/>
    <w:rsid w:val="00C0057A"/>
    <w:rsid w:val="00C02A06"/>
    <w:rsid w:val="00C06089"/>
    <w:rsid w:val="00C073D4"/>
    <w:rsid w:val="00C24380"/>
    <w:rsid w:val="00C25112"/>
    <w:rsid w:val="00C27815"/>
    <w:rsid w:val="00C37A55"/>
    <w:rsid w:val="00C53C62"/>
    <w:rsid w:val="00C54B76"/>
    <w:rsid w:val="00C61AE7"/>
    <w:rsid w:val="00C63C7B"/>
    <w:rsid w:val="00C643EC"/>
    <w:rsid w:val="00C6685C"/>
    <w:rsid w:val="00C742A8"/>
    <w:rsid w:val="00C76671"/>
    <w:rsid w:val="00C76B47"/>
    <w:rsid w:val="00C76EC4"/>
    <w:rsid w:val="00C8178A"/>
    <w:rsid w:val="00C873BB"/>
    <w:rsid w:val="00C94B9B"/>
    <w:rsid w:val="00C95EA7"/>
    <w:rsid w:val="00C96663"/>
    <w:rsid w:val="00CA18CA"/>
    <w:rsid w:val="00CA2937"/>
    <w:rsid w:val="00CA4668"/>
    <w:rsid w:val="00CA6DD6"/>
    <w:rsid w:val="00CB1B0D"/>
    <w:rsid w:val="00CC13C5"/>
    <w:rsid w:val="00CC3045"/>
    <w:rsid w:val="00CD068E"/>
    <w:rsid w:val="00CD22BE"/>
    <w:rsid w:val="00CD4725"/>
    <w:rsid w:val="00CE25B6"/>
    <w:rsid w:val="00CE260A"/>
    <w:rsid w:val="00CF50B9"/>
    <w:rsid w:val="00CF7F88"/>
    <w:rsid w:val="00D01BBD"/>
    <w:rsid w:val="00D12E12"/>
    <w:rsid w:val="00D17C6A"/>
    <w:rsid w:val="00D24B1C"/>
    <w:rsid w:val="00D24E95"/>
    <w:rsid w:val="00D2595E"/>
    <w:rsid w:val="00D3498D"/>
    <w:rsid w:val="00D3772C"/>
    <w:rsid w:val="00D44A15"/>
    <w:rsid w:val="00D51A99"/>
    <w:rsid w:val="00D51FF4"/>
    <w:rsid w:val="00D53FDC"/>
    <w:rsid w:val="00D54E4B"/>
    <w:rsid w:val="00D57486"/>
    <w:rsid w:val="00D63D49"/>
    <w:rsid w:val="00D64500"/>
    <w:rsid w:val="00D66414"/>
    <w:rsid w:val="00D71317"/>
    <w:rsid w:val="00D80D36"/>
    <w:rsid w:val="00D8299B"/>
    <w:rsid w:val="00D83581"/>
    <w:rsid w:val="00D842B7"/>
    <w:rsid w:val="00D91390"/>
    <w:rsid w:val="00D919AE"/>
    <w:rsid w:val="00D973FC"/>
    <w:rsid w:val="00DA0693"/>
    <w:rsid w:val="00DA2476"/>
    <w:rsid w:val="00DA68D1"/>
    <w:rsid w:val="00DA715B"/>
    <w:rsid w:val="00DB25CE"/>
    <w:rsid w:val="00DB7531"/>
    <w:rsid w:val="00DC01BE"/>
    <w:rsid w:val="00DC1F3B"/>
    <w:rsid w:val="00DC7D37"/>
    <w:rsid w:val="00DD267A"/>
    <w:rsid w:val="00DD2C8D"/>
    <w:rsid w:val="00DD3A38"/>
    <w:rsid w:val="00DD4836"/>
    <w:rsid w:val="00DD6679"/>
    <w:rsid w:val="00DE685E"/>
    <w:rsid w:val="00E03601"/>
    <w:rsid w:val="00E04177"/>
    <w:rsid w:val="00E14C9A"/>
    <w:rsid w:val="00E16CF0"/>
    <w:rsid w:val="00E237C4"/>
    <w:rsid w:val="00E26F14"/>
    <w:rsid w:val="00E31ADF"/>
    <w:rsid w:val="00E32342"/>
    <w:rsid w:val="00E42EBB"/>
    <w:rsid w:val="00E44AC8"/>
    <w:rsid w:val="00E63A76"/>
    <w:rsid w:val="00E647B6"/>
    <w:rsid w:val="00E6523A"/>
    <w:rsid w:val="00E7240A"/>
    <w:rsid w:val="00E730F5"/>
    <w:rsid w:val="00E75535"/>
    <w:rsid w:val="00E76DB5"/>
    <w:rsid w:val="00E83429"/>
    <w:rsid w:val="00E87482"/>
    <w:rsid w:val="00E93AB0"/>
    <w:rsid w:val="00E968A3"/>
    <w:rsid w:val="00EA0172"/>
    <w:rsid w:val="00EA302B"/>
    <w:rsid w:val="00EB3CFE"/>
    <w:rsid w:val="00EC3DA2"/>
    <w:rsid w:val="00EC51EB"/>
    <w:rsid w:val="00EC6930"/>
    <w:rsid w:val="00ED1E34"/>
    <w:rsid w:val="00ED64E2"/>
    <w:rsid w:val="00EE0DB5"/>
    <w:rsid w:val="00EE7834"/>
    <w:rsid w:val="00EF1F2B"/>
    <w:rsid w:val="00EF3FDB"/>
    <w:rsid w:val="00EF44E9"/>
    <w:rsid w:val="00F03DFF"/>
    <w:rsid w:val="00F15F20"/>
    <w:rsid w:val="00F22668"/>
    <w:rsid w:val="00F25003"/>
    <w:rsid w:val="00F3032C"/>
    <w:rsid w:val="00F31290"/>
    <w:rsid w:val="00F323DC"/>
    <w:rsid w:val="00F343BB"/>
    <w:rsid w:val="00F347FA"/>
    <w:rsid w:val="00F51479"/>
    <w:rsid w:val="00F566B8"/>
    <w:rsid w:val="00F61370"/>
    <w:rsid w:val="00F61E1B"/>
    <w:rsid w:val="00F6400A"/>
    <w:rsid w:val="00F67D95"/>
    <w:rsid w:val="00F7115F"/>
    <w:rsid w:val="00F718CE"/>
    <w:rsid w:val="00F734B0"/>
    <w:rsid w:val="00F73FA5"/>
    <w:rsid w:val="00F80ED3"/>
    <w:rsid w:val="00F82B99"/>
    <w:rsid w:val="00F9075E"/>
    <w:rsid w:val="00F90AD2"/>
    <w:rsid w:val="00FA20C3"/>
    <w:rsid w:val="00FA5879"/>
    <w:rsid w:val="00FA7332"/>
    <w:rsid w:val="00FB47DB"/>
    <w:rsid w:val="00FB79B0"/>
    <w:rsid w:val="00FC3948"/>
    <w:rsid w:val="00FC3A74"/>
    <w:rsid w:val="00FC5574"/>
    <w:rsid w:val="00FE0ECD"/>
    <w:rsid w:val="00FE4FDE"/>
    <w:rsid w:val="00FE5800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724C3"/>
    <w:rPr>
      <w:color w:val="0000FF" w:themeColor="hyperlink"/>
      <w:u w:val="single"/>
    </w:rPr>
  </w:style>
  <w:style w:type="character" w:customStyle="1" w:styleId="changetype">
    <w:name w:val="changetype"/>
    <w:basedOn w:val="DefaultParagraphFont"/>
    <w:rsid w:val="00A724C3"/>
  </w:style>
  <w:style w:type="character" w:styleId="CommentReference">
    <w:name w:val="annotation reference"/>
    <w:basedOn w:val="DefaultParagraphFont"/>
    <w:uiPriority w:val="99"/>
    <w:semiHidden/>
    <w:unhideWhenUsed/>
    <w:rsid w:val="00534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D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D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D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B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A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A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0A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0A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0A6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A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724C3"/>
    <w:rPr>
      <w:color w:val="0000FF" w:themeColor="hyperlink"/>
      <w:u w:val="single"/>
    </w:rPr>
  </w:style>
  <w:style w:type="character" w:customStyle="1" w:styleId="changetype">
    <w:name w:val="changetype"/>
    <w:basedOn w:val="DefaultParagraphFont"/>
    <w:rsid w:val="00A724C3"/>
  </w:style>
  <w:style w:type="character" w:styleId="CommentReference">
    <w:name w:val="annotation reference"/>
    <w:basedOn w:val="DefaultParagraphFont"/>
    <w:uiPriority w:val="99"/>
    <w:semiHidden/>
    <w:unhideWhenUsed/>
    <w:rsid w:val="00534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4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4D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D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D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B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A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A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0A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0A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0A6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51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318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Layout" Target="diagrams/layout2.xml"/><Relationship Id="rId26" Type="http://schemas.openxmlformats.org/officeDocument/2006/relationships/diagramData" Target="diagrams/data3.xml"/><Relationship Id="rId39" Type="http://schemas.openxmlformats.org/officeDocument/2006/relationships/hyperlink" Target="http://otndnld.oracle.co.jp/document/products/as10g/101300/B25221_03/web.1013/b14426/overview.htm" TargetMode="Externa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diagramColors" Target="diagrams/colors4.xml"/><Relationship Id="rId42" Type="http://schemas.openxmlformats.org/officeDocument/2006/relationships/image" Target="media/image10.gif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Data" Target="diagrams/data2.xml"/><Relationship Id="rId25" Type="http://schemas.openxmlformats.org/officeDocument/2006/relationships/image" Target="media/image7.png"/><Relationship Id="rId33" Type="http://schemas.openxmlformats.org/officeDocument/2006/relationships/diagramQuickStyle" Target="diagrams/quickStyle4.xml"/><Relationship Id="rId38" Type="http://schemas.openxmlformats.org/officeDocument/2006/relationships/hyperlink" Target="https://www.packtpub.com/books/content/overview-tomcat-6-servlet-container-part-1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Colors" Target="diagrams/colors2.xml"/><Relationship Id="rId29" Type="http://schemas.openxmlformats.org/officeDocument/2006/relationships/diagramColors" Target="diagrams/colors3.xml"/><Relationship Id="rId41" Type="http://schemas.openxmlformats.org/officeDocument/2006/relationships/hyperlink" Target="http://www.javaprogrammingforums.com/java-programming-tutorials/15449-64-java-cheat-sheets-ref-card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6.png"/><Relationship Id="rId32" Type="http://schemas.openxmlformats.org/officeDocument/2006/relationships/diagramLayout" Target="diagrams/layout4.xml"/><Relationship Id="rId37" Type="http://schemas.openxmlformats.org/officeDocument/2006/relationships/hyperlink" Target="http://www.mulesoft.com/tcat/tomcat-jsp" TargetMode="External"/><Relationship Id="rId40" Type="http://schemas.openxmlformats.org/officeDocument/2006/relationships/hyperlink" Target="http://introcs.cs.princeton.edu/java/11cheatsheet/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image" Target="media/image5.png"/><Relationship Id="rId28" Type="http://schemas.openxmlformats.org/officeDocument/2006/relationships/diagramQuickStyle" Target="diagrams/quickStyle3.xml"/><Relationship Id="rId36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2.xml"/><Relationship Id="rId31" Type="http://schemas.openxmlformats.org/officeDocument/2006/relationships/diagramData" Target="diagrams/data4.xml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image" Target="media/image4.png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43" Type="http://schemas.openxmlformats.org/officeDocument/2006/relationships/header" Target="header1.xml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1F3C7A-24AF-4389-92C1-9D82734593EB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5351D48-1D36-4DCC-9B05-6BAC14259E33}">
      <dgm:prSet phldrT="[Text]" custT="1"/>
      <dgm:spPr/>
      <dgm:t>
        <a:bodyPr/>
        <a:lstStyle/>
        <a:p>
          <a:r>
            <a:rPr lang="en-US" sz="2800">
              <a:solidFill>
                <a:schemeClr val="tx2">
                  <a:lumMod val="75000"/>
                </a:schemeClr>
              </a:solidFill>
            </a:rPr>
            <a:t>Bootstrap</a:t>
          </a:r>
        </a:p>
        <a:p>
          <a:r>
            <a:rPr lang="en-US" sz="1200">
              <a:solidFill>
                <a:schemeClr val="tx2">
                  <a:lumMod val="75000"/>
                </a:schemeClr>
              </a:solidFill>
            </a:rPr>
            <a:t>native code </a:t>
          </a:r>
        </a:p>
      </dgm:t>
    </dgm:pt>
    <dgm:pt modelId="{B15900AA-736C-48A2-BAF3-DE850C620BE1}" type="parTrans" cxnId="{666C34BA-C4DF-4C23-BC03-AF9ED275E0C5}">
      <dgm:prSet/>
      <dgm:spPr/>
      <dgm:t>
        <a:bodyPr/>
        <a:lstStyle/>
        <a:p>
          <a:endParaRPr lang="en-US"/>
        </a:p>
      </dgm:t>
    </dgm:pt>
    <dgm:pt modelId="{28865A59-3EED-4A2A-9C32-879E03F1B036}" type="sibTrans" cxnId="{666C34BA-C4DF-4C23-BC03-AF9ED275E0C5}">
      <dgm:prSet/>
      <dgm:spPr/>
      <dgm:t>
        <a:bodyPr/>
        <a:lstStyle/>
        <a:p>
          <a:endParaRPr lang="en-US"/>
        </a:p>
      </dgm:t>
    </dgm:pt>
    <dgm:pt modelId="{415BF59D-28F3-4C9A-8A91-C877CEA2BB1F}">
      <dgm:prSet phldrT="[Text]" custT="1"/>
      <dgm:spPr/>
      <dgm:t>
        <a:bodyPr/>
        <a:lstStyle/>
        <a:p>
          <a:r>
            <a:rPr lang="en-US" sz="2800">
              <a:solidFill>
                <a:schemeClr val="tx2">
                  <a:lumMod val="75000"/>
                </a:schemeClr>
              </a:solidFill>
            </a:rPr>
            <a:t>Extension </a:t>
          </a:r>
        </a:p>
        <a:p>
          <a:r>
            <a:rPr lang="en-US" sz="1200">
              <a:solidFill>
                <a:schemeClr val="tx2">
                  <a:lumMod val="75000"/>
                </a:schemeClr>
              </a:solidFill>
            </a:rPr>
            <a:t>java.net.URLClassLoader </a:t>
          </a:r>
        </a:p>
      </dgm:t>
    </dgm:pt>
    <dgm:pt modelId="{6581EFAE-B5BB-4276-BAB4-68DE55BD3D20}" type="parTrans" cxnId="{61966DB3-10F0-441E-A108-57A06BD0163D}">
      <dgm:prSet/>
      <dgm:spPr/>
      <dgm:t>
        <a:bodyPr/>
        <a:lstStyle/>
        <a:p>
          <a:endParaRPr lang="en-US"/>
        </a:p>
      </dgm:t>
    </dgm:pt>
    <dgm:pt modelId="{6BE485CA-FE3F-4022-A8F5-421E97B51384}" type="sibTrans" cxnId="{61966DB3-10F0-441E-A108-57A06BD0163D}">
      <dgm:prSet/>
      <dgm:spPr/>
      <dgm:t>
        <a:bodyPr/>
        <a:lstStyle/>
        <a:p>
          <a:endParaRPr lang="en-US"/>
        </a:p>
      </dgm:t>
    </dgm:pt>
    <dgm:pt modelId="{5A9CAD34-5C22-4F14-A40C-4DF56EC61041}">
      <dgm:prSet phldrT="[Text]" custT="1"/>
      <dgm:spPr/>
      <dgm:t>
        <a:bodyPr/>
        <a:lstStyle/>
        <a:p>
          <a:r>
            <a:rPr lang="en-US" sz="2800">
              <a:solidFill>
                <a:schemeClr val="tx2">
                  <a:lumMod val="75000"/>
                </a:schemeClr>
              </a:solidFill>
            </a:rPr>
            <a:t>System</a:t>
          </a:r>
        </a:p>
        <a:p>
          <a:r>
            <a:rPr lang="en-US" sz="1200"/>
            <a:t>application class loader</a:t>
          </a:r>
          <a:endParaRPr lang="en-US" sz="1200">
            <a:solidFill>
              <a:schemeClr val="tx2">
                <a:lumMod val="75000"/>
              </a:schemeClr>
            </a:solidFill>
          </a:endParaRPr>
        </a:p>
      </dgm:t>
    </dgm:pt>
    <dgm:pt modelId="{5F04E52C-CBEF-4A2E-9100-A9C4A0FCCA93}" type="parTrans" cxnId="{E6190F5A-0305-4498-A4FB-C29E2049E110}">
      <dgm:prSet/>
      <dgm:spPr/>
      <dgm:t>
        <a:bodyPr/>
        <a:lstStyle/>
        <a:p>
          <a:endParaRPr lang="en-US"/>
        </a:p>
      </dgm:t>
    </dgm:pt>
    <dgm:pt modelId="{B91DACAE-C395-4EA6-8E3F-350A42B2C787}" type="sibTrans" cxnId="{E6190F5A-0305-4498-A4FB-C29E2049E110}">
      <dgm:prSet/>
      <dgm:spPr/>
      <dgm:t>
        <a:bodyPr/>
        <a:lstStyle/>
        <a:p>
          <a:endParaRPr lang="en-US"/>
        </a:p>
      </dgm:t>
    </dgm:pt>
    <dgm:pt modelId="{E3C0B5B9-F42F-44DB-A432-23B799A3128F}" type="pres">
      <dgm:prSet presAssocID="{C01F3C7A-24AF-4389-92C1-9D82734593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C83C2CB-90E4-4138-980F-543E768AD7AA}" type="pres">
      <dgm:prSet presAssocID="{55351D48-1D36-4DCC-9B05-6BAC14259E33}" presName="hierRoot1" presStyleCnt="0">
        <dgm:presLayoutVars>
          <dgm:hierBranch val="init"/>
        </dgm:presLayoutVars>
      </dgm:prSet>
      <dgm:spPr/>
    </dgm:pt>
    <dgm:pt modelId="{813E9F25-C8C6-48DD-BDDF-2644CFE3C30F}" type="pres">
      <dgm:prSet presAssocID="{55351D48-1D36-4DCC-9B05-6BAC14259E33}" presName="rootComposite1" presStyleCnt="0"/>
      <dgm:spPr/>
    </dgm:pt>
    <dgm:pt modelId="{A30375A5-51FD-45BF-83BE-4967840F01C4}" type="pres">
      <dgm:prSet presAssocID="{55351D48-1D36-4DCC-9B05-6BAC14259E3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C2BB1-BA49-4AD9-82FE-AC26B1D470E6}" type="pres">
      <dgm:prSet presAssocID="{55351D48-1D36-4DCC-9B05-6BAC14259E3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9CF112-364A-404A-BE25-121A15732975}" type="pres">
      <dgm:prSet presAssocID="{55351D48-1D36-4DCC-9B05-6BAC14259E33}" presName="hierChild2" presStyleCnt="0"/>
      <dgm:spPr/>
    </dgm:pt>
    <dgm:pt modelId="{BADC7FFC-BBA0-4C06-A9F8-31EEA97ED7D9}" type="pres">
      <dgm:prSet presAssocID="{6581EFAE-B5BB-4276-BAB4-68DE55BD3D20}" presName="Name37" presStyleLbl="parChTrans1D2" presStyleIdx="0" presStyleCnt="1"/>
      <dgm:spPr/>
      <dgm:t>
        <a:bodyPr/>
        <a:lstStyle/>
        <a:p>
          <a:endParaRPr lang="en-US"/>
        </a:p>
      </dgm:t>
    </dgm:pt>
    <dgm:pt modelId="{7B4D7D0D-CE3F-4148-A306-0B35C149236D}" type="pres">
      <dgm:prSet presAssocID="{415BF59D-28F3-4C9A-8A91-C877CEA2BB1F}" presName="hierRoot2" presStyleCnt="0">
        <dgm:presLayoutVars>
          <dgm:hierBranch val="init"/>
        </dgm:presLayoutVars>
      </dgm:prSet>
      <dgm:spPr/>
    </dgm:pt>
    <dgm:pt modelId="{68D5081F-4849-4BF3-BCBD-3E642A7CA434}" type="pres">
      <dgm:prSet presAssocID="{415BF59D-28F3-4C9A-8A91-C877CEA2BB1F}" presName="rootComposite" presStyleCnt="0"/>
      <dgm:spPr/>
    </dgm:pt>
    <dgm:pt modelId="{533F3F81-FAA9-42A0-A77A-6BD909B8442F}" type="pres">
      <dgm:prSet presAssocID="{415BF59D-28F3-4C9A-8A91-C877CEA2BB1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5A212B-1AE4-481C-9A90-8DDB6F27C4BF}" type="pres">
      <dgm:prSet presAssocID="{415BF59D-28F3-4C9A-8A91-C877CEA2BB1F}" presName="rootConnector" presStyleLbl="node2" presStyleIdx="0" presStyleCnt="1"/>
      <dgm:spPr/>
      <dgm:t>
        <a:bodyPr/>
        <a:lstStyle/>
        <a:p>
          <a:endParaRPr lang="en-US"/>
        </a:p>
      </dgm:t>
    </dgm:pt>
    <dgm:pt modelId="{79496635-323E-427D-9DF8-F34A4CA11285}" type="pres">
      <dgm:prSet presAssocID="{415BF59D-28F3-4C9A-8A91-C877CEA2BB1F}" presName="hierChild4" presStyleCnt="0"/>
      <dgm:spPr/>
    </dgm:pt>
    <dgm:pt modelId="{5C84DD06-75B1-4EC7-8968-46B249447D23}" type="pres">
      <dgm:prSet presAssocID="{5F04E52C-CBEF-4A2E-9100-A9C4A0FCCA93}" presName="Name37" presStyleLbl="parChTrans1D3" presStyleIdx="0" presStyleCnt="1"/>
      <dgm:spPr/>
      <dgm:t>
        <a:bodyPr/>
        <a:lstStyle/>
        <a:p>
          <a:endParaRPr lang="en-US"/>
        </a:p>
      </dgm:t>
    </dgm:pt>
    <dgm:pt modelId="{BB59E1A4-B98B-4B1F-9AEE-843D4E8C319E}" type="pres">
      <dgm:prSet presAssocID="{5A9CAD34-5C22-4F14-A40C-4DF56EC61041}" presName="hierRoot2" presStyleCnt="0">
        <dgm:presLayoutVars>
          <dgm:hierBranch val="init"/>
        </dgm:presLayoutVars>
      </dgm:prSet>
      <dgm:spPr/>
    </dgm:pt>
    <dgm:pt modelId="{FE183721-9EA4-44E8-B11C-69DFC0D77D1E}" type="pres">
      <dgm:prSet presAssocID="{5A9CAD34-5C22-4F14-A40C-4DF56EC61041}" presName="rootComposite" presStyleCnt="0"/>
      <dgm:spPr/>
    </dgm:pt>
    <dgm:pt modelId="{5F345091-043D-403B-9291-E0871E9DBD36}" type="pres">
      <dgm:prSet presAssocID="{5A9CAD34-5C22-4F14-A40C-4DF56EC61041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B026FB-9CAB-4561-AD30-031D5559B0B3}" type="pres">
      <dgm:prSet presAssocID="{5A9CAD34-5C22-4F14-A40C-4DF56EC61041}" presName="rootConnector" presStyleLbl="node3" presStyleIdx="0" presStyleCnt="1"/>
      <dgm:spPr/>
      <dgm:t>
        <a:bodyPr/>
        <a:lstStyle/>
        <a:p>
          <a:endParaRPr lang="en-US"/>
        </a:p>
      </dgm:t>
    </dgm:pt>
    <dgm:pt modelId="{6F70BA71-F2F7-4074-A547-CE249B69F133}" type="pres">
      <dgm:prSet presAssocID="{5A9CAD34-5C22-4F14-A40C-4DF56EC61041}" presName="hierChild4" presStyleCnt="0"/>
      <dgm:spPr/>
    </dgm:pt>
    <dgm:pt modelId="{EEFD2FFE-36B8-48AD-987A-0CB14BEA5BA3}" type="pres">
      <dgm:prSet presAssocID="{5A9CAD34-5C22-4F14-A40C-4DF56EC61041}" presName="hierChild5" presStyleCnt="0"/>
      <dgm:spPr/>
    </dgm:pt>
    <dgm:pt modelId="{371925FA-577B-4165-81CD-013633DF6294}" type="pres">
      <dgm:prSet presAssocID="{415BF59D-28F3-4C9A-8A91-C877CEA2BB1F}" presName="hierChild5" presStyleCnt="0"/>
      <dgm:spPr/>
    </dgm:pt>
    <dgm:pt modelId="{97C57DF3-68E7-4A6C-A319-E3CE077F66B5}" type="pres">
      <dgm:prSet presAssocID="{55351D48-1D36-4DCC-9B05-6BAC14259E33}" presName="hierChild3" presStyleCnt="0"/>
      <dgm:spPr/>
    </dgm:pt>
  </dgm:ptLst>
  <dgm:cxnLst>
    <dgm:cxn modelId="{61966DB3-10F0-441E-A108-57A06BD0163D}" srcId="{55351D48-1D36-4DCC-9B05-6BAC14259E33}" destId="{415BF59D-28F3-4C9A-8A91-C877CEA2BB1F}" srcOrd="0" destOrd="0" parTransId="{6581EFAE-B5BB-4276-BAB4-68DE55BD3D20}" sibTransId="{6BE485CA-FE3F-4022-A8F5-421E97B51384}"/>
    <dgm:cxn modelId="{0CB0EA21-5F94-4891-AEF8-3A641C7F0EEB}" type="presOf" srcId="{C01F3C7A-24AF-4389-92C1-9D82734593EB}" destId="{E3C0B5B9-F42F-44DB-A432-23B799A3128F}" srcOrd="0" destOrd="0" presId="urn:microsoft.com/office/officeart/2005/8/layout/orgChart1"/>
    <dgm:cxn modelId="{7927101E-00C8-406D-9FD4-B1DFC4420BF3}" type="presOf" srcId="{55351D48-1D36-4DCC-9B05-6BAC14259E33}" destId="{A30375A5-51FD-45BF-83BE-4967840F01C4}" srcOrd="0" destOrd="0" presId="urn:microsoft.com/office/officeart/2005/8/layout/orgChart1"/>
    <dgm:cxn modelId="{51C3DE12-945C-44F6-8786-A8D546F50F17}" type="presOf" srcId="{5A9CAD34-5C22-4F14-A40C-4DF56EC61041}" destId="{5F345091-043D-403B-9291-E0871E9DBD36}" srcOrd="0" destOrd="0" presId="urn:microsoft.com/office/officeart/2005/8/layout/orgChart1"/>
    <dgm:cxn modelId="{76E6B7E6-6A50-467D-8FDE-C78A3509E9B7}" type="presOf" srcId="{55351D48-1D36-4DCC-9B05-6BAC14259E33}" destId="{0FBC2BB1-BA49-4AD9-82FE-AC26B1D470E6}" srcOrd="1" destOrd="0" presId="urn:microsoft.com/office/officeart/2005/8/layout/orgChart1"/>
    <dgm:cxn modelId="{3DF6271D-5DD5-4B3B-8A36-5990BF5BF85F}" type="presOf" srcId="{415BF59D-28F3-4C9A-8A91-C877CEA2BB1F}" destId="{533F3F81-FAA9-42A0-A77A-6BD909B8442F}" srcOrd="0" destOrd="0" presId="urn:microsoft.com/office/officeart/2005/8/layout/orgChart1"/>
    <dgm:cxn modelId="{4D0CB9BA-EDF1-4DF3-82CF-48E4C831FDBE}" type="presOf" srcId="{6581EFAE-B5BB-4276-BAB4-68DE55BD3D20}" destId="{BADC7FFC-BBA0-4C06-A9F8-31EEA97ED7D9}" srcOrd="0" destOrd="0" presId="urn:microsoft.com/office/officeart/2005/8/layout/orgChart1"/>
    <dgm:cxn modelId="{EA4529FA-DD7F-4B91-94AA-4438698127E3}" type="presOf" srcId="{415BF59D-28F3-4C9A-8A91-C877CEA2BB1F}" destId="{6F5A212B-1AE4-481C-9A90-8DDB6F27C4BF}" srcOrd="1" destOrd="0" presId="urn:microsoft.com/office/officeart/2005/8/layout/orgChart1"/>
    <dgm:cxn modelId="{ECBB2ABA-EE9C-4B0F-8AF5-0125A96BE95D}" type="presOf" srcId="{5F04E52C-CBEF-4A2E-9100-A9C4A0FCCA93}" destId="{5C84DD06-75B1-4EC7-8968-46B249447D23}" srcOrd="0" destOrd="0" presId="urn:microsoft.com/office/officeart/2005/8/layout/orgChart1"/>
    <dgm:cxn modelId="{E6190F5A-0305-4498-A4FB-C29E2049E110}" srcId="{415BF59D-28F3-4C9A-8A91-C877CEA2BB1F}" destId="{5A9CAD34-5C22-4F14-A40C-4DF56EC61041}" srcOrd="0" destOrd="0" parTransId="{5F04E52C-CBEF-4A2E-9100-A9C4A0FCCA93}" sibTransId="{B91DACAE-C395-4EA6-8E3F-350A42B2C787}"/>
    <dgm:cxn modelId="{48FAD4FF-36D0-4A98-8C16-D304C8084987}" type="presOf" srcId="{5A9CAD34-5C22-4F14-A40C-4DF56EC61041}" destId="{F3B026FB-9CAB-4561-AD30-031D5559B0B3}" srcOrd="1" destOrd="0" presId="urn:microsoft.com/office/officeart/2005/8/layout/orgChart1"/>
    <dgm:cxn modelId="{666C34BA-C4DF-4C23-BC03-AF9ED275E0C5}" srcId="{C01F3C7A-24AF-4389-92C1-9D82734593EB}" destId="{55351D48-1D36-4DCC-9B05-6BAC14259E33}" srcOrd="0" destOrd="0" parTransId="{B15900AA-736C-48A2-BAF3-DE850C620BE1}" sibTransId="{28865A59-3EED-4A2A-9C32-879E03F1B036}"/>
    <dgm:cxn modelId="{228FF962-C4F5-41C7-A5CA-5DA17931EC06}" type="presParOf" srcId="{E3C0B5B9-F42F-44DB-A432-23B799A3128F}" destId="{0C83C2CB-90E4-4138-980F-543E768AD7AA}" srcOrd="0" destOrd="0" presId="urn:microsoft.com/office/officeart/2005/8/layout/orgChart1"/>
    <dgm:cxn modelId="{C187967A-D5B7-4B36-B9C9-CF72732FB67C}" type="presParOf" srcId="{0C83C2CB-90E4-4138-980F-543E768AD7AA}" destId="{813E9F25-C8C6-48DD-BDDF-2644CFE3C30F}" srcOrd="0" destOrd="0" presId="urn:microsoft.com/office/officeart/2005/8/layout/orgChart1"/>
    <dgm:cxn modelId="{C50ADB8A-F8CD-4FD1-AB4C-0085C70E9367}" type="presParOf" srcId="{813E9F25-C8C6-48DD-BDDF-2644CFE3C30F}" destId="{A30375A5-51FD-45BF-83BE-4967840F01C4}" srcOrd="0" destOrd="0" presId="urn:microsoft.com/office/officeart/2005/8/layout/orgChart1"/>
    <dgm:cxn modelId="{0A0C1206-386F-44ED-BA03-A565419E7401}" type="presParOf" srcId="{813E9F25-C8C6-48DD-BDDF-2644CFE3C30F}" destId="{0FBC2BB1-BA49-4AD9-82FE-AC26B1D470E6}" srcOrd="1" destOrd="0" presId="urn:microsoft.com/office/officeart/2005/8/layout/orgChart1"/>
    <dgm:cxn modelId="{A4F447DC-6C1F-4C99-A442-04F18EB5C2C9}" type="presParOf" srcId="{0C83C2CB-90E4-4138-980F-543E768AD7AA}" destId="{F79CF112-364A-404A-BE25-121A15732975}" srcOrd="1" destOrd="0" presId="urn:microsoft.com/office/officeart/2005/8/layout/orgChart1"/>
    <dgm:cxn modelId="{B92C5D21-6E3B-4B01-A520-640FE2E86A0C}" type="presParOf" srcId="{F79CF112-364A-404A-BE25-121A15732975}" destId="{BADC7FFC-BBA0-4C06-A9F8-31EEA97ED7D9}" srcOrd="0" destOrd="0" presId="urn:microsoft.com/office/officeart/2005/8/layout/orgChart1"/>
    <dgm:cxn modelId="{7E4C9FEB-4044-4CB0-B1C9-356BAC8A27E3}" type="presParOf" srcId="{F79CF112-364A-404A-BE25-121A15732975}" destId="{7B4D7D0D-CE3F-4148-A306-0B35C149236D}" srcOrd="1" destOrd="0" presId="urn:microsoft.com/office/officeart/2005/8/layout/orgChart1"/>
    <dgm:cxn modelId="{5503ADFF-7C67-4E48-A3C6-6BA0AA15A033}" type="presParOf" srcId="{7B4D7D0D-CE3F-4148-A306-0B35C149236D}" destId="{68D5081F-4849-4BF3-BCBD-3E642A7CA434}" srcOrd="0" destOrd="0" presId="urn:microsoft.com/office/officeart/2005/8/layout/orgChart1"/>
    <dgm:cxn modelId="{964C81E1-FFBE-40B8-8B98-2726B10D3D00}" type="presParOf" srcId="{68D5081F-4849-4BF3-BCBD-3E642A7CA434}" destId="{533F3F81-FAA9-42A0-A77A-6BD909B8442F}" srcOrd="0" destOrd="0" presId="urn:microsoft.com/office/officeart/2005/8/layout/orgChart1"/>
    <dgm:cxn modelId="{D5245FA7-8430-4387-AE01-587BFE4FF1EF}" type="presParOf" srcId="{68D5081F-4849-4BF3-BCBD-3E642A7CA434}" destId="{6F5A212B-1AE4-481C-9A90-8DDB6F27C4BF}" srcOrd="1" destOrd="0" presId="urn:microsoft.com/office/officeart/2005/8/layout/orgChart1"/>
    <dgm:cxn modelId="{ECEBB932-F9F2-429C-86DF-13D4DAF30D47}" type="presParOf" srcId="{7B4D7D0D-CE3F-4148-A306-0B35C149236D}" destId="{79496635-323E-427D-9DF8-F34A4CA11285}" srcOrd="1" destOrd="0" presId="urn:microsoft.com/office/officeart/2005/8/layout/orgChart1"/>
    <dgm:cxn modelId="{0CB1FC70-2503-4922-B8BC-04A0B9DCAF05}" type="presParOf" srcId="{79496635-323E-427D-9DF8-F34A4CA11285}" destId="{5C84DD06-75B1-4EC7-8968-46B249447D23}" srcOrd="0" destOrd="0" presId="urn:microsoft.com/office/officeart/2005/8/layout/orgChart1"/>
    <dgm:cxn modelId="{9CBB7E75-185D-418D-97B3-ABD7051E4E42}" type="presParOf" srcId="{79496635-323E-427D-9DF8-F34A4CA11285}" destId="{BB59E1A4-B98B-4B1F-9AEE-843D4E8C319E}" srcOrd="1" destOrd="0" presId="urn:microsoft.com/office/officeart/2005/8/layout/orgChart1"/>
    <dgm:cxn modelId="{AD0F85B7-AF2F-4334-B730-4B42B0D40045}" type="presParOf" srcId="{BB59E1A4-B98B-4B1F-9AEE-843D4E8C319E}" destId="{FE183721-9EA4-44E8-B11C-69DFC0D77D1E}" srcOrd="0" destOrd="0" presId="urn:microsoft.com/office/officeart/2005/8/layout/orgChart1"/>
    <dgm:cxn modelId="{2A0F5CAA-35D6-4C71-9911-C66637AEBFCC}" type="presParOf" srcId="{FE183721-9EA4-44E8-B11C-69DFC0D77D1E}" destId="{5F345091-043D-403B-9291-E0871E9DBD36}" srcOrd="0" destOrd="0" presId="urn:microsoft.com/office/officeart/2005/8/layout/orgChart1"/>
    <dgm:cxn modelId="{1149A124-4BB6-48A3-A7E1-111E2227BB64}" type="presParOf" srcId="{FE183721-9EA4-44E8-B11C-69DFC0D77D1E}" destId="{F3B026FB-9CAB-4561-AD30-031D5559B0B3}" srcOrd="1" destOrd="0" presId="urn:microsoft.com/office/officeart/2005/8/layout/orgChart1"/>
    <dgm:cxn modelId="{36057F77-F61F-4F16-AC77-A412B77F46A0}" type="presParOf" srcId="{BB59E1A4-B98B-4B1F-9AEE-843D4E8C319E}" destId="{6F70BA71-F2F7-4074-A547-CE249B69F133}" srcOrd="1" destOrd="0" presId="urn:microsoft.com/office/officeart/2005/8/layout/orgChart1"/>
    <dgm:cxn modelId="{C0DBC8DA-FDBB-403E-A369-BD73E8DAF98D}" type="presParOf" srcId="{BB59E1A4-B98B-4B1F-9AEE-843D4E8C319E}" destId="{EEFD2FFE-36B8-48AD-987A-0CB14BEA5BA3}" srcOrd="2" destOrd="0" presId="urn:microsoft.com/office/officeart/2005/8/layout/orgChart1"/>
    <dgm:cxn modelId="{E197733F-D35E-4C30-9FCD-AD667AACB4A7}" type="presParOf" srcId="{7B4D7D0D-CE3F-4148-A306-0B35C149236D}" destId="{371925FA-577B-4165-81CD-013633DF6294}" srcOrd="2" destOrd="0" presId="urn:microsoft.com/office/officeart/2005/8/layout/orgChart1"/>
    <dgm:cxn modelId="{794A056C-C8D9-426D-85DE-BDA4BA611ABA}" type="presParOf" srcId="{0C83C2CB-90E4-4138-980F-543E768AD7AA}" destId="{97C57DF3-68E7-4A6C-A319-E3CE077F66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CD8201-3B68-483D-B87F-23295F99B1DF}" type="doc">
      <dgm:prSet loTypeId="urn:microsoft.com/office/officeart/2005/8/layout/process1" loCatId="process" qsTypeId="urn:microsoft.com/office/officeart/2005/8/quickstyle/3d6" qsCatId="3D" csTypeId="urn:microsoft.com/office/officeart/2005/8/colors/accent1_2" csCatId="accent1" phldr="1"/>
      <dgm:spPr/>
    </dgm:pt>
    <dgm:pt modelId="{A0C4D784-BC5F-4676-8382-8401178BAE92}">
      <dgm:prSet phldrT="[Text]"/>
      <dgm:spPr/>
      <dgm:t>
        <a:bodyPr/>
        <a:lstStyle/>
        <a:p>
          <a:r>
            <a:rPr lang="en-US"/>
            <a:t>jsp</a:t>
          </a:r>
        </a:p>
      </dgm:t>
    </dgm:pt>
    <dgm:pt modelId="{4EB315E8-DD3A-4BF1-8A6F-2E5775069A6D}" type="parTrans" cxnId="{94F4EF53-536D-4695-A0F8-9AC1242532B4}">
      <dgm:prSet/>
      <dgm:spPr/>
      <dgm:t>
        <a:bodyPr/>
        <a:lstStyle/>
        <a:p>
          <a:endParaRPr lang="en-US"/>
        </a:p>
      </dgm:t>
    </dgm:pt>
    <dgm:pt modelId="{39F5DE2E-D3CD-4176-B718-04EA15A34AB4}" type="sibTrans" cxnId="{94F4EF53-536D-4695-A0F8-9AC1242532B4}">
      <dgm:prSet/>
      <dgm:spPr/>
      <dgm:t>
        <a:bodyPr/>
        <a:lstStyle/>
        <a:p>
          <a:endParaRPr lang="en-US"/>
        </a:p>
      </dgm:t>
    </dgm:pt>
    <dgm:pt modelId="{E8D362F4-5C43-4977-9971-B0B842BE371C}">
      <dgm:prSet phldrT="[Text]"/>
      <dgm:spPr/>
      <dgm:t>
        <a:bodyPr/>
        <a:lstStyle/>
        <a:p>
          <a:r>
            <a:rPr lang="en-US"/>
            <a:t>jasper</a:t>
          </a:r>
        </a:p>
      </dgm:t>
    </dgm:pt>
    <dgm:pt modelId="{C221DE4F-5973-4685-8417-399B0EBAFE7B}" type="parTrans" cxnId="{6F100779-C922-4BE3-BD0E-04B41A2D7B2C}">
      <dgm:prSet/>
      <dgm:spPr/>
      <dgm:t>
        <a:bodyPr/>
        <a:lstStyle/>
        <a:p>
          <a:endParaRPr lang="en-US"/>
        </a:p>
      </dgm:t>
    </dgm:pt>
    <dgm:pt modelId="{40B756BF-351A-4319-BA49-F793622F4C88}" type="sibTrans" cxnId="{6F100779-C922-4BE3-BD0E-04B41A2D7B2C}">
      <dgm:prSet/>
      <dgm:spPr/>
      <dgm:t>
        <a:bodyPr/>
        <a:lstStyle/>
        <a:p>
          <a:endParaRPr lang="en-US"/>
        </a:p>
      </dgm:t>
    </dgm:pt>
    <dgm:pt modelId="{ECF1F4FF-7C17-4418-9C2B-595FFE29B940}">
      <dgm:prSet phldrT="[Text]"/>
      <dgm:spPr/>
      <dgm:t>
        <a:bodyPr/>
        <a:lstStyle/>
        <a:p>
          <a:r>
            <a:rPr lang="en-US"/>
            <a:t>page_jsp servlet</a:t>
          </a:r>
        </a:p>
      </dgm:t>
    </dgm:pt>
    <dgm:pt modelId="{8C1DF6D4-04B2-4648-9233-BA5CE2BEED99}" type="parTrans" cxnId="{6F77184C-8250-47A4-A272-06DB2464056A}">
      <dgm:prSet/>
      <dgm:spPr/>
      <dgm:t>
        <a:bodyPr/>
        <a:lstStyle/>
        <a:p>
          <a:endParaRPr lang="en-US"/>
        </a:p>
      </dgm:t>
    </dgm:pt>
    <dgm:pt modelId="{B49A065D-5D63-44EA-990A-3EB2B5C6CBA6}" type="sibTrans" cxnId="{6F77184C-8250-47A4-A272-06DB2464056A}">
      <dgm:prSet/>
      <dgm:spPr/>
      <dgm:t>
        <a:bodyPr/>
        <a:lstStyle/>
        <a:p>
          <a:endParaRPr lang="en-US"/>
        </a:p>
      </dgm:t>
    </dgm:pt>
    <dgm:pt modelId="{EE1BF044-2825-43F3-91EE-8F81C331A04B}" type="pres">
      <dgm:prSet presAssocID="{AACD8201-3B68-483D-B87F-23295F99B1DF}" presName="Name0" presStyleCnt="0">
        <dgm:presLayoutVars>
          <dgm:dir/>
          <dgm:resizeHandles val="exact"/>
        </dgm:presLayoutVars>
      </dgm:prSet>
      <dgm:spPr/>
    </dgm:pt>
    <dgm:pt modelId="{9400881C-A0D4-4325-9B33-4936B69457EC}" type="pres">
      <dgm:prSet presAssocID="{A0C4D784-BC5F-4676-8382-8401178BAE92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7B71C0-5BDC-46D5-8670-2034947E168A}" type="pres">
      <dgm:prSet presAssocID="{39F5DE2E-D3CD-4176-B718-04EA15A34AB4}" presName="sibTrans" presStyleLbl="sibTrans2D1" presStyleIdx="0" presStyleCnt="2"/>
      <dgm:spPr/>
      <dgm:t>
        <a:bodyPr/>
        <a:lstStyle/>
        <a:p>
          <a:endParaRPr lang="en-US"/>
        </a:p>
      </dgm:t>
    </dgm:pt>
    <dgm:pt modelId="{4DF4CEC9-97C5-4F00-8200-045ADFF1B042}" type="pres">
      <dgm:prSet presAssocID="{39F5DE2E-D3CD-4176-B718-04EA15A34AB4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EACAA5AE-2C25-4CE5-A328-131768E75A26}" type="pres">
      <dgm:prSet presAssocID="{E8D362F4-5C43-4977-9971-B0B842BE371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AEEE1C-AE60-46D3-BE26-C89E29CD3120}" type="pres">
      <dgm:prSet presAssocID="{40B756BF-351A-4319-BA49-F793622F4C8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3421F671-643B-4944-A843-BEF547748BC7}" type="pres">
      <dgm:prSet presAssocID="{40B756BF-351A-4319-BA49-F793622F4C88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E1D6DE53-7F43-448A-AFFA-1C93132F38B0}" type="pres">
      <dgm:prSet presAssocID="{ECF1F4FF-7C17-4418-9C2B-595FFE29B94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0D5C92D-9500-4099-8E0F-41434CAE5FA7}" type="presOf" srcId="{39F5DE2E-D3CD-4176-B718-04EA15A34AB4}" destId="{F97B71C0-5BDC-46D5-8670-2034947E168A}" srcOrd="0" destOrd="0" presId="urn:microsoft.com/office/officeart/2005/8/layout/process1"/>
    <dgm:cxn modelId="{94F4EF53-536D-4695-A0F8-9AC1242532B4}" srcId="{AACD8201-3B68-483D-B87F-23295F99B1DF}" destId="{A0C4D784-BC5F-4676-8382-8401178BAE92}" srcOrd="0" destOrd="0" parTransId="{4EB315E8-DD3A-4BF1-8A6F-2E5775069A6D}" sibTransId="{39F5DE2E-D3CD-4176-B718-04EA15A34AB4}"/>
    <dgm:cxn modelId="{26630C6D-8974-4304-B507-4F1F3D95DC30}" type="presOf" srcId="{AACD8201-3B68-483D-B87F-23295F99B1DF}" destId="{EE1BF044-2825-43F3-91EE-8F81C331A04B}" srcOrd="0" destOrd="0" presId="urn:microsoft.com/office/officeart/2005/8/layout/process1"/>
    <dgm:cxn modelId="{6F6C5E35-822D-408C-858D-97DC0FAE9E90}" type="presOf" srcId="{40B756BF-351A-4319-BA49-F793622F4C88}" destId="{79AEEE1C-AE60-46D3-BE26-C89E29CD3120}" srcOrd="0" destOrd="0" presId="urn:microsoft.com/office/officeart/2005/8/layout/process1"/>
    <dgm:cxn modelId="{6F100779-C922-4BE3-BD0E-04B41A2D7B2C}" srcId="{AACD8201-3B68-483D-B87F-23295F99B1DF}" destId="{E8D362F4-5C43-4977-9971-B0B842BE371C}" srcOrd="1" destOrd="0" parTransId="{C221DE4F-5973-4685-8417-399B0EBAFE7B}" sibTransId="{40B756BF-351A-4319-BA49-F793622F4C88}"/>
    <dgm:cxn modelId="{E0E3AE24-B5C1-4789-AFF6-1EB6309AEE42}" type="presOf" srcId="{ECF1F4FF-7C17-4418-9C2B-595FFE29B940}" destId="{E1D6DE53-7F43-448A-AFFA-1C93132F38B0}" srcOrd="0" destOrd="0" presId="urn:microsoft.com/office/officeart/2005/8/layout/process1"/>
    <dgm:cxn modelId="{A24A5DE7-BA39-4236-B971-D8DD383D79AF}" type="presOf" srcId="{A0C4D784-BC5F-4676-8382-8401178BAE92}" destId="{9400881C-A0D4-4325-9B33-4936B69457EC}" srcOrd="0" destOrd="0" presId="urn:microsoft.com/office/officeart/2005/8/layout/process1"/>
    <dgm:cxn modelId="{0660555E-3C0B-4656-B159-960E91222594}" type="presOf" srcId="{E8D362F4-5C43-4977-9971-B0B842BE371C}" destId="{EACAA5AE-2C25-4CE5-A328-131768E75A26}" srcOrd="0" destOrd="0" presId="urn:microsoft.com/office/officeart/2005/8/layout/process1"/>
    <dgm:cxn modelId="{6F77184C-8250-47A4-A272-06DB2464056A}" srcId="{AACD8201-3B68-483D-B87F-23295F99B1DF}" destId="{ECF1F4FF-7C17-4418-9C2B-595FFE29B940}" srcOrd="2" destOrd="0" parTransId="{8C1DF6D4-04B2-4648-9233-BA5CE2BEED99}" sibTransId="{B49A065D-5D63-44EA-990A-3EB2B5C6CBA6}"/>
    <dgm:cxn modelId="{51D6AF0E-E6F1-4C3B-B418-1A648E0AA97A}" type="presOf" srcId="{40B756BF-351A-4319-BA49-F793622F4C88}" destId="{3421F671-643B-4944-A843-BEF547748BC7}" srcOrd="1" destOrd="0" presId="urn:microsoft.com/office/officeart/2005/8/layout/process1"/>
    <dgm:cxn modelId="{8998098C-EDD2-4CD1-B247-69BF15E66A1A}" type="presOf" srcId="{39F5DE2E-D3CD-4176-B718-04EA15A34AB4}" destId="{4DF4CEC9-97C5-4F00-8200-045ADFF1B042}" srcOrd="1" destOrd="0" presId="urn:microsoft.com/office/officeart/2005/8/layout/process1"/>
    <dgm:cxn modelId="{6137E905-3F40-43BA-A561-D3999B8074F8}" type="presParOf" srcId="{EE1BF044-2825-43F3-91EE-8F81C331A04B}" destId="{9400881C-A0D4-4325-9B33-4936B69457EC}" srcOrd="0" destOrd="0" presId="urn:microsoft.com/office/officeart/2005/8/layout/process1"/>
    <dgm:cxn modelId="{A9FEEA50-2ED2-4983-AB39-064052248B51}" type="presParOf" srcId="{EE1BF044-2825-43F3-91EE-8F81C331A04B}" destId="{F97B71C0-5BDC-46D5-8670-2034947E168A}" srcOrd="1" destOrd="0" presId="urn:microsoft.com/office/officeart/2005/8/layout/process1"/>
    <dgm:cxn modelId="{6AA40941-6CAC-49FE-8E4C-2A17805F2D98}" type="presParOf" srcId="{F97B71C0-5BDC-46D5-8670-2034947E168A}" destId="{4DF4CEC9-97C5-4F00-8200-045ADFF1B042}" srcOrd="0" destOrd="0" presId="urn:microsoft.com/office/officeart/2005/8/layout/process1"/>
    <dgm:cxn modelId="{69930A2F-638B-4E4D-B226-99ECCF9616BD}" type="presParOf" srcId="{EE1BF044-2825-43F3-91EE-8F81C331A04B}" destId="{EACAA5AE-2C25-4CE5-A328-131768E75A26}" srcOrd="2" destOrd="0" presId="urn:microsoft.com/office/officeart/2005/8/layout/process1"/>
    <dgm:cxn modelId="{EE619685-A141-4FDB-93CA-10768E0AA960}" type="presParOf" srcId="{EE1BF044-2825-43F3-91EE-8F81C331A04B}" destId="{79AEEE1C-AE60-46D3-BE26-C89E29CD3120}" srcOrd="3" destOrd="0" presId="urn:microsoft.com/office/officeart/2005/8/layout/process1"/>
    <dgm:cxn modelId="{D7600ABF-9B55-47F0-828A-ACC2EBD77E2B}" type="presParOf" srcId="{79AEEE1C-AE60-46D3-BE26-C89E29CD3120}" destId="{3421F671-643B-4944-A843-BEF547748BC7}" srcOrd="0" destOrd="0" presId="urn:microsoft.com/office/officeart/2005/8/layout/process1"/>
    <dgm:cxn modelId="{47D8513A-FA1D-4831-82E6-5F14F294D293}" type="presParOf" srcId="{EE1BF044-2825-43F3-91EE-8F81C331A04B}" destId="{E1D6DE53-7F43-448A-AFFA-1C93132F38B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60158F8-8446-4502-8387-AABE0C8772ED}" type="doc">
      <dgm:prSet loTypeId="urn:microsoft.com/office/officeart/2005/8/layout/hLis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D9B39D6-C9D7-4024-9D9B-75E73F90C2FF}">
      <dgm:prSet phldrT="[Text]"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System</a:t>
          </a:r>
        </a:p>
      </dgm:t>
    </dgm:pt>
    <dgm:pt modelId="{5D8D5DE0-3D92-456E-938E-194BF4C6B652}" type="parTrans" cxnId="{CF227C42-49CE-4C82-AEDA-B59B776C60A6}">
      <dgm:prSet/>
      <dgm:spPr/>
      <dgm:t>
        <a:bodyPr/>
        <a:lstStyle/>
        <a:p>
          <a:endParaRPr lang="en-US"/>
        </a:p>
      </dgm:t>
    </dgm:pt>
    <dgm:pt modelId="{CAAF7B5C-89E4-4923-84F6-4500DACDE419}" type="sibTrans" cxnId="{CF227C42-49CE-4C82-AEDA-B59B776C60A6}">
      <dgm:prSet/>
      <dgm:spPr/>
      <dgm:t>
        <a:bodyPr/>
        <a:lstStyle/>
        <a:p>
          <a:endParaRPr lang="en-US"/>
        </a:p>
      </dgm:t>
    </dgm:pt>
    <dgm:pt modelId="{57591E68-C7E9-4CEA-8EE6-8004A7225E9A}">
      <dgm:prSet phldrT="[Text]" custT="1"/>
      <dgm:spPr/>
      <dgm:t>
        <a:bodyPr/>
        <a:lstStyle/>
        <a:p>
          <a:r>
            <a:rPr lang="en-US" sz="800"/>
            <a:t>out.println()</a:t>
          </a:r>
        </a:p>
      </dgm:t>
    </dgm:pt>
    <dgm:pt modelId="{0769E5BB-44E9-4E26-A9EA-B9691FC2D045}" type="parTrans" cxnId="{94528E4F-179A-4118-AAB8-F18085D9406C}">
      <dgm:prSet/>
      <dgm:spPr/>
      <dgm:t>
        <a:bodyPr/>
        <a:lstStyle/>
        <a:p>
          <a:endParaRPr lang="en-US"/>
        </a:p>
      </dgm:t>
    </dgm:pt>
    <dgm:pt modelId="{2775EA9F-6DD7-4067-A268-06DC6A0ED0B2}" type="sibTrans" cxnId="{94528E4F-179A-4118-AAB8-F18085D9406C}">
      <dgm:prSet/>
      <dgm:spPr/>
      <dgm:t>
        <a:bodyPr/>
        <a:lstStyle/>
        <a:p>
          <a:endParaRPr lang="en-US"/>
        </a:p>
      </dgm:t>
    </dgm:pt>
    <dgm:pt modelId="{13760B1C-DE5F-461C-BC16-C22AC3B31ED8}">
      <dgm:prSet phldrT="[Text]" custT="1"/>
      <dgm:spPr/>
      <dgm:t>
        <a:bodyPr/>
        <a:lstStyle/>
        <a:p>
          <a:endParaRPr lang="en-US" sz="800"/>
        </a:p>
      </dgm:t>
    </dgm:pt>
    <dgm:pt modelId="{5919648C-AA9D-4062-A1C8-30198EC17ADE}" type="parTrans" cxnId="{101EB98B-FD03-4F73-A516-9AC70EE6C0EF}">
      <dgm:prSet/>
      <dgm:spPr/>
      <dgm:t>
        <a:bodyPr/>
        <a:lstStyle/>
        <a:p>
          <a:endParaRPr lang="en-US"/>
        </a:p>
      </dgm:t>
    </dgm:pt>
    <dgm:pt modelId="{0159F82D-9BDE-4214-94F0-220C5E7A4EE3}" type="sibTrans" cxnId="{101EB98B-FD03-4F73-A516-9AC70EE6C0EF}">
      <dgm:prSet/>
      <dgm:spPr/>
      <dgm:t>
        <a:bodyPr/>
        <a:lstStyle/>
        <a:p>
          <a:endParaRPr lang="en-US"/>
        </a:p>
      </dgm:t>
    </dgm:pt>
    <dgm:pt modelId="{DAB3D11B-4529-447F-AE7A-252836330A40}">
      <dgm:prSet phldrT="[Text]"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Thread</a:t>
          </a:r>
        </a:p>
      </dgm:t>
    </dgm:pt>
    <dgm:pt modelId="{3C67F2C7-669A-4A04-84FA-BF0B062ACBD6}" type="parTrans" cxnId="{20E99077-7B56-4322-B959-07401ACD008C}">
      <dgm:prSet/>
      <dgm:spPr/>
      <dgm:t>
        <a:bodyPr/>
        <a:lstStyle/>
        <a:p>
          <a:endParaRPr lang="en-US"/>
        </a:p>
      </dgm:t>
    </dgm:pt>
    <dgm:pt modelId="{0ED61553-4471-46ED-A4A2-1F03D43DB1CD}" type="sibTrans" cxnId="{20E99077-7B56-4322-B959-07401ACD008C}">
      <dgm:prSet/>
      <dgm:spPr/>
      <dgm:t>
        <a:bodyPr/>
        <a:lstStyle/>
        <a:p>
          <a:endParaRPr lang="en-US"/>
        </a:p>
      </dgm:t>
    </dgm:pt>
    <dgm:pt modelId="{CAC8AEC3-900B-4714-984D-7397B0E57B39}">
      <dgm:prSet phldrT="[Text]" custT="1"/>
      <dgm:spPr/>
      <dgm:t>
        <a:bodyPr/>
        <a:lstStyle/>
        <a:p>
          <a:r>
            <a:rPr lang="en-US" sz="800"/>
            <a:t>currentThread()</a:t>
          </a:r>
        </a:p>
      </dgm:t>
    </dgm:pt>
    <dgm:pt modelId="{2B5BDFEF-9531-4762-96D5-AC0623DBEA61}" type="parTrans" cxnId="{1FF1580A-D2AC-4965-88CE-116811249078}">
      <dgm:prSet/>
      <dgm:spPr/>
      <dgm:t>
        <a:bodyPr/>
        <a:lstStyle/>
        <a:p>
          <a:endParaRPr lang="en-US"/>
        </a:p>
      </dgm:t>
    </dgm:pt>
    <dgm:pt modelId="{E73CC4C8-D5C1-4CB1-874D-1EEE61D8B60A}" type="sibTrans" cxnId="{1FF1580A-D2AC-4965-88CE-116811249078}">
      <dgm:prSet/>
      <dgm:spPr/>
      <dgm:t>
        <a:bodyPr/>
        <a:lstStyle/>
        <a:p>
          <a:endParaRPr lang="en-US"/>
        </a:p>
      </dgm:t>
    </dgm:pt>
    <dgm:pt modelId="{27573B9F-25CD-40C2-926B-A94C579E35AA}">
      <dgm:prSet phldrT="[Text]" custT="1"/>
      <dgm:spPr/>
      <dgm:t>
        <a:bodyPr/>
        <a:lstStyle/>
        <a:p>
          <a:r>
            <a:rPr lang="en-US" sz="800"/>
            <a:t>....</a:t>
          </a:r>
        </a:p>
      </dgm:t>
    </dgm:pt>
    <dgm:pt modelId="{685CC4FE-0996-4570-9E14-CEA4CAE0A68A}" type="parTrans" cxnId="{132D3465-C26D-42FF-9C5E-E4879C8F684E}">
      <dgm:prSet/>
      <dgm:spPr/>
      <dgm:t>
        <a:bodyPr/>
        <a:lstStyle/>
        <a:p>
          <a:endParaRPr lang="en-US"/>
        </a:p>
      </dgm:t>
    </dgm:pt>
    <dgm:pt modelId="{1258B78B-455C-4C92-A85E-EBE00F65F9C9}" type="sibTrans" cxnId="{132D3465-C26D-42FF-9C5E-E4879C8F684E}">
      <dgm:prSet/>
      <dgm:spPr/>
      <dgm:t>
        <a:bodyPr/>
        <a:lstStyle/>
        <a:p>
          <a:endParaRPr lang="en-US"/>
        </a:p>
      </dgm:t>
    </dgm:pt>
    <dgm:pt modelId="{DCE1C3A8-25CE-43B5-8976-02FD15F41F76}">
      <dgm:prSet phldrT="[Text]"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Runtime</a:t>
          </a:r>
        </a:p>
        <a:p>
          <a:endParaRPr lang="en-US" sz="500"/>
        </a:p>
      </dgm:t>
    </dgm:pt>
    <dgm:pt modelId="{4B4FED63-8643-4049-9F62-C9B13B18A6CB}" type="parTrans" cxnId="{1BBA2542-24BC-4111-AD4D-BF8DE2E14951}">
      <dgm:prSet/>
      <dgm:spPr/>
      <dgm:t>
        <a:bodyPr/>
        <a:lstStyle/>
        <a:p>
          <a:endParaRPr lang="en-US"/>
        </a:p>
      </dgm:t>
    </dgm:pt>
    <dgm:pt modelId="{4C9ECBB0-F175-40E6-8CF7-8D134DFABCE1}" type="sibTrans" cxnId="{1BBA2542-24BC-4111-AD4D-BF8DE2E14951}">
      <dgm:prSet/>
      <dgm:spPr/>
      <dgm:t>
        <a:bodyPr/>
        <a:lstStyle/>
        <a:p>
          <a:endParaRPr lang="en-US"/>
        </a:p>
      </dgm:t>
    </dgm:pt>
    <dgm:pt modelId="{2375C168-212E-42F5-97E1-61111DC79165}">
      <dgm:prSet phldrT="[Text]" custT="1"/>
      <dgm:spPr/>
      <dgm:t>
        <a:bodyPr/>
        <a:lstStyle/>
        <a:p>
          <a:r>
            <a:rPr lang="en-US" sz="600"/>
            <a:t>.getRuntime().totalMemory()</a:t>
          </a:r>
        </a:p>
      </dgm:t>
    </dgm:pt>
    <dgm:pt modelId="{1FDBC7B3-0D53-4B7C-8293-E345E3C40C61}" type="parTrans" cxnId="{2F05385F-E57A-43F2-9563-0E530E4B2F3C}">
      <dgm:prSet/>
      <dgm:spPr/>
      <dgm:t>
        <a:bodyPr/>
        <a:lstStyle/>
        <a:p>
          <a:endParaRPr lang="en-US"/>
        </a:p>
      </dgm:t>
    </dgm:pt>
    <dgm:pt modelId="{26DE1A59-FD09-40D9-A9E2-BEA59BA01E82}" type="sibTrans" cxnId="{2F05385F-E57A-43F2-9563-0E530E4B2F3C}">
      <dgm:prSet/>
      <dgm:spPr/>
      <dgm:t>
        <a:bodyPr/>
        <a:lstStyle/>
        <a:p>
          <a:endParaRPr lang="en-US"/>
        </a:p>
      </dgm:t>
    </dgm:pt>
    <dgm:pt modelId="{3A23744A-17BE-459C-ADA0-2FE12A817111}">
      <dgm:prSet phldrT="[Text]"/>
      <dgm:spPr/>
      <dgm:t>
        <a:bodyPr/>
        <a:lstStyle/>
        <a:p>
          <a:r>
            <a:rPr lang="en-US">
              <a:latin typeface="Arial Black" panose="020B0A04020102020204" pitchFamily="34" charset="0"/>
            </a:rPr>
            <a:t>ClassLoader</a:t>
          </a:r>
        </a:p>
      </dgm:t>
    </dgm:pt>
    <dgm:pt modelId="{C36D5321-0CFD-4FAF-8701-B49E2E284CB8}" type="parTrans" cxnId="{F542DD96-F1DB-4361-8367-1E527F646C5B}">
      <dgm:prSet/>
      <dgm:spPr/>
      <dgm:t>
        <a:bodyPr/>
        <a:lstStyle/>
        <a:p>
          <a:endParaRPr lang="en-US"/>
        </a:p>
      </dgm:t>
    </dgm:pt>
    <dgm:pt modelId="{C0605816-C450-4146-8370-AE3C3EC86663}" type="sibTrans" cxnId="{F542DD96-F1DB-4361-8367-1E527F646C5B}">
      <dgm:prSet/>
      <dgm:spPr/>
      <dgm:t>
        <a:bodyPr/>
        <a:lstStyle/>
        <a:p>
          <a:endParaRPr lang="en-US"/>
        </a:p>
      </dgm:t>
    </dgm:pt>
    <dgm:pt modelId="{79815974-F935-4D24-8B83-5F4A4F72FA79}">
      <dgm:prSet phldrT="[Text]" custT="1"/>
      <dgm:spPr/>
      <dgm:t>
        <a:bodyPr/>
        <a:lstStyle/>
        <a:p>
          <a:r>
            <a:rPr lang="en-US" sz="600"/>
            <a:t>....freeMemory()</a:t>
          </a:r>
        </a:p>
      </dgm:t>
    </dgm:pt>
    <dgm:pt modelId="{469DB816-2C79-4AC6-8CEF-8E8AC64962FF}" type="parTrans" cxnId="{49311CF3-1C61-469B-99BD-457765C09519}">
      <dgm:prSet/>
      <dgm:spPr/>
      <dgm:t>
        <a:bodyPr/>
        <a:lstStyle/>
        <a:p>
          <a:endParaRPr lang="en-US"/>
        </a:p>
      </dgm:t>
    </dgm:pt>
    <dgm:pt modelId="{0009FD99-A3BA-4DB6-9038-3E1A06791A48}" type="sibTrans" cxnId="{49311CF3-1C61-469B-99BD-457765C09519}">
      <dgm:prSet/>
      <dgm:spPr/>
      <dgm:t>
        <a:bodyPr/>
        <a:lstStyle/>
        <a:p>
          <a:endParaRPr lang="en-US"/>
        </a:p>
      </dgm:t>
    </dgm:pt>
    <dgm:pt modelId="{26CB9499-B5A3-41F9-8E1A-194EB99BE926}">
      <dgm:prSet phldrT="[Text]" custT="1"/>
      <dgm:spPr/>
      <dgm:t>
        <a:bodyPr/>
        <a:lstStyle/>
        <a:p>
          <a:endParaRPr lang="en-US" sz="600"/>
        </a:p>
      </dgm:t>
    </dgm:pt>
    <dgm:pt modelId="{27235A7A-E557-4892-AABA-C0B331520F99}" type="parTrans" cxnId="{7D5AAAA9-BDAF-4746-A164-70263F8DFBBC}">
      <dgm:prSet/>
      <dgm:spPr/>
      <dgm:t>
        <a:bodyPr/>
        <a:lstStyle/>
        <a:p>
          <a:endParaRPr lang="en-US"/>
        </a:p>
      </dgm:t>
    </dgm:pt>
    <dgm:pt modelId="{4601046D-2E9F-4FEB-AFF1-D2D267C5EB6B}" type="sibTrans" cxnId="{7D5AAAA9-BDAF-4746-A164-70263F8DFBBC}">
      <dgm:prSet/>
      <dgm:spPr/>
      <dgm:t>
        <a:bodyPr/>
        <a:lstStyle/>
        <a:p>
          <a:endParaRPr lang="en-US"/>
        </a:p>
      </dgm:t>
    </dgm:pt>
    <dgm:pt modelId="{5ACEB755-4E9D-4926-B0B9-2A8EF45C72F7}">
      <dgm:prSet phldrT="[Text]" custT="1"/>
      <dgm:spPr/>
      <dgm:t>
        <a:bodyPr/>
        <a:lstStyle/>
        <a:p>
          <a:r>
            <a:rPr lang="en-US" sz="600"/>
            <a:t>...maxMemory()</a:t>
          </a:r>
        </a:p>
      </dgm:t>
    </dgm:pt>
    <dgm:pt modelId="{1BBFD641-6E28-422B-AEB2-A4B6224C9C23}" type="parTrans" cxnId="{9F3541F3-8FBF-423A-AB13-E692FDBAAF90}">
      <dgm:prSet/>
      <dgm:spPr/>
      <dgm:t>
        <a:bodyPr/>
        <a:lstStyle/>
        <a:p>
          <a:endParaRPr lang="en-US"/>
        </a:p>
      </dgm:t>
    </dgm:pt>
    <dgm:pt modelId="{36A53453-7BF2-410D-8577-EFD1C1B498D0}" type="sibTrans" cxnId="{9F3541F3-8FBF-423A-AB13-E692FDBAAF90}">
      <dgm:prSet/>
      <dgm:spPr/>
      <dgm:t>
        <a:bodyPr/>
        <a:lstStyle/>
        <a:p>
          <a:endParaRPr lang="en-US"/>
        </a:p>
      </dgm:t>
    </dgm:pt>
    <dgm:pt modelId="{5A5CC623-1289-466E-802D-1A1150C3246F}">
      <dgm:prSet phldrT="[Text]"/>
      <dgm:spPr/>
      <dgm:t>
        <a:bodyPr/>
        <a:lstStyle/>
        <a:p>
          <a:r>
            <a:rPr lang="en-US">
              <a:latin typeface="+mn-lt"/>
            </a:rPr>
            <a:t>getSystemClassLoader()</a:t>
          </a:r>
        </a:p>
      </dgm:t>
    </dgm:pt>
    <dgm:pt modelId="{13DF34BB-BE10-4DF7-8A1D-8003774670C9}" type="parTrans" cxnId="{AE79F046-9214-4077-9B67-4B17C4F7C83A}">
      <dgm:prSet/>
      <dgm:spPr/>
      <dgm:t>
        <a:bodyPr/>
        <a:lstStyle/>
        <a:p>
          <a:endParaRPr lang="en-US"/>
        </a:p>
      </dgm:t>
    </dgm:pt>
    <dgm:pt modelId="{35F2DD0A-48C2-406B-9FB0-D1C248F3BC04}" type="sibTrans" cxnId="{AE79F046-9214-4077-9B67-4B17C4F7C83A}">
      <dgm:prSet/>
      <dgm:spPr/>
      <dgm:t>
        <a:bodyPr/>
        <a:lstStyle/>
        <a:p>
          <a:endParaRPr lang="en-US"/>
        </a:p>
      </dgm:t>
    </dgm:pt>
    <dgm:pt modelId="{236EF3FF-82D6-41BE-9EB9-921EC29BDD3D}">
      <dgm:prSet phldrT="[Text]"/>
      <dgm:spPr/>
      <dgm:t>
        <a:bodyPr/>
        <a:lstStyle/>
        <a:p>
          <a:r>
            <a:rPr lang="en-US">
              <a:latin typeface="+mn-lt"/>
            </a:rPr>
            <a:t>getResourceAsStream()</a:t>
          </a:r>
        </a:p>
      </dgm:t>
    </dgm:pt>
    <dgm:pt modelId="{B7D4E62F-F539-49AF-B8D7-86F4191C9AF1}" type="parTrans" cxnId="{1D0C2859-8FC3-466D-AEDD-85A6DB1AA701}">
      <dgm:prSet/>
      <dgm:spPr/>
      <dgm:t>
        <a:bodyPr/>
        <a:lstStyle/>
        <a:p>
          <a:endParaRPr lang="en-US"/>
        </a:p>
      </dgm:t>
    </dgm:pt>
    <dgm:pt modelId="{19A2352A-3D8D-4FDB-A9D6-66A27C5A4AD4}" type="sibTrans" cxnId="{1D0C2859-8FC3-466D-AEDD-85A6DB1AA701}">
      <dgm:prSet/>
      <dgm:spPr/>
      <dgm:t>
        <a:bodyPr/>
        <a:lstStyle/>
        <a:p>
          <a:endParaRPr lang="en-US"/>
        </a:p>
      </dgm:t>
    </dgm:pt>
    <dgm:pt modelId="{704AE3B5-A7A3-4454-966F-A8433980731C}">
      <dgm:prSet phldrT="[Text]"/>
      <dgm:spPr/>
      <dgm:t>
        <a:bodyPr/>
        <a:lstStyle/>
        <a:p>
          <a:endParaRPr lang="en-US">
            <a:latin typeface="+mn-lt"/>
          </a:endParaRPr>
        </a:p>
      </dgm:t>
    </dgm:pt>
    <dgm:pt modelId="{860DC7E7-5682-40F7-AA03-A3DD14C6F93A}" type="parTrans" cxnId="{3927EAAE-AB1A-4CAC-8074-710677B6283F}">
      <dgm:prSet/>
      <dgm:spPr/>
      <dgm:t>
        <a:bodyPr/>
        <a:lstStyle/>
        <a:p>
          <a:endParaRPr lang="en-US"/>
        </a:p>
      </dgm:t>
    </dgm:pt>
    <dgm:pt modelId="{E4AD368D-8997-4CFB-887C-1BE7B7AC6147}" type="sibTrans" cxnId="{3927EAAE-AB1A-4CAC-8074-710677B6283F}">
      <dgm:prSet/>
      <dgm:spPr/>
      <dgm:t>
        <a:bodyPr/>
        <a:lstStyle/>
        <a:p>
          <a:endParaRPr lang="en-US"/>
        </a:p>
      </dgm:t>
    </dgm:pt>
    <dgm:pt modelId="{85E36C5D-3B93-4C2C-A744-629A2DD305B4}">
      <dgm:prSet custT="1"/>
      <dgm:spPr/>
      <dgm:t>
        <a:bodyPr/>
        <a:lstStyle/>
        <a:p>
          <a:r>
            <a:rPr lang="en-US" sz="800"/>
            <a:t>getSecurityManager()</a:t>
          </a:r>
        </a:p>
      </dgm:t>
    </dgm:pt>
    <dgm:pt modelId="{15987CD0-9DE0-4488-B212-D6D8B4DD3C93}" type="parTrans" cxnId="{1695CD37-C276-468B-8935-7A6E4E9077A0}">
      <dgm:prSet/>
      <dgm:spPr/>
      <dgm:t>
        <a:bodyPr/>
        <a:lstStyle/>
        <a:p>
          <a:endParaRPr lang="en-US"/>
        </a:p>
      </dgm:t>
    </dgm:pt>
    <dgm:pt modelId="{863646AD-2D4B-4665-A8F0-DCA27364E38F}" type="sibTrans" cxnId="{1695CD37-C276-468B-8935-7A6E4E9077A0}">
      <dgm:prSet/>
      <dgm:spPr/>
      <dgm:t>
        <a:bodyPr/>
        <a:lstStyle/>
        <a:p>
          <a:endParaRPr lang="en-US"/>
        </a:p>
      </dgm:t>
    </dgm:pt>
    <dgm:pt modelId="{EB8045B5-08C4-4209-8DA0-B56ACC4AB840}">
      <dgm:prSet phldrT="[Text]"/>
      <dgm:spPr/>
      <dgm:t>
        <a:bodyPr/>
        <a:lstStyle/>
        <a:p>
          <a:r>
            <a:rPr lang="en-US" b="1">
              <a:latin typeface="Arial Black" panose="020B0A04020102020204" pitchFamily="34" charset="0"/>
            </a:rPr>
            <a:t>Locale</a:t>
          </a:r>
        </a:p>
      </dgm:t>
    </dgm:pt>
    <dgm:pt modelId="{E5F35E65-2713-42E9-AD03-441707707FDB}" type="parTrans" cxnId="{86C52E2B-6728-4C95-BA19-C3FD500581B1}">
      <dgm:prSet/>
      <dgm:spPr/>
    </dgm:pt>
    <dgm:pt modelId="{BFEF81BC-1672-4465-98A9-28BBBC7D973A}" type="sibTrans" cxnId="{86C52E2B-6728-4C95-BA19-C3FD500581B1}">
      <dgm:prSet/>
      <dgm:spPr/>
    </dgm:pt>
    <dgm:pt modelId="{A47C686D-0145-4D2D-AB61-4ED34B3BE845}" type="pres">
      <dgm:prSet presAssocID="{A60158F8-8446-4502-8387-AABE0C8772ED}" presName="linearFlow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8C06934-3158-494A-8C78-91E1FA5FD60B}" type="pres">
      <dgm:prSet presAssocID="{1D9B39D6-C9D7-4024-9D9B-75E73F90C2FF}" presName="compositeNode" presStyleCnt="0">
        <dgm:presLayoutVars>
          <dgm:bulletEnabled val="1"/>
        </dgm:presLayoutVars>
      </dgm:prSet>
      <dgm:spPr/>
    </dgm:pt>
    <dgm:pt modelId="{AEB0192F-230B-4726-BD81-2201E43CF9AC}" type="pres">
      <dgm:prSet presAssocID="{1D9B39D6-C9D7-4024-9D9B-75E73F90C2FF}" presName="image" presStyleLbl="fgImgPlace1" presStyleIdx="0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063EB192-7FAE-425C-8E36-A16E5CAC0289}" type="pres">
      <dgm:prSet presAssocID="{1D9B39D6-C9D7-4024-9D9B-75E73F90C2FF}" presName="childNode" presStyleLbl="node1" presStyleIdx="0" presStyleCnt="5" custScaleX="1001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413BAC-DB04-41D0-9C6F-009DC16C7538}" type="pres">
      <dgm:prSet presAssocID="{1D9B39D6-C9D7-4024-9D9B-75E73F90C2FF}" presName="parentNode" presStyleLbl="revTx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9BED24-A168-49DC-A58E-BE7A627EB2BD}" type="pres">
      <dgm:prSet presAssocID="{CAAF7B5C-89E4-4923-84F6-4500DACDE419}" presName="sibTrans" presStyleCnt="0"/>
      <dgm:spPr/>
    </dgm:pt>
    <dgm:pt modelId="{06B7B6DB-77FA-4855-8EF4-2B1CB2CFDCBB}" type="pres">
      <dgm:prSet presAssocID="{DAB3D11B-4529-447F-AE7A-252836330A40}" presName="compositeNode" presStyleCnt="0">
        <dgm:presLayoutVars>
          <dgm:bulletEnabled val="1"/>
        </dgm:presLayoutVars>
      </dgm:prSet>
      <dgm:spPr/>
    </dgm:pt>
    <dgm:pt modelId="{03C5CCBB-AEB8-4411-BD45-7546F97A3ABB}" type="pres">
      <dgm:prSet presAssocID="{DAB3D11B-4529-447F-AE7A-252836330A40}" presName="image" presStyleLbl="fgImgPlace1" presStyleIdx="1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FC8572B8-22AD-432E-9578-B85F270FE307}" type="pres">
      <dgm:prSet presAssocID="{DAB3D11B-4529-447F-AE7A-252836330A4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A27AAB-3993-4C63-A8E4-C54CB2C87925}" type="pres">
      <dgm:prSet presAssocID="{DAB3D11B-4529-447F-AE7A-252836330A40}" presName="parentNode" presStyleLbl="revTx" presStyleIdx="1" presStyleCnt="5" custScaleX="18780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AAD315-1330-49AC-BF2C-C6CAB103670D}" type="pres">
      <dgm:prSet presAssocID="{0ED61553-4471-46ED-A4A2-1F03D43DB1CD}" presName="sibTrans" presStyleCnt="0"/>
      <dgm:spPr/>
    </dgm:pt>
    <dgm:pt modelId="{D7786B70-2078-46E8-A27D-4B336EB8DF48}" type="pres">
      <dgm:prSet presAssocID="{DCE1C3A8-25CE-43B5-8976-02FD15F41F76}" presName="compositeNode" presStyleCnt="0">
        <dgm:presLayoutVars>
          <dgm:bulletEnabled val="1"/>
        </dgm:presLayoutVars>
      </dgm:prSet>
      <dgm:spPr/>
    </dgm:pt>
    <dgm:pt modelId="{3E6B4C81-91B0-412C-BD95-4ECEE74DBB59}" type="pres">
      <dgm:prSet presAssocID="{DCE1C3A8-25CE-43B5-8976-02FD15F41F76}" presName="image" presStyleLbl="fgImgPlace1" presStyleIdx="2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1B701483-E79C-4873-8A33-513B325ABB65}" type="pres">
      <dgm:prSet presAssocID="{DCE1C3A8-25CE-43B5-8976-02FD15F41F76}" presName="childNode" presStyleLbl="node1" presStyleIdx="2" presStyleCnt="5" custScaleX="114422" custLinFactNeighborX="-1447" custLinFactNeighborY="-25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35349B-ED5A-4D97-BBD1-CF1F62CE53B4}" type="pres">
      <dgm:prSet presAssocID="{DCE1C3A8-25CE-43B5-8976-02FD15F41F76}" presName="parentNode" presStyleLbl="revTx" presStyleIdx="2" presStyleCnt="5" custScaleX="17847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BFA3B8-B8D3-4A4B-BE8E-7FF9D13EC05C}" type="pres">
      <dgm:prSet presAssocID="{4C9ECBB0-F175-40E6-8CF7-8D134DFABCE1}" presName="sibTrans" presStyleCnt="0"/>
      <dgm:spPr/>
    </dgm:pt>
    <dgm:pt modelId="{40D90F6B-78BD-4423-ADE8-0A2F5AA3FE11}" type="pres">
      <dgm:prSet presAssocID="{3A23744A-17BE-459C-ADA0-2FE12A817111}" presName="compositeNode" presStyleCnt="0">
        <dgm:presLayoutVars>
          <dgm:bulletEnabled val="1"/>
        </dgm:presLayoutVars>
      </dgm:prSet>
      <dgm:spPr/>
    </dgm:pt>
    <dgm:pt modelId="{F402487C-6552-4DC7-8D2A-D3E32D425BC5}" type="pres">
      <dgm:prSet presAssocID="{3A23744A-17BE-459C-ADA0-2FE12A817111}" presName="image" presStyleLbl="fgImgPlace1" presStyleIdx="3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399C9EB3-DC27-494F-9337-D42B79C44F7C}" type="pres">
      <dgm:prSet presAssocID="{3A23744A-17BE-459C-ADA0-2FE12A817111}" presName="childNode" presStyleLbl="node1" presStyleIdx="3" presStyleCnt="5" custScaleX="94043" custLinFactNeighborX="-205" custLinFactNeighborY="-10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F7B61B-81E6-44EE-B35B-DEFF8EC3CE06}" type="pres">
      <dgm:prSet presAssocID="{3A23744A-17BE-459C-ADA0-2FE12A817111}" presName="parentNode" presStyleLbl="revTx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205563-FC04-4C07-8645-1779D40862A3}" type="pres">
      <dgm:prSet presAssocID="{C0605816-C450-4146-8370-AE3C3EC86663}" presName="sibTrans" presStyleCnt="0"/>
      <dgm:spPr/>
    </dgm:pt>
    <dgm:pt modelId="{14ED0FD0-2C66-410D-A503-F2886D8233C9}" type="pres">
      <dgm:prSet presAssocID="{EB8045B5-08C4-4209-8DA0-B56ACC4AB840}" presName="compositeNode" presStyleCnt="0">
        <dgm:presLayoutVars>
          <dgm:bulletEnabled val="1"/>
        </dgm:presLayoutVars>
      </dgm:prSet>
      <dgm:spPr/>
    </dgm:pt>
    <dgm:pt modelId="{177541A7-A4C3-4727-95B0-F0E8A40426B8}" type="pres">
      <dgm:prSet presAssocID="{EB8045B5-08C4-4209-8DA0-B56ACC4AB840}" presName="image" presStyleLbl="fgImgPlace1" presStyleIdx="4" presStyleCnt="5"/>
      <dgm:spPr/>
    </dgm:pt>
    <dgm:pt modelId="{D4194418-768D-4C09-BF0C-25BFD9C85FC1}" type="pres">
      <dgm:prSet presAssocID="{EB8045B5-08C4-4209-8DA0-B56ACC4AB840}" presName="childNode" presStyleLbl="node1" presStyleIdx="4" presStyleCnt="5">
        <dgm:presLayoutVars>
          <dgm:bulletEnabled val="1"/>
        </dgm:presLayoutVars>
      </dgm:prSet>
      <dgm:spPr/>
    </dgm:pt>
    <dgm:pt modelId="{3CE4C2D8-4AE3-42CD-82F2-4F89419FDA2C}" type="pres">
      <dgm:prSet presAssocID="{EB8045B5-08C4-4209-8DA0-B56ACC4AB840}" presName="parentNode" presStyleLbl="revTx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32F86A5-ADF5-4CAD-A614-BDD3BEFA36CC}" type="presOf" srcId="{DCE1C3A8-25CE-43B5-8976-02FD15F41F76}" destId="{E835349B-ED5A-4D97-BBD1-CF1F62CE53B4}" srcOrd="0" destOrd="0" presId="urn:microsoft.com/office/officeart/2005/8/layout/hList2"/>
    <dgm:cxn modelId="{49311CF3-1C61-469B-99BD-457765C09519}" srcId="{DCE1C3A8-25CE-43B5-8976-02FD15F41F76}" destId="{79815974-F935-4D24-8B83-5F4A4F72FA79}" srcOrd="1" destOrd="0" parTransId="{469DB816-2C79-4AC6-8CEF-8E8AC64962FF}" sibTransId="{0009FD99-A3BA-4DB6-9038-3E1A06791A48}"/>
    <dgm:cxn modelId="{2D7B420E-EC2E-4B7A-BADC-E14521E22D95}" type="presOf" srcId="{5ACEB755-4E9D-4926-B0B9-2A8EF45C72F7}" destId="{1B701483-E79C-4873-8A33-513B325ABB65}" srcOrd="0" destOrd="2" presId="urn:microsoft.com/office/officeart/2005/8/layout/hList2"/>
    <dgm:cxn modelId="{6BA643E1-7237-43AC-9EA0-F3F048771AE5}" type="presOf" srcId="{CAC8AEC3-900B-4714-984D-7397B0E57B39}" destId="{FC8572B8-22AD-432E-9578-B85F270FE307}" srcOrd="0" destOrd="0" presId="urn:microsoft.com/office/officeart/2005/8/layout/hList2"/>
    <dgm:cxn modelId="{1695CD37-C276-468B-8935-7A6E4E9077A0}" srcId="{1D9B39D6-C9D7-4024-9D9B-75E73F90C2FF}" destId="{85E36C5D-3B93-4C2C-A744-629A2DD305B4}" srcOrd="1" destOrd="0" parTransId="{15987CD0-9DE0-4488-B212-D6D8B4DD3C93}" sibTransId="{863646AD-2D4B-4665-A8F0-DCA27364E38F}"/>
    <dgm:cxn modelId="{D59BC4D2-D00E-4FC9-8ECB-235D23880D39}" type="presOf" srcId="{DAB3D11B-4529-447F-AE7A-252836330A40}" destId="{17A27AAB-3993-4C63-A8E4-C54CB2C87925}" srcOrd="0" destOrd="0" presId="urn:microsoft.com/office/officeart/2005/8/layout/hList2"/>
    <dgm:cxn modelId="{1BBA2542-24BC-4111-AD4D-BF8DE2E14951}" srcId="{A60158F8-8446-4502-8387-AABE0C8772ED}" destId="{DCE1C3A8-25CE-43B5-8976-02FD15F41F76}" srcOrd="2" destOrd="0" parTransId="{4B4FED63-8643-4049-9F62-C9B13B18A6CB}" sibTransId="{4C9ECBB0-F175-40E6-8CF7-8D134DFABCE1}"/>
    <dgm:cxn modelId="{86C52E2B-6728-4C95-BA19-C3FD500581B1}" srcId="{A60158F8-8446-4502-8387-AABE0C8772ED}" destId="{EB8045B5-08C4-4209-8DA0-B56ACC4AB840}" srcOrd="4" destOrd="0" parTransId="{E5F35E65-2713-42E9-AD03-441707707FDB}" sibTransId="{BFEF81BC-1672-4465-98A9-28BBBC7D973A}"/>
    <dgm:cxn modelId="{7D5AAAA9-BDAF-4746-A164-70263F8DFBBC}" srcId="{DCE1C3A8-25CE-43B5-8976-02FD15F41F76}" destId="{26CB9499-B5A3-41F9-8E1A-194EB99BE926}" srcOrd="3" destOrd="0" parTransId="{27235A7A-E557-4892-AABA-C0B331520F99}" sibTransId="{4601046D-2E9F-4FEB-AFF1-D2D267C5EB6B}"/>
    <dgm:cxn modelId="{101EB98B-FD03-4F73-A516-9AC70EE6C0EF}" srcId="{1D9B39D6-C9D7-4024-9D9B-75E73F90C2FF}" destId="{13760B1C-DE5F-461C-BC16-C22AC3B31ED8}" srcOrd="2" destOrd="0" parTransId="{5919648C-AA9D-4062-A1C8-30198EC17ADE}" sibTransId="{0159F82D-9BDE-4214-94F0-220C5E7A4EE3}"/>
    <dgm:cxn modelId="{132D3465-C26D-42FF-9C5E-E4879C8F684E}" srcId="{DAB3D11B-4529-447F-AE7A-252836330A40}" destId="{27573B9F-25CD-40C2-926B-A94C579E35AA}" srcOrd="1" destOrd="0" parTransId="{685CC4FE-0996-4570-9E14-CEA4CAE0A68A}" sibTransId="{1258B78B-455C-4C92-A85E-EBE00F65F9C9}"/>
    <dgm:cxn modelId="{F3CE99F8-33E6-42F6-A005-B88EC99ADD56}" type="presOf" srcId="{3A23744A-17BE-459C-ADA0-2FE12A817111}" destId="{E1F7B61B-81E6-44EE-B35B-DEFF8EC3CE06}" srcOrd="0" destOrd="0" presId="urn:microsoft.com/office/officeart/2005/8/layout/hList2"/>
    <dgm:cxn modelId="{3927EAAE-AB1A-4CAC-8074-710677B6283F}" srcId="{3A23744A-17BE-459C-ADA0-2FE12A817111}" destId="{704AE3B5-A7A3-4454-966F-A8433980731C}" srcOrd="1" destOrd="0" parTransId="{860DC7E7-5682-40F7-AA03-A3DD14C6F93A}" sibTransId="{E4AD368D-8997-4CFB-887C-1BE7B7AC6147}"/>
    <dgm:cxn modelId="{319697B7-132D-4995-9BF7-609BBFD81722}" type="presOf" srcId="{236EF3FF-82D6-41BE-9EB9-921EC29BDD3D}" destId="{399C9EB3-DC27-494F-9337-D42B79C44F7C}" srcOrd="0" destOrd="2" presId="urn:microsoft.com/office/officeart/2005/8/layout/hList2"/>
    <dgm:cxn modelId="{F06931E9-8337-404F-A08D-624FF5CD43A2}" type="presOf" srcId="{57591E68-C7E9-4CEA-8EE6-8004A7225E9A}" destId="{063EB192-7FAE-425C-8E36-A16E5CAC0289}" srcOrd="0" destOrd="0" presId="urn:microsoft.com/office/officeart/2005/8/layout/hList2"/>
    <dgm:cxn modelId="{FBEDD7E2-DD27-4777-B73D-47F78B27118B}" type="presOf" srcId="{A60158F8-8446-4502-8387-AABE0C8772ED}" destId="{A47C686D-0145-4D2D-AB61-4ED34B3BE845}" srcOrd="0" destOrd="0" presId="urn:microsoft.com/office/officeart/2005/8/layout/hList2"/>
    <dgm:cxn modelId="{94528E4F-179A-4118-AAB8-F18085D9406C}" srcId="{1D9B39D6-C9D7-4024-9D9B-75E73F90C2FF}" destId="{57591E68-C7E9-4CEA-8EE6-8004A7225E9A}" srcOrd="0" destOrd="0" parTransId="{0769E5BB-44E9-4E26-A9EA-B9691FC2D045}" sibTransId="{2775EA9F-6DD7-4067-A268-06DC6A0ED0B2}"/>
    <dgm:cxn modelId="{06D99F08-D026-410C-B69E-60C579F0F0BF}" type="presOf" srcId="{1D9B39D6-C9D7-4024-9D9B-75E73F90C2FF}" destId="{B7413BAC-DB04-41D0-9C6F-009DC16C7538}" srcOrd="0" destOrd="0" presId="urn:microsoft.com/office/officeart/2005/8/layout/hList2"/>
    <dgm:cxn modelId="{866A7DCA-A98E-4A4C-83CF-1A7E69680E75}" type="presOf" srcId="{85E36C5D-3B93-4C2C-A744-629A2DD305B4}" destId="{063EB192-7FAE-425C-8E36-A16E5CAC0289}" srcOrd="0" destOrd="1" presId="urn:microsoft.com/office/officeart/2005/8/layout/hList2"/>
    <dgm:cxn modelId="{655CC581-1AA3-4CFF-8E4B-B058CE95A457}" type="presOf" srcId="{704AE3B5-A7A3-4454-966F-A8433980731C}" destId="{399C9EB3-DC27-494F-9337-D42B79C44F7C}" srcOrd="0" destOrd="1" presId="urn:microsoft.com/office/officeart/2005/8/layout/hList2"/>
    <dgm:cxn modelId="{1478FEEA-B13C-462A-916B-88EA2F758780}" type="presOf" srcId="{5A5CC623-1289-466E-802D-1A1150C3246F}" destId="{399C9EB3-DC27-494F-9337-D42B79C44F7C}" srcOrd="0" destOrd="0" presId="urn:microsoft.com/office/officeart/2005/8/layout/hList2"/>
    <dgm:cxn modelId="{968AD8A8-03DA-4D5B-99C3-335D3290B84D}" type="presOf" srcId="{2375C168-212E-42F5-97E1-61111DC79165}" destId="{1B701483-E79C-4873-8A33-513B325ABB65}" srcOrd="0" destOrd="0" presId="urn:microsoft.com/office/officeart/2005/8/layout/hList2"/>
    <dgm:cxn modelId="{CF227C42-49CE-4C82-AEDA-B59B776C60A6}" srcId="{A60158F8-8446-4502-8387-AABE0C8772ED}" destId="{1D9B39D6-C9D7-4024-9D9B-75E73F90C2FF}" srcOrd="0" destOrd="0" parTransId="{5D8D5DE0-3D92-456E-938E-194BF4C6B652}" sibTransId="{CAAF7B5C-89E4-4923-84F6-4500DACDE419}"/>
    <dgm:cxn modelId="{112D0154-B875-48FC-81A0-7540012AE865}" type="presOf" srcId="{13760B1C-DE5F-461C-BC16-C22AC3B31ED8}" destId="{063EB192-7FAE-425C-8E36-A16E5CAC0289}" srcOrd="0" destOrd="2" presId="urn:microsoft.com/office/officeart/2005/8/layout/hList2"/>
    <dgm:cxn modelId="{AE79F046-9214-4077-9B67-4B17C4F7C83A}" srcId="{3A23744A-17BE-459C-ADA0-2FE12A817111}" destId="{5A5CC623-1289-466E-802D-1A1150C3246F}" srcOrd="0" destOrd="0" parTransId="{13DF34BB-BE10-4DF7-8A1D-8003774670C9}" sibTransId="{35F2DD0A-48C2-406B-9FB0-D1C248F3BC04}"/>
    <dgm:cxn modelId="{82F089EB-BCC4-4DE0-B0D7-559CC9C3B294}" type="presOf" srcId="{27573B9F-25CD-40C2-926B-A94C579E35AA}" destId="{FC8572B8-22AD-432E-9578-B85F270FE307}" srcOrd="0" destOrd="1" presId="urn:microsoft.com/office/officeart/2005/8/layout/hList2"/>
    <dgm:cxn modelId="{1D0C2859-8FC3-466D-AEDD-85A6DB1AA701}" srcId="{3A23744A-17BE-459C-ADA0-2FE12A817111}" destId="{236EF3FF-82D6-41BE-9EB9-921EC29BDD3D}" srcOrd="2" destOrd="0" parTransId="{B7D4E62F-F539-49AF-B8D7-86F4191C9AF1}" sibTransId="{19A2352A-3D8D-4FDB-A9D6-66A27C5A4AD4}"/>
    <dgm:cxn modelId="{A0533870-743F-4AF8-A40C-8C41F34E90F8}" type="presOf" srcId="{EB8045B5-08C4-4209-8DA0-B56ACC4AB840}" destId="{3CE4C2D8-4AE3-42CD-82F2-4F89419FDA2C}" srcOrd="0" destOrd="0" presId="urn:microsoft.com/office/officeart/2005/8/layout/hList2"/>
    <dgm:cxn modelId="{11C7D8C0-74B5-490C-AC7F-2F07CB1932EF}" type="presOf" srcId="{79815974-F935-4D24-8B83-5F4A4F72FA79}" destId="{1B701483-E79C-4873-8A33-513B325ABB65}" srcOrd="0" destOrd="1" presId="urn:microsoft.com/office/officeart/2005/8/layout/hList2"/>
    <dgm:cxn modelId="{2F05385F-E57A-43F2-9563-0E530E4B2F3C}" srcId="{DCE1C3A8-25CE-43B5-8976-02FD15F41F76}" destId="{2375C168-212E-42F5-97E1-61111DC79165}" srcOrd="0" destOrd="0" parTransId="{1FDBC7B3-0D53-4B7C-8293-E345E3C40C61}" sibTransId="{26DE1A59-FD09-40D9-A9E2-BEA59BA01E82}"/>
    <dgm:cxn modelId="{20E99077-7B56-4322-B959-07401ACD008C}" srcId="{A60158F8-8446-4502-8387-AABE0C8772ED}" destId="{DAB3D11B-4529-447F-AE7A-252836330A40}" srcOrd="1" destOrd="0" parTransId="{3C67F2C7-669A-4A04-84FA-BF0B062ACBD6}" sibTransId="{0ED61553-4471-46ED-A4A2-1F03D43DB1CD}"/>
    <dgm:cxn modelId="{F542DD96-F1DB-4361-8367-1E527F646C5B}" srcId="{A60158F8-8446-4502-8387-AABE0C8772ED}" destId="{3A23744A-17BE-459C-ADA0-2FE12A817111}" srcOrd="3" destOrd="0" parTransId="{C36D5321-0CFD-4FAF-8701-B49E2E284CB8}" sibTransId="{C0605816-C450-4146-8370-AE3C3EC86663}"/>
    <dgm:cxn modelId="{06038442-CC15-4741-9B51-15913DE3263C}" type="presOf" srcId="{26CB9499-B5A3-41F9-8E1A-194EB99BE926}" destId="{1B701483-E79C-4873-8A33-513B325ABB65}" srcOrd="0" destOrd="3" presId="urn:microsoft.com/office/officeart/2005/8/layout/hList2"/>
    <dgm:cxn modelId="{9F3541F3-8FBF-423A-AB13-E692FDBAAF90}" srcId="{DCE1C3A8-25CE-43B5-8976-02FD15F41F76}" destId="{5ACEB755-4E9D-4926-B0B9-2A8EF45C72F7}" srcOrd="2" destOrd="0" parTransId="{1BBFD641-6E28-422B-AEB2-A4B6224C9C23}" sibTransId="{36A53453-7BF2-410D-8577-EFD1C1B498D0}"/>
    <dgm:cxn modelId="{1FF1580A-D2AC-4965-88CE-116811249078}" srcId="{DAB3D11B-4529-447F-AE7A-252836330A40}" destId="{CAC8AEC3-900B-4714-984D-7397B0E57B39}" srcOrd="0" destOrd="0" parTransId="{2B5BDFEF-9531-4762-96D5-AC0623DBEA61}" sibTransId="{E73CC4C8-D5C1-4CB1-874D-1EEE61D8B60A}"/>
    <dgm:cxn modelId="{95069995-6A20-4584-8BB3-9F38367F8578}" type="presParOf" srcId="{A47C686D-0145-4D2D-AB61-4ED34B3BE845}" destId="{48C06934-3158-494A-8C78-91E1FA5FD60B}" srcOrd="0" destOrd="0" presId="urn:microsoft.com/office/officeart/2005/8/layout/hList2"/>
    <dgm:cxn modelId="{578D9E9E-31AA-4C86-A476-25BA9978B4FD}" type="presParOf" srcId="{48C06934-3158-494A-8C78-91E1FA5FD60B}" destId="{AEB0192F-230B-4726-BD81-2201E43CF9AC}" srcOrd="0" destOrd="0" presId="urn:microsoft.com/office/officeart/2005/8/layout/hList2"/>
    <dgm:cxn modelId="{D514D552-7832-408E-AFD8-E21259E5F11A}" type="presParOf" srcId="{48C06934-3158-494A-8C78-91E1FA5FD60B}" destId="{063EB192-7FAE-425C-8E36-A16E5CAC0289}" srcOrd="1" destOrd="0" presId="urn:microsoft.com/office/officeart/2005/8/layout/hList2"/>
    <dgm:cxn modelId="{BB4F4DAB-EAD5-45B1-9B8E-75D7A7047371}" type="presParOf" srcId="{48C06934-3158-494A-8C78-91E1FA5FD60B}" destId="{B7413BAC-DB04-41D0-9C6F-009DC16C7538}" srcOrd="2" destOrd="0" presId="urn:microsoft.com/office/officeart/2005/8/layout/hList2"/>
    <dgm:cxn modelId="{977FF081-D590-4B90-8C6C-94A08701D819}" type="presParOf" srcId="{A47C686D-0145-4D2D-AB61-4ED34B3BE845}" destId="{5B9BED24-A168-49DC-A58E-BE7A627EB2BD}" srcOrd="1" destOrd="0" presId="urn:microsoft.com/office/officeart/2005/8/layout/hList2"/>
    <dgm:cxn modelId="{2E483EC8-E6DE-46CD-8CD4-66164B08E767}" type="presParOf" srcId="{A47C686D-0145-4D2D-AB61-4ED34B3BE845}" destId="{06B7B6DB-77FA-4855-8EF4-2B1CB2CFDCBB}" srcOrd="2" destOrd="0" presId="urn:microsoft.com/office/officeart/2005/8/layout/hList2"/>
    <dgm:cxn modelId="{C627871F-D5F0-4AFF-8D18-6D436580627B}" type="presParOf" srcId="{06B7B6DB-77FA-4855-8EF4-2B1CB2CFDCBB}" destId="{03C5CCBB-AEB8-4411-BD45-7546F97A3ABB}" srcOrd="0" destOrd="0" presId="urn:microsoft.com/office/officeart/2005/8/layout/hList2"/>
    <dgm:cxn modelId="{AA50D4C0-D9B5-45DD-8DD2-6F46E251822C}" type="presParOf" srcId="{06B7B6DB-77FA-4855-8EF4-2B1CB2CFDCBB}" destId="{FC8572B8-22AD-432E-9578-B85F270FE307}" srcOrd="1" destOrd="0" presId="urn:microsoft.com/office/officeart/2005/8/layout/hList2"/>
    <dgm:cxn modelId="{8A148574-9454-4DAD-BF9A-5D02B1075D94}" type="presParOf" srcId="{06B7B6DB-77FA-4855-8EF4-2B1CB2CFDCBB}" destId="{17A27AAB-3993-4C63-A8E4-C54CB2C87925}" srcOrd="2" destOrd="0" presId="urn:microsoft.com/office/officeart/2005/8/layout/hList2"/>
    <dgm:cxn modelId="{8B33575F-1A64-4CFF-8984-C7E453ECF10C}" type="presParOf" srcId="{A47C686D-0145-4D2D-AB61-4ED34B3BE845}" destId="{A8AAD315-1330-49AC-BF2C-C6CAB103670D}" srcOrd="3" destOrd="0" presId="urn:microsoft.com/office/officeart/2005/8/layout/hList2"/>
    <dgm:cxn modelId="{7F925077-D111-4592-B085-64A492635E89}" type="presParOf" srcId="{A47C686D-0145-4D2D-AB61-4ED34B3BE845}" destId="{D7786B70-2078-46E8-A27D-4B336EB8DF48}" srcOrd="4" destOrd="0" presId="urn:microsoft.com/office/officeart/2005/8/layout/hList2"/>
    <dgm:cxn modelId="{88E17A14-E2B4-471D-887E-AA847061E77E}" type="presParOf" srcId="{D7786B70-2078-46E8-A27D-4B336EB8DF48}" destId="{3E6B4C81-91B0-412C-BD95-4ECEE74DBB59}" srcOrd="0" destOrd="0" presId="urn:microsoft.com/office/officeart/2005/8/layout/hList2"/>
    <dgm:cxn modelId="{0364F493-2ED4-492B-BCDA-CC3FC64BF41B}" type="presParOf" srcId="{D7786B70-2078-46E8-A27D-4B336EB8DF48}" destId="{1B701483-E79C-4873-8A33-513B325ABB65}" srcOrd="1" destOrd="0" presId="urn:microsoft.com/office/officeart/2005/8/layout/hList2"/>
    <dgm:cxn modelId="{D59430AD-EC25-43E0-B51E-C622AB4692D4}" type="presParOf" srcId="{D7786B70-2078-46E8-A27D-4B336EB8DF48}" destId="{E835349B-ED5A-4D97-BBD1-CF1F62CE53B4}" srcOrd="2" destOrd="0" presId="urn:microsoft.com/office/officeart/2005/8/layout/hList2"/>
    <dgm:cxn modelId="{61127F8D-F559-49DD-8C1E-2F222E16B779}" type="presParOf" srcId="{A47C686D-0145-4D2D-AB61-4ED34B3BE845}" destId="{5EBFA3B8-B8D3-4A4B-BE8E-7FF9D13EC05C}" srcOrd="5" destOrd="0" presId="urn:microsoft.com/office/officeart/2005/8/layout/hList2"/>
    <dgm:cxn modelId="{9A154B37-2C65-4FAE-9FC6-592FB248F9E0}" type="presParOf" srcId="{A47C686D-0145-4D2D-AB61-4ED34B3BE845}" destId="{40D90F6B-78BD-4423-ADE8-0A2F5AA3FE11}" srcOrd="6" destOrd="0" presId="urn:microsoft.com/office/officeart/2005/8/layout/hList2"/>
    <dgm:cxn modelId="{3F5E1297-3DDF-42A6-A525-16F1E8B0D125}" type="presParOf" srcId="{40D90F6B-78BD-4423-ADE8-0A2F5AA3FE11}" destId="{F402487C-6552-4DC7-8D2A-D3E32D425BC5}" srcOrd="0" destOrd="0" presId="urn:microsoft.com/office/officeart/2005/8/layout/hList2"/>
    <dgm:cxn modelId="{4B6D5F56-410B-40F0-BA39-B73621FAFF76}" type="presParOf" srcId="{40D90F6B-78BD-4423-ADE8-0A2F5AA3FE11}" destId="{399C9EB3-DC27-494F-9337-D42B79C44F7C}" srcOrd="1" destOrd="0" presId="urn:microsoft.com/office/officeart/2005/8/layout/hList2"/>
    <dgm:cxn modelId="{540E2C34-57B4-4F72-9A8C-422B043C3AF0}" type="presParOf" srcId="{40D90F6B-78BD-4423-ADE8-0A2F5AA3FE11}" destId="{E1F7B61B-81E6-44EE-B35B-DEFF8EC3CE06}" srcOrd="2" destOrd="0" presId="urn:microsoft.com/office/officeart/2005/8/layout/hList2"/>
    <dgm:cxn modelId="{9FDBA3A5-9E72-43C1-B29A-8307EFFA8947}" type="presParOf" srcId="{A47C686D-0145-4D2D-AB61-4ED34B3BE845}" destId="{C1205563-FC04-4C07-8645-1779D40862A3}" srcOrd="7" destOrd="0" presId="urn:microsoft.com/office/officeart/2005/8/layout/hList2"/>
    <dgm:cxn modelId="{38709B4B-5617-493B-B288-4B86240BE6E0}" type="presParOf" srcId="{A47C686D-0145-4D2D-AB61-4ED34B3BE845}" destId="{14ED0FD0-2C66-410D-A503-F2886D8233C9}" srcOrd="8" destOrd="0" presId="urn:microsoft.com/office/officeart/2005/8/layout/hList2"/>
    <dgm:cxn modelId="{2E5DE14E-2A7B-46A6-AAFA-7B1C9BC60470}" type="presParOf" srcId="{14ED0FD0-2C66-410D-A503-F2886D8233C9}" destId="{177541A7-A4C3-4727-95B0-F0E8A40426B8}" srcOrd="0" destOrd="0" presId="urn:microsoft.com/office/officeart/2005/8/layout/hList2"/>
    <dgm:cxn modelId="{3F23CEDD-3AEB-4E24-BDA7-C2F66712A8D0}" type="presParOf" srcId="{14ED0FD0-2C66-410D-A503-F2886D8233C9}" destId="{D4194418-768D-4C09-BF0C-25BFD9C85FC1}" srcOrd="1" destOrd="0" presId="urn:microsoft.com/office/officeart/2005/8/layout/hList2"/>
    <dgm:cxn modelId="{2FB053DB-3929-4DD9-8D1F-881D7673C191}" type="presParOf" srcId="{14ED0FD0-2C66-410D-A503-F2886D8233C9}" destId="{3CE4C2D8-4AE3-42CD-82F2-4F89419FDA2C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01F3C7A-24AF-4389-92C1-9D82734593EB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5351D48-1D36-4DCC-9B05-6BAC14259E33}">
      <dgm:prSet phldrT="[Text]"/>
      <dgm:spPr/>
      <dgm:t>
        <a:bodyPr/>
        <a:lstStyle/>
        <a:p>
          <a:r>
            <a:rPr lang="en-US">
              <a:solidFill>
                <a:schemeClr val="tx2">
                  <a:lumMod val="75000"/>
                </a:schemeClr>
              </a:solidFill>
            </a:rPr>
            <a:t>Context</a:t>
          </a:r>
        </a:p>
      </dgm:t>
    </dgm:pt>
    <dgm:pt modelId="{B15900AA-736C-48A2-BAF3-DE850C620BE1}" type="parTrans" cxnId="{666C34BA-C4DF-4C23-BC03-AF9ED275E0C5}">
      <dgm:prSet/>
      <dgm:spPr/>
      <dgm:t>
        <a:bodyPr/>
        <a:lstStyle/>
        <a:p>
          <a:endParaRPr lang="en-US"/>
        </a:p>
      </dgm:t>
    </dgm:pt>
    <dgm:pt modelId="{28865A59-3EED-4A2A-9C32-879E03F1B036}" type="sibTrans" cxnId="{666C34BA-C4DF-4C23-BC03-AF9ED275E0C5}">
      <dgm:prSet/>
      <dgm:spPr/>
      <dgm:t>
        <a:bodyPr/>
        <a:lstStyle/>
        <a:p>
          <a:endParaRPr lang="en-US"/>
        </a:p>
      </dgm:t>
    </dgm:pt>
    <dgm:pt modelId="{415BF59D-28F3-4C9A-8A91-C877CEA2BB1F}">
      <dgm:prSet phldrT="[Text]"/>
      <dgm:spPr/>
      <dgm:t>
        <a:bodyPr/>
        <a:lstStyle/>
        <a:p>
          <a:r>
            <a:rPr lang="en-US">
              <a:solidFill>
                <a:schemeClr val="tx2">
                  <a:lumMod val="75000"/>
                </a:schemeClr>
              </a:solidFill>
            </a:rPr>
            <a:t>Manager</a:t>
          </a:r>
        </a:p>
        <a:p>
          <a:r>
            <a:rPr lang="en-US">
              <a:solidFill>
                <a:schemeClr val="tx2">
                  <a:lumMod val="75000"/>
                </a:schemeClr>
              </a:solidFill>
            </a:rPr>
            <a:t>(session)</a:t>
          </a:r>
        </a:p>
      </dgm:t>
    </dgm:pt>
    <dgm:pt modelId="{6581EFAE-B5BB-4276-BAB4-68DE55BD3D20}" type="parTrans" cxnId="{61966DB3-10F0-441E-A108-57A06BD0163D}">
      <dgm:prSet/>
      <dgm:spPr/>
      <dgm:t>
        <a:bodyPr/>
        <a:lstStyle/>
        <a:p>
          <a:endParaRPr lang="en-US"/>
        </a:p>
      </dgm:t>
    </dgm:pt>
    <dgm:pt modelId="{6BE485CA-FE3F-4022-A8F5-421E97B51384}" type="sibTrans" cxnId="{61966DB3-10F0-441E-A108-57A06BD0163D}">
      <dgm:prSet/>
      <dgm:spPr/>
      <dgm:t>
        <a:bodyPr/>
        <a:lstStyle/>
        <a:p>
          <a:endParaRPr lang="en-US"/>
        </a:p>
      </dgm:t>
    </dgm:pt>
    <dgm:pt modelId="{E3C0B5B9-F42F-44DB-A432-23B799A3128F}" type="pres">
      <dgm:prSet presAssocID="{C01F3C7A-24AF-4389-92C1-9D82734593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C83C2CB-90E4-4138-980F-543E768AD7AA}" type="pres">
      <dgm:prSet presAssocID="{55351D48-1D36-4DCC-9B05-6BAC14259E33}" presName="hierRoot1" presStyleCnt="0">
        <dgm:presLayoutVars>
          <dgm:hierBranch val="init"/>
        </dgm:presLayoutVars>
      </dgm:prSet>
      <dgm:spPr/>
    </dgm:pt>
    <dgm:pt modelId="{813E9F25-C8C6-48DD-BDDF-2644CFE3C30F}" type="pres">
      <dgm:prSet presAssocID="{55351D48-1D36-4DCC-9B05-6BAC14259E33}" presName="rootComposite1" presStyleCnt="0"/>
      <dgm:spPr/>
    </dgm:pt>
    <dgm:pt modelId="{A30375A5-51FD-45BF-83BE-4967840F01C4}" type="pres">
      <dgm:prSet presAssocID="{55351D48-1D36-4DCC-9B05-6BAC14259E3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C2BB1-BA49-4AD9-82FE-AC26B1D470E6}" type="pres">
      <dgm:prSet presAssocID="{55351D48-1D36-4DCC-9B05-6BAC14259E3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79CF112-364A-404A-BE25-121A15732975}" type="pres">
      <dgm:prSet presAssocID="{55351D48-1D36-4DCC-9B05-6BAC14259E33}" presName="hierChild2" presStyleCnt="0"/>
      <dgm:spPr/>
    </dgm:pt>
    <dgm:pt modelId="{BADC7FFC-BBA0-4C06-A9F8-31EEA97ED7D9}" type="pres">
      <dgm:prSet presAssocID="{6581EFAE-B5BB-4276-BAB4-68DE55BD3D20}" presName="Name37" presStyleLbl="parChTrans1D2" presStyleIdx="0" presStyleCnt="1"/>
      <dgm:spPr/>
      <dgm:t>
        <a:bodyPr/>
        <a:lstStyle/>
        <a:p>
          <a:endParaRPr lang="en-US"/>
        </a:p>
      </dgm:t>
    </dgm:pt>
    <dgm:pt modelId="{7B4D7D0D-CE3F-4148-A306-0B35C149236D}" type="pres">
      <dgm:prSet presAssocID="{415BF59D-28F3-4C9A-8A91-C877CEA2BB1F}" presName="hierRoot2" presStyleCnt="0">
        <dgm:presLayoutVars>
          <dgm:hierBranch val="init"/>
        </dgm:presLayoutVars>
      </dgm:prSet>
      <dgm:spPr/>
    </dgm:pt>
    <dgm:pt modelId="{68D5081F-4849-4BF3-BCBD-3E642A7CA434}" type="pres">
      <dgm:prSet presAssocID="{415BF59D-28F3-4C9A-8A91-C877CEA2BB1F}" presName="rootComposite" presStyleCnt="0"/>
      <dgm:spPr/>
    </dgm:pt>
    <dgm:pt modelId="{533F3F81-FAA9-42A0-A77A-6BD909B8442F}" type="pres">
      <dgm:prSet presAssocID="{415BF59D-28F3-4C9A-8A91-C877CEA2BB1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5A212B-1AE4-481C-9A90-8DDB6F27C4BF}" type="pres">
      <dgm:prSet presAssocID="{415BF59D-28F3-4C9A-8A91-C877CEA2BB1F}" presName="rootConnector" presStyleLbl="node2" presStyleIdx="0" presStyleCnt="1"/>
      <dgm:spPr/>
      <dgm:t>
        <a:bodyPr/>
        <a:lstStyle/>
        <a:p>
          <a:endParaRPr lang="en-US"/>
        </a:p>
      </dgm:t>
    </dgm:pt>
    <dgm:pt modelId="{79496635-323E-427D-9DF8-F34A4CA11285}" type="pres">
      <dgm:prSet presAssocID="{415BF59D-28F3-4C9A-8A91-C877CEA2BB1F}" presName="hierChild4" presStyleCnt="0"/>
      <dgm:spPr/>
    </dgm:pt>
    <dgm:pt modelId="{371925FA-577B-4165-81CD-013633DF6294}" type="pres">
      <dgm:prSet presAssocID="{415BF59D-28F3-4C9A-8A91-C877CEA2BB1F}" presName="hierChild5" presStyleCnt="0"/>
      <dgm:spPr/>
    </dgm:pt>
    <dgm:pt modelId="{97C57DF3-68E7-4A6C-A319-E3CE077F66B5}" type="pres">
      <dgm:prSet presAssocID="{55351D48-1D36-4DCC-9B05-6BAC14259E33}" presName="hierChild3" presStyleCnt="0"/>
      <dgm:spPr/>
    </dgm:pt>
  </dgm:ptLst>
  <dgm:cxnLst>
    <dgm:cxn modelId="{B3BB289F-8F87-4946-87A2-8B66DCACAD45}" type="presOf" srcId="{6581EFAE-B5BB-4276-BAB4-68DE55BD3D20}" destId="{BADC7FFC-BBA0-4C06-A9F8-31EEA97ED7D9}" srcOrd="0" destOrd="0" presId="urn:microsoft.com/office/officeart/2005/8/layout/orgChart1"/>
    <dgm:cxn modelId="{221681B3-057D-4606-A6D1-C142F92E915E}" type="presOf" srcId="{55351D48-1D36-4DCC-9B05-6BAC14259E33}" destId="{A30375A5-51FD-45BF-83BE-4967840F01C4}" srcOrd="0" destOrd="0" presId="urn:microsoft.com/office/officeart/2005/8/layout/orgChart1"/>
    <dgm:cxn modelId="{61966DB3-10F0-441E-A108-57A06BD0163D}" srcId="{55351D48-1D36-4DCC-9B05-6BAC14259E33}" destId="{415BF59D-28F3-4C9A-8A91-C877CEA2BB1F}" srcOrd="0" destOrd="0" parTransId="{6581EFAE-B5BB-4276-BAB4-68DE55BD3D20}" sibTransId="{6BE485CA-FE3F-4022-A8F5-421E97B51384}"/>
    <dgm:cxn modelId="{E4F03050-889C-4558-BCDF-982A79C8B70C}" type="presOf" srcId="{C01F3C7A-24AF-4389-92C1-9D82734593EB}" destId="{E3C0B5B9-F42F-44DB-A432-23B799A3128F}" srcOrd="0" destOrd="0" presId="urn:microsoft.com/office/officeart/2005/8/layout/orgChart1"/>
    <dgm:cxn modelId="{9AA973FA-5237-429C-9700-988E41048B8F}" type="presOf" srcId="{55351D48-1D36-4DCC-9B05-6BAC14259E33}" destId="{0FBC2BB1-BA49-4AD9-82FE-AC26B1D470E6}" srcOrd="1" destOrd="0" presId="urn:microsoft.com/office/officeart/2005/8/layout/orgChart1"/>
    <dgm:cxn modelId="{8C93EAFF-8063-4C84-BED5-C4FC8724D767}" type="presOf" srcId="{415BF59D-28F3-4C9A-8A91-C877CEA2BB1F}" destId="{6F5A212B-1AE4-481C-9A90-8DDB6F27C4BF}" srcOrd="1" destOrd="0" presId="urn:microsoft.com/office/officeart/2005/8/layout/orgChart1"/>
    <dgm:cxn modelId="{C89A9D5D-9A3C-4070-B757-8051CF6FD33E}" type="presOf" srcId="{415BF59D-28F3-4C9A-8A91-C877CEA2BB1F}" destId="{533F3F81-FAA9-42A0-A77A-6BD909B8442F}" srcOrd="0" destOrd="0" presId="urn:microsoft.com/office/officeart/2005/8/layout/orgChart1"/>
    <dgm:cxn modelId="{666C34BA-C4DF-4C23-BC03-AF9ED275E0C5}" srcId="{C01F3C7A-24AF-4389-92C1-9D82734593EB}" destId="{55351D48-1D36-4DCC-9B05-6BAC14259E33}" srcOrd="0" destOrd="0" parTransId="{B15900AA-736C-48A2-BAF3-DE850C620BE1}" sibTransId="{28865A59-3EED-4A2A-9C32-879E03F1B036}"/>
    <dgm:cxn modelId="{1C590120-994A-49FD-8B18-C4B10C806D43}" type="presParOf" srcId="{E3C0B5B9-F42F-44DB-A432-23B799A3128F}" destId="{0C83C2CB-90E4-4138-980F-543E768AD7AA}" srcOrd="0" destOrd="0" presId="urn:microsoft.com/office/officeart/2005/8/layout/orgChart1"/>
    <dgm:cxn modelId="{873800B4-BAC0-4149-A4DE-F10937B4EB89}" type="presParOf" srcId="{0C83C2CB-90E4-4138-980F-543E768AD7AA}" destId="{813E9F25-C8C6-48DD-BDDF-2644CFE3C30F}" srcOrd="0" destOrd="0" presId="urn:microsoft.com/office/officeart/2005/8/layout/orgChart1"/>
    <dgm:cxn modelId="{25D9DBCD-27C9-4361-8E16-4D8756CE028D}" type="presParOf" srcId="{813E9F25-C8C6-48DD-BDDF-2644CFE3C30F}" destId="{A30375A5-51FD-45BF-83BE-4967840F01C4}" srcOrd="0" destOrd="0" presId="urn:microsoft.com/office/officeart/2005/8/layout/orgChart1"/>
    <dgm:cxn modelId="{1691C42E-751D-4F11-B2B7-209F9496953C}" type="presParOf" srcId="{813E9F25-C8C6-48DD-BDDF-2644CFE3C30F}" destId="{0FBC2BB1-BA49-4AD9-82FE-AC26B1D470E6}" srcOrd="1" destOrd="0" presId="urn:microsoft.com/office/officeart/2005/8/layout/orgChart1"/>
    <dgm:cxn modelId="{497F48F9-140F-4C4E-831F-33C67FB76924}" type="presParOf" srcId="{0C83C2CB-90E4-4138-980F-543E768AD7AA}" destId="{F79CF112-364A-404A-BE25-121A15732975}" srcOrd="1" destOrd="0" presId="urn:microsoft.com/office/officeart/2005/8/layout/orgChart1"/>
    <dgm:cxn modelId="{B5962C91-DDD7-4992-93BD-84F5723D8572}" type="presParOf" srcId="{F79CF112-364A-404A-BE25-121A15732975}" destId="{BADC7FFC-BBA0-4C06-A9F8-31EEA97ED7D9}" srcOrd="0" destOrd="0" presId="urn:microsoft.com/office/officeart/2005/8/layout/orgChart1"/>
    <dgm:cxn modelId="{031BA64D-7E6B-4FE3-A556-31F91F007EF1}" type="presParOf" srcId="{F79CF112-364A-404A-BE25-121A15732975}" destId="{7B4D7D0D-CE3F-4148-A306-0B35C149236D}" srcOrd="1" destOrd="0" presId="urn:microsoft.com/office/officeart/2005/8/layout/orgChart1"/>
    <dgm:cxn modelId="{432A538E-1FAF-4227-B5E4-9AF973C4A94D}" type="presParOf" srcId="{7B4D7D0D-CE3F-4148-A306-0B35C149236D}" destId="{68D5081F-4849-4BF3-BCBD-3E642A7CA434}" srcOrd="0" destOrd="0" presId="urn:microsoft.com/office/officeart/2005/8/layout/orgChart1"/>
    <dgm:cxn modelId="{1E38D629-911E-4EC5-A1A9-34AF29693CCE}" type="presParOf" srcId="{68D5081F-4849-4BF3-BCBD-3E642A7CA434}" destId="{533F3F81-FAA9-42A0-A77A-6BD909B8442F}" srcOrd="0" destOrd="0" presId="urn:microsoft.com/office/officeart/2005/8/layout/orgChart1"/>
    <dgm:cxn modelId="{55CDB75E-DAA1-442F-9DBF-4934B769A1AF}" type="presParOf" srcId="{68D5081F-4849-4BF3-BCBD-3E642A7CA434}" destId="{6F5A212B-1AE4-481C-9A90-8DDB6F27C4BF}" srcOrd="1" destOrd="0" presId="urn:microsoft.com/office/officeart/2005/8/layout/orgChart1"/>
    <dgm:cxn modelId="{6DE5EADF-57FD-46AD-AEB3-BA7C8845622B}" type="presParOf" srcId="{7B4D7D0D-CE3F-4148-A306-0B35C149236D}" destId="{79496635-323E-427D-9DF8-F34A4CA11285}" srcOrd="1" destOrd="0" presId="urn:microsoft.com/office/officeart/2005/8/layout/orgChart1"/>
    <dgm:cxn modelId="{8AFC6CF4-18E0-4113-8E81-674082502843}" type="presParOf" srcId="{7B4D7D0D-CE3F-4148-A306-0B35C149236D}" destId="{371925FA-577B-4165-81CD-013633DF6294}" srcOrd="2" destOrd="0" presId="urn:microsoft.com/office/officeart/2005/8/layout/orgChart1"/>
    <dgm:cxn modelId="{451BAFC9-0AF9-4DB4-AA1C-A869732770FA}" type="presParOf" srcId="{0C83C2CB-90E4-4138-980F-543E768AD7AA}" destId="{97C57DF3-68E7-4A6C-A319-E3CE077F66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84DD06-75B1-4EC7-8968-46B249447D23}">
      <dsp:nvSpPr>
        <dsp:cNvPr id="0" name=""/>
        <dsp:cNvSpPr/>
      </dsp:nvSpPr>
      <dsp:spPr>
        <a:xfrm>
          <a:off x="1868578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C7FFC-BBA0-4C06-A9F8-31EEA97ED7D9}">
      <dsp:nvSpPr>
        <dsp:cNvPr id="0" name=""/>
        <dsp:cNvSpPr/>
      </dsp:nvSpPr>
      <dsp:spPr>
        <a:xfrm>
          <a:off x="2489236" y="833865"/>
          <a:ext cx="91440" cy="3498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84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375A5-51FD-45BF-83BE-4967840F01C4}">
      <dsp:nvSpPr>
        <dsp:cNvPr id="0" name=""/>
        <dsp:cNvSpPr/>
      </dsp:nvSpPr>
      <dsp:spPr>
        <a:xfrm>
          <a:off x="1701984" y="892"/>
          <a:ext cx="1665944" cy="8329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solidFill>
                <a:schemeClr val="tx2">
                  <a:lumMod val="75000"/>
                </a:schemeClr>
              </a:solidFill>
            </a:rPr>
            <a:t>Bootstrap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2">
                  <a:lumMod val="75000"/>
                </a:schemeClr>
              </a:solidFill>
            </a:rPr>
            <a:t>native code </a:t>
          </a:r>
        </a:p>
      </dsp:txBody>
      <dsp:txXfrm>
        <a:off x="1701984" y="892"/>
        <a:ext cx="1665944" cy="832972"/>
      </dsp:txXfrm>
    </dsp:sp>
    <dsp:sp modelId="{533F3F81-FAA9-42A0-A77A-6BD909B8442F}">
      <dsp:nvSpPr>
        <dsp:cNvPr id="0" name=""/>
        <dsp:cNvSpPr/>
      </dsp:nvSpPr>
      <dsp:spPr>
        <a:xfrm>
          <a:off x="1701984" y="1183713"/>
          <a:ext cx="1665944" cy="8329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solidFill>
                <a:schemeClr val="tx2">
                  <a:lumMod val="75000"/>
                </a:schemeClr>
              </a:solidFill>
            </a:rPr>
            <a:t>Extension 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2">
                  <a:lumMod val="75000"/>
                </a:schemeClr>
              </a:solidFill>
            </a:rPr>
            <a:t>java.net.URLClassLoader </a:t>
          </a:r>
        </a:p>
      </dsp:txBody>
      <dsp:txXfrm>
        <a:off x="1701984" y="1183713"/>
        <a:ext cx="1665944" cy="832972"/>
      </dsp:txXfrm>
    </dsp:sp>
    <dsp:sp modelId="{5F345091-043D-403B-9291-E0871E9DBD36}">
      <dsp:nvSpPr>
        <dsp:cNvPr id="0" name=""/>
        <dsp:cNvSpPr/>
      </dsp:nvSpPr>
      <dsp:spPr>
        <a:xfrm>
          <a:off x="2118470" y="2366534"/>
          <a:ext cx="1665944" cy="8329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solidFill>
                <a:schemeClr val="tx2">
                  <a:lumMod val="75000"/>
                </a:schemeClr>
              </a:solidFill>
            </a:rPr>
            <a:t>System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application class loader</a:t>
          </a:r>
          <a:endParaRPr lang="en-US" sz="1200" kern="1200">
            <a:solidFill>
              <a:schemeClr val="tx2">
                <a:lumMod val="75000"/>
              </a:schemeClr>
            </a:solidFill>
          </a:endParaRPr>
        </a:p>
      </dsp:txBody>
      <dsp:txXfrm>
        <a:off x="2118470" y="2366534"/>
        <a:ext cx="1665944" cy="8329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00881C-A0D4-4325-9B33-4936B69457EC}">
      <dsp:nvSpPr>
        <dsp:cNvPr id="0" name=""/>
        <dsp:cNvSpPr/>
      </dsp:nvSpPr>
      <dsp:spPr>
        <a:xfrm>
          <a:off x="3460" y="617648"/>
          <a:ext cx="1034231" cy="7078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jsp</a:t>
          </a:r>
        </a:p>
      </dsp:txBody>
      <dsp:txXfrm>
        <a:off x="24191" y="638379"/>
        <a:ext cx="992769" cy="666340"/>
      </dsp:txXfrm>
    </dsp:sp>
    <dsp:sp modelId="{F97B71C0-5BDC-46D5-8670-2034947E168A}">
      <dsp:nvSpPr>
        <dsp:cNvPr id="0" name=""/>
        <dsp:cNvSpPr/>
      </dsp:nvSpPr>
      <dsp:spPr>
        <a:xfrm>
          <a:off x="1141114" y="843305"/>
          <a:ext cx="219257" cy="2564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tint val="6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2540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41114" y="894603"/>
        <a:ext cx="153480" cy="153893"/>
      </dsp:txXfrm>
    </dsp:sp>
    <dsp:sp modelId="{EACAA5AE-2C25-4CE5-A328-131768E75A26}">
      <dsp:nvSpPr>
        <dsp:cNvPr id="0" name=""/>
        <dsp:cNvSpPr/>
      </dsp:nvSpPr>
      <dsp:spPr>
        <a:xfrm>
          <a:off x="1451384" y="617648"/>
          <a:ext cx="1034231" cy="7078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jasper</a:t>
          </a:r>
        </a:p>
      </dsp:txBody>
      <dsp:txXfrm>
        <a:off x="1472115" y="638379"/>
        <a:ext cx="992769" cy="666340"/>
      </dsp:txXfrm>
    </dsp:sp>
    <dsp:sp modelId="{79AEEE1C-AE60-46D3-BE26-C89E29CD3120}">
      <dsp:nvSpPr>
        <dsp:cNvPr id="0" name=""/>
        <dsp:cNvSpPr/>
      </dsp:nvSpPr>
      <dsp:spPr>
        <a:xfrm>
          <a:off x="2589038" y="843305"/>
          <a:ext cx="219257" cy="2564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tint val="6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2540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89038" y="894603"/>
        <a:ext cx="153480" cy="153893"/>
      </dsp:txXfrm>
    </dsp:sp>
    <dsp:sp modelId="{E1D6DE53-7F43-448A-AFFA-1C93132F38B0}">
      <dsp:nvSpPr>
        <dsp:cNvPr id="0" name=""/>
        <dsp:cNvSpPr/>
      </dsp:nvSpPr>
      <dsp:spPr>
        <a:xfrm>
          <a:off x="2899308" y="617648"/>
          <a:ext cx="1034231" cy="7078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page_jsp servlet</a:t>
          </a:r>
        </a:p>
      </dsp:txBody>
      <dsp:txXfrm>
        <a:off x="2920039" y="638379"/>
        <a:ext cx="992769" cy="6663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413BAC-DB04-41D0-9C6F-009DC16C7538}">
      <dsp:nvSpPr>
        <dsp:cNvPr id="0" name=""/>
        <dsp:cNvSpPr/>
      </dsp:nvSpPr>
      <dsp:spPr>
        <a:xfrm rot="16200000">
          <a:off x="-1164016" y="1624459"/>
          <a:ext cx="2496312" cy="1516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System</a:t>
          </a:r>
        </a:p>
      </dsp:txBody>
      <dsp:txXfrm>
        <a:off x="-1164016" y="1624459"/>
        <a:ext cx="2496312" cy="151619"/>
      </dsp:txXfrm>
    </dsp:sp>
    <dsp:sp modelId="{063EB192-7FAE-425C-8E36-A16E5CAC0289}">
      <dsp:nvSpPr>
        <dsp:cNvPr id="0" name=""/>
        <dsp:cNvSpPr/>
      </dsp:nvSpPr>
      <dsp:spPr>
        <a:xfrm>
          <a:off x="159341" y="452112"/>
          <a:ext cx="756442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133720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out.println()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getSecurityManager()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>
        <a:off x="159341" y="452112"/>
        <a:ext cx="756442" cy="2496312"/>
      </dsp:txXfrm>
    </dsp:sp>
    <dsp:sp modelId="{AEB0192F-230B-4726-BD81-2201E43CF9AC}">
      <dsp:nvSpPr>
        <dsp:cNvPr id="0" name=""/>
        <dsp:cNvSpPr/>
      </dsp:nvSpPr>
      <dsp:spPr>
        <a:xfrm>
          <a:off x="8329" y="251975"/>
          <a:ext cx="303239" cy="30323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A27AAB-3993-4C63-A8E4-C54CB2C87925}">
      <dsp:nvSpPr>
        <dsp:cNvPr id="0" name=""/>
        <dsp:cNvSpPr/>
      </dsp:nvSpPr>
      <dsp:spPr>
        <a:xfrm rot="16200000">
          <a:off x="4224" y="1557892"/>
          <a:ext cx="2496312" cy="2847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Thread</a:t>
          </a:r>
        </a:p>
      </dsp:txBody>
      <dsp:txXfrm>
        <a:off x="4224" y="1557892"/>
        <a:ext cx="2496312" cy="284752"/>
      </dsp:txXfrm>
    </dsp:sp>
    <dsp:sp modelId="{FC8572B8-22AD-432E-9578-B85F270FE307}">
      <dsp:nvSpPr>
        <dsp:cNvPr id="0" name=""/>
        <dsp:cNvSpPr/>
      </dsp:nvSpPr>
      <dsp:spPr>
        <a:xfrm>
          <a:off x="1328190" y="452112"/>
          <a:ext cx="755226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133720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currentThread()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....</a:t>
          </a:r>
        </a:p>
      </dsp:txBody>
      <dsp:txXfrm>
        <a:off x="1328190" y="452112"/>
        <a:ext cx="755226" cy="2496312"/>
      </dsp:txXfrm>
    </dsp:sp>
    <dsp:sp modelId="{03C5CCBB-AEB8-4411-BD45-7546F97A3ABB}">
      <dsp:nvSpPr>
        <dsp:cNvPr id="0" name=""/>
        <dsp:cNvSpPr/>
      </dsp:nvSpPr>
      <dsp:spPr>
        <a:xfrm>
          <a:off x="1176570" y="251975"/>
          <a:ext cx="303239" cy="30323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35349B-ED5A-4D97-BBD1-CF1F62CE53B4}">
      <dsp:nvSpPr>
        <dsp:cNvPr id="0" name=""/>
        <dsp:cNvSpPr/>
      </dsp:nvSpPr>
      <dsp:spPr>
        <a:xfrm rot="16200000">
          <a:off x="1164779" y="1564971"/>
          <a:ext cx="2496312" cy="2705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Runtime</a:t>
          </a:r>
        </a:p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64779" y="1564971"/>
        <a:ext cx="2496312" cy="270595"/>
      </dsp:txXfrm>
    </dsp:sp>
    <dsp:sp modelId="{1B701483-E79C-4873-8A33-513B325ABB65}">
      <dsp:nvSpPr>
        <dsp:cNvPr id="0" name=""/>
        <dsp:cNvSpPr/>
      </dsp:nvSpPr>
      <dsp:spPr>
        <a:xfrm>
          <a:off x="2423357" y="445772"/>
          <a:ext cx="864145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133720" rIns="42672" bIns="42672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.getRuntime().totalMemory()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....freeMemory()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...maxMemory()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2423357" y="445772"/>
        <a:ext cx="864145" cy="2496312"/>
      </dsp:txXfrm>
    </dsp:sp>
    <dsp:sp modelId="{3E6B4C81-91B0-412C-BD95-4ECEE74DBB59}">
      <dsp:nvSpPr>
        <dsp:cNvPr id="0" name=""/>
        <dsp:cNvSpPr/>
      </dsp:nvSpPr>
      <dsp:spPr>
        <a:xfrm>
          <a:off x="2337125" y="251975"/>
          <a:ext cx="303239" cy="30323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F7B61B-81E6-44EE-B35B-DEFF8EC3CE06}">
      <dsp:nvSpPr>
        <dsp:cNvPr id="0" name=""/>
        <dsp:cNvSpPr/>
      </dsp:nvSpPr>
      <dsp:spPr>
        <a:xfrm rot="16200000">
          <a:off x="2320305" y="1624459"/>
          <a:ext cx="2496312" cy="1516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 Black" panose="020B0A04020102020204" pitchFamily="34" charset="0"/>
            </a:rPr>
            <a:t>ClassLoader</a:t>
          </a:r>
        </a:p>
      </dsp:txBody>
      <dsp:txXfrm>
        <a:off x="2320305" y="1624459"/>
        <a:ext cx="2496312" cy="151619"/>
      </dsp:txXfrm>
    </dsp:sp>
    <dsp:sp modelId="{399C9EB3-DC27-494F-9337-D42B79C44F7C}">
      <dsp:nvSpPr>
        <dsp:cNvPr id="0" name=""/>
        <dsp:cNvSpPr/>
      </dsp:nvSpPr>
      <dsp:spPr>
        <a:xfrm>
          <a:off x="3665217" y="426700"/>
          <a:ext cx="710237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133720" rIns="35560" bIns="35560" numCol="1" spcCol="1270" anchor="t" anchorCtr="0">
          <a:noAutofit/>
        </a:bodyPr>
        <a:lstStyle/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>
              <a:latin typeface="+mn-lt"/>
            </a:rPr>
            <a:t>getSystemClassLoader()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400" kern="1200">
            <a:latin typeface="+mn-lt"/>
          </a:endParaRP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00" kern="1200">
              <a:latin typeface="+mn-lt"/>
            </a:rPr>
            <a:t>getResourceAsStream()</a:t>
          </a:r>
        </a:p>
      </dsp:txBody>
      <dsp:txXfrm>
        <a:off x="3665217" y="426700"/>
        <a:ext cx="710237" cy="2496312"/>
      </dsp:txXfrm>
    </dsp:sp>
    <dsp:sp modelId="{F402487C-6552-4DC7-8D2A-D3E32D425BC5}">
      <dsp:nvSpPr>
        <dsp:cNvPr id="0" name=""/>
        <dsp:cNvSpPr/>
      </dsp:nvSpPr>
      <dsp:spPr>
        <a:xfrm>
          <a:off x="3492651" y="251975"/>
          <a:ext cx="303239" cy="303239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4C2D8-4AE3-42CD-82F2-4F89419FDA2C}">
      <dsp:nvSpPr>
        <dsp:cNvPr id="0" name=""/>
        <dsp:cNvSpPr/>
      </dsp:nvSpPr>
      <dsp:spPr>
        <a:xfrm rot="16200000">
          <a:off x="3398877" y="1624459"/>
          <a:ext cx="2496312" cy="1516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33720" bIns="0" numCol="1" spcCol="1270" anchor="t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Arial Black" panose="020B0A04020102020204" pitchFamily="34" charset="0"/>
            </a:rPr>
            <a:t>Locale</a:t>
          </a:r>
        </a:p>
      </dsp:txBody>
      <dsp:txXfrm>
        <a:off x="3398877" y="1624459"/>
        <a:ext cx="2496312" cy="151619"/>
      </dsp:txXfrm>
    </dsp:sp>
    <dsp:sp modelId="{D4194418-768D-4C09-BF0C-25BFD9C85FC1}">
      <dsp:nvSpPr>
        <dsp:cNvPr id="0" name=""/>
        <dsp:cNvSpPr/>
      </dsp:nvSpPr>
      <dsp:spPr>
        <a:xfrm>
          <a:off x="4722843" y="452112"/>
          <a:ext cx="755226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7541A7-A4C3-4727-95B0-F0E8A40426B8}">
      <dsp:nvSpPr>
        <dsp:cNvPr id="0" name=""/>
        <dsp:cNvSpPr/>
      </dsp:nvSpPr>
      <dsp:spPr>
        <a:xfrm>
          <a:off x="4571224" y="251975"/>
          <a:ext cx="303239" cy="30323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DC7FFC-BBA0-4C06-A9F8-31EEA97ED7D9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375A5-51FD-45BF-83BE-4967840F01C4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>
              <a:solidFill>
                <a:schemeClr val="tx2">
                  <a:lumMod val="75000"/>
                </a:schemeClr>
              </a:solidFill>
            </a:rPr>
            <a:t>Context</a:t>
          </a:r>
        </a:p>
      </dsp:txBody>
      <dsp:txXfrm>
        <a:off x="1422164" y="1746"/>
        <a:ext cx="2642071" cy="1321035"/>
      </dsp:txXfrm>
    </dsp:sp>
    <dsp:sp modelId="{533F3F81-FAA9-42A0-A77A-6BD909B8442F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>
              <a:solidFill>
                <a:schemeClr val="tx2">
                  <a:lumMod val="75000"/>
                </a:schemeClr>
              </a:solidFill>
            </a:rPr>
            <a:t>Manager</a:t>
          </a:r>
        </a:p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>
              <a:solidFill>
                <a:schemeClr val="tx2">
                  <a:lumMod val="75000"/>
                </a:schemeClr>
              </a:solidFill>
            </a:rPr>
            <a:t>(session)</a:t>
          </a:r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5B86C-2461-49E2-AA1D-388BA486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63674D0F.dotm</Template>
  <TotalTime>0</TotalTime>
  <Pages>24</Pages>
  <Words>3537</Words>
  <Characters>20163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Group</Company>
  <LinksUpToDate>false</LinksUpToDate>
  <CharactersWithSpaces>23653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Leau, A.B. (Alexandru Bogdan)</dc:creator>
  <cp:lastModifiedBy>Leau, A.B. (Alexandru Bogdan)</cp:lastModifiedBy>
  <cp:revision>497</cp:revision>
  <dcterms:created xsi:type="dcterms:W3CDTF">2014-08-05T14:06:00Z</dcterms:created>
  <dcterms:modified xsi:type="dcterms:W3CDTF">2015-01-19T16:21:00Z</dcterms:modified>
</cp:coreProperties>
</file>